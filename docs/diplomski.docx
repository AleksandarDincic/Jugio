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F204D"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2256EF6F" w14:textId="77777777" w:rsidR="00586F2A" w:rsidRPr="00586F2A" w:rsidRDefault="00586F2A" w:rsidP="00586F2A">
      <w:pPr>
        <w:pStyle w:val="Zaglavljenaslovnestrane"/>
      </w:pPr>
      <w:r>
        <w:t>Електротехнички факултет</w:t>
      </w:r>
    </w:p>
    <w:p w14:paraId="7C2C3768" w14:textId="77777777" w:rsidR="00F06BB2" w:rsidRDefault="00F06BB2" w:rsidP="00F06BB2">
      <w:pPr>
        <w:pStyle w:val="Osnovnitekst"/>
      </w:pPr>
    </w:p>
    <w:p w14:paraId="475698ED" w14:textId="77777777" w:rsidR="00F06BB2" w:rsidRDefault="00F06BB2" w:rsidP="00F06BB2">
      <w:pPr>
        <w:pStyle w:val="Osnovnitekst"/>
      </w:pPr>
    </w:p>
    <w:p w14:paraId="60359795" w14:textId="77777777" w:rsidR="00F06BB2" w:rsidRDefault="008471DF" w:rsidP="00F06BB2">
      <w:pPr>
        <w:pStyle w:val="SlikeTabele"/>
      </w:pPr>
      <w:r>
        <w:rPr>
          <w:noProof/>
          <w:lang w:val="en-US"/>
        </w:rPr>
        <w:drawing>
          <wp:inline distT="0" distB="0" distL="0" distR="0" wp14:anchorId="11DA79D7" wp14:editId="0580F723">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03052705" w14:textId="77777777" w:rsidR="00F06BB2" w:rsidRDefault="00F06BB2" w:rsidP="00F06BB2">
      <w:pPr>
        <w:pStyle w:val="Osnovnitekst"/>
      </w:pPr>
    </w:p>
    <w:p w14:paraId="77B68FE7" w14:textId="77777777" w:rsidR="00F06BB2" w:rsidRDefault="00F06BB2" w:rsidP="00F06BB2">
      <w:pPr>
        <w:pStyle w:val="Osnovnitekst"/>
      </w:pPr>
    </w:p>
    <w:p w14:paraId="23EC311D" w14:textId="77777777" w:rsidR="008330DB" w:rsidRDefault="004871B4" w:rsidP="00F06BB2">
      <w:pPr>
        <w:pStyle w:val="Naslovteze"/>
        <w:rPr>
          <w:lang w:val="sr-Cyrl-RS"/>
        </w:rPr>
      </w:pPr>
      <w:r>
        <w:rPr>
          <w:lang w:val="sr-Cyrl-RS"/>
        </w:rPr>
        <w:t xml:space="preserve">Машинско препознавање карата </w:t>
      </w:r>
    </w:p>
    <w:p w14:paraId="31BB8DC1" w14:textId="46C58E2D" w:rsidR="00F06BB2" w:rsidRPr="004871B4" w:rsidRDefault="004871B4" w:rsidP="00F06BB2">
      <w:pPr>
        <w:pStyle w:val="Naslovteze"/>
        <w:rPr>
          <w:lang w:val="sr-Cyrl-RS"/>
        </w:rPr>
      </w:pPr>
      <w:r>
        <w:rPr>
          <w:lang w:val="sr-Cyrl-RS"/>
        </w:rPr>
        <w:t>у оквиру стоне игре картама</w:t>
      </w:r>
    </w:p>
    <w:p w14:paraId="0339E0D6" w14:textId="7F680068" w:rsidR="00F06BB2" w:rsidRDefault="004871B4" w:rsidP="00AE0461">
      <w:pPr>
        <w:pStyle w:val="Podnaslovteze"/>
      </w:pPr>
      <w:r>
        <w:rPr>
          <w:lang w:val="sr-Cyrl-RS"/>
        </w:rPr>
        <w:t>Завршни</w:t>
      </w:r>
      <w:r w:rsidR="00F06BB2">
        <w:t xml:space="preserve"> </w:t>
      </w:r>
      <w:r w:rsidR="006412E1">
        <w:t>рад</w:t>
      </w:r>
    </w:p>
    <w:p w14:paraId="5E731C4D" w14:textId="77777777" w:rsidR="00F06BB2" w:rsidRDefault="00F06BB2" w:rsidP="00F06BB2">
      <w:pPr>
        <w:pStyle w:val="Osnovnitekst"/>
      </w:pPr>
    </w:p>
    <w:p w14:paraId="6BA1E5DC" w14:textId="77777777" w:rsidR="00F06BB2" w:rsidRDefault="00F06BB2" w:rsidP="004871B4">
      <w:pPr>
        <w:pStyle w:val="Osnovnitekst"/>
        <w:ind w:firstLine="0"/>
      </w:pPr>
    </w:p>
    <w:tbl>
      <w:tblPr>
        <w:tblW w:w="0" w:type="auto"/>
        <w:tblLook w:val="01E0" w:firstRow="1" w:lastRow="1" w:firstColumn="1" w:lastColumn="1" w:noHBand="0" w:noVBand="0"/>
      </w:tblPr>
      <w:tblGrid>
        <w:gridCol w:w="6204"/>
        <w:gridCol w:w="3650"/>
      </w:tblGrid>
      <w:tr w:rsidR="00A3069A" w14:paraId="44E0ECA3" w14:textId="77777777" w:rsidTr="00426E8D">
        <w:tc>
          <w:tcPr>
            <w:tcW w:w="6204" w:type="dxa"/>
            <w:vAlign w:val="center"/>
          </w:tcPr>
          <w:p w14:paraId="3CFC2471" w14:textId="77777777" w:rsidR="00A3069A" w:rsidRDefault="006412E1" w:rsidP="00AE0461">
            <w:pPr>
              <w:pStyle w:val="Naslovnakandidatimentor"/>
            </w:pPr>
            <w:r>
              <w:t>Ментор</w:t>
            </w:r>
            <w:r w:rsidR="00196C7A">
              <w:t>:</w:t>
            </w:r>
          </w:p>
        </w:tc>
        <w:tc>
          <w:tcPr>
            <w:tcW w:w="3650" w:type="dxa"/>
            <w:vAlign w:val="center"/>
          </w:tcPr>
          <w:p w14:paraId="300EDA7E" w14:textId="77777777" w:rsidR="00A3069A" w:rsidRDefault="006412E1" w:rsidP="00AE0461">
            <w:pPr>
              <w:pStyle w:val="Naslovnakandidatimentor"/>
            </w:pPr>
            <w:r>
              <w:t>Кандидат</w:t>
            </w:r>
            <w:r w:rsidR="00196C7A">
              <w:t>:</w:t>
            </w:r>
          </w:p>
        </w:tc>
      </w:tr>
      <w:tr w:rsidR="00A3069A" w14:paraId="71BB7507" w14:textId="77777777" w:rsidTr="00426E8D">
        <w:trPr>
          <w:trHeight w:val="491"/>
        </w:trPr>
        <w:tc>
          <w:tcPr>
            <w:tcW w:w="6204" w:type="dxa"/>
            <w:vAlign w:val="center"/>
          </w:tcPr>
          <w:p w14:paraId="03E31364" w14:textId="345417DD" w:rsidR="00A3069A" w:rsidRPr="004871B4" w:rsidRDefault="006412E1" w:rsidP="00AE0461">
            <w:pPr>
              <w:pStyle w:val="Naslovnakandidatimentor"/>
              <w:rPr>
                <w:lang w:val="sr-Cyrl-RS"/>
              </w:rPr>
            </w:pPr>
            <w:r>
              <w:t>доц</w:t>
            </w:r>
            <w:r w:rsidR="00196C7A">
              <w:t xml:space="preserve">. </w:t>
            </w:r>
            <w:r>
              <w:t>др</w:t>
            </w:r>
            <w:r w:rsidR="00196C7A">
              <w:t xml:space="preserve"> </w:t>
            </w:r>
            <w:r w:rsidR="004871B4">
              <w:rPr>
                <w:lang w:val="sr-Cyrl-RS"/>
              </w:rPr>
              <w:t>Марко Мишић</w:t>
            </w:r>
          </w:p>
        </w:tc>
        <w:tc>
          <w:tcPr>
            <w:tcW w:w="3650" w:type="dxa"/>
            <w:vAlign w:val="center"/>
          </w:tcPr>
          <w:p w14:paraId="396BA591" w14:textId="72387479" w:rsidR="00A3069A" w:rsidRPr="004871B4" w:rsidRDefault="004871B4" w:rsidP="00AE0461">
            <w:pPr>
              <w:pStyle w:val="Naslovnakandidatimentor"/>
              <w:rPr>
                <w:lang w:val="sr-Cyrl-RS"/>
              </w:rPr>
            </w:pPr>
            <w:r>
              <w:rPr>
                <w:lang w:val="sr-Cyrl-RS"/>
              </w:rPr>
              <w:t>Александар Динчић</w:t>
            </w:r>
            <w:r w:rsidR="00196C7A">
              <w:t xml:space="preserve"> </w:t>
            </w:r>
            <w:r>
              <w:rPr>
                <w:lang w:val="sr-Cyrl-RS"/>
              </w:rPr>
              <w:t>2018/</w:t>
            </w:r>
            <w:r w:rsidR="009273E7">
              <w:rPr>
                <w:lang w:val="sr-Cyrl-RS"/>
              </w:rPr>
              <w:t>00</w:t>
            </w:r>
            <w:r>
              <w:rPr>
                <w:lang w:val="sr-Cyrl-RS"/>
              </w:rPr>
              <w:t>28</w:t>
            </w:r>
          </w:p>
        </w:tc>
      </w:tr>
    </w:tbl>
    <w:p w14:paraId="18FDE2AB" w14:textId="77777777" w:rsidR="004871B4" w:rsidRDefault="004871B4" w:rsidP="004871B4">
      <w:pPr>
        <w:pStyle w:val="Osnovnitekst"/>
        <w:ind w:firstLine="0"/>
      </w:pPr>
    </w:p>
    <w:p w14:paraId="7562CA4F" w14:textId="77777777" w:rsidR="00A3069A" w:rsidRDefault="00A3069A" w:rsidP="00F06BB2">
      <w:pPr>
        <w:pStyle w:val="Osnovnitekst"/>
      </w:pPr>
    </w:p>
    <w:p w14:paraId="69F82A11" w14:textId="3E9D832F" w:rsidR="00F06BB2" w:rsidRDefault="006412E1" w:rsidP="00AE0461">
      <w:pPr>
        <w:pStyle w:val="Vremepredajeteze"/>
      </w:pPr>
      <w:r>
        <w:t>Београд</w:t>
      </w:r>
      <w:r w:rsidR="00A3069A">
        <w:t xml:space="preserve">, </w:t>
      </w:r>
      <w:r w:rsidR="000B07AB">
        <w:rPr>
          <w:lang w:val="sr-Cyrl-CS"/>
        </w:rPr>
        <w:t>с</w:t>
      </w:r>
      <w:r w:rsidR="004871B4">
        <w:rPr>
          <w:lang w:val="sr-Cyrl-CS"/>
        </w:rPr>
        <w:t>ептембар</w:t>
      </w:r>
      <w:r w:rsidR="00A3069A">
        <w:t xml:space="preserve"> 20</w:t>
      </w:r>
      <w:r w:rsidR="004871B4">
        <w:rPr>
          <w:lang w:val="sr-Cyrl-RS"/>
        </w:rPr>
        <w:t>22</w:t>
      </w:r>
      <w:r w:rsidR="00A3069A">
        <w:t>.</w:t>
      </w:r>
    </w:p>
    <w:p w14:paraId="7072ACCF" w14:textId="77777777" w:rsidR="00F06BB2" w:rsidRDefault="00F06BB2" w:rsidP="00F06BB2">
      <w:pPr>
        <w:rPr>
          <w:lang w:val="sr-Latn-CS"/>
        </w:rPr>
        <w:sectPr w:rsidR="00F06BB2" w:rsidSect="00207E96">
          <w:footerReference w:type="even" r:id="rId9"/>
          <w:footerReference w:type="default" r:id="rId10"/>
          <w:type w:val="continuous"/>
          <w:pgSz w:w="11906" w:h="16838"/>
          <w:pgMar w:top="1701" w:right="1134" w:bottom="1701" w:left="1134" w:header="709" w:footer="709" w:gutter="0"/>
          <w:cols w:space="720"/>
          <w:titlePg/>
        </w:sectPr>
      </w:pPr>
    </w:p>
    <w:p w14:paraId="7A5C6AD8" w14:textId="77777777" w:rsidR="00F06BB2" w:rsidRDefault="006412E1" w:rsidP="00F06BB2">
      <w:pPr>
        <w:pStyle w:val="SadrajLiteratura"/>
      </w:pPr>
      <w:bookmarkStart w:id="0" w:name="_Toc115305068"/>
      <w:r>
        <w:lastRenderedPageBreak/>
        <w:t>Садржај</w:t>
      </w:r>
      <w:bookmarkEnd w:id="0"/>
    </w:p>
    <w:p w14:paraId="34D48DC4" w14:textId="7D0E885B" w:rsidR="00DA6809" w:rsidRDefault="00D20D2B">
      <w:pPr>
        <w:pStyle w:val="TOC1"/>
        <w:tabs>
          <w:tab w:val="right" w:leader="dot" w:pos="9628"/>
        </w:tabs>
        <w:rPr>
          <w:rFonts w:asciiTheme="minorHAnsi" w:eastAsiaTheme="minorEastAsia" w:hAnsiTheme="minorHAnsi" w:cstheme="minorBidi"/>
          <w:b w:val="0"/>
          <w:bCs w:val="0"/>
          <w:caps w:val="0"/>
          <w:noProof/>
          <w:sz w:val="22"/>
          <w:szCs w:val="22"/>
          <w:lang w:eastAsia="en-GB"/>
        </w:rPr>
      </w:pPr>
      <w:r>
        <w:fldChar w:fldCharType="begin"/>
      </w:r>
      <w:r w:rsidR="0021095F">
        <w:instrText xml:space="preserve"> TOC \o "1-3" \h \z \u </w:instrText>
      </w:r>
      <w:r>
        <w:fldChar w:fldCharType="separate"/>
      </w:r>
      <w:hyperlink w:anchor="_Toc115305068" w:history="1">
        <w:r w:rsidR="00DA6809" w:rsidRPr="00C10AB8">
          <w:rPr>
            <w:rStyle w:val="Hyperlink"/>
            <w:noProof/>
          </w:rPr>
          <w:t>Садржај</w:t>
        </w:r>
        <w:r w:rsidR="00DA6809">
          <w:rPr>
            <w:noProof/>
            <w:webHidden/>
          </w:rPr>
          <w:tab/>
        </w:r>
        <w:r w:rsidR="00DA6809">
          <w:rPr>
            <w:noProof/>
            <w:webHidden/>
          </w:rPr>
          <w:fldChar w:fldCharType="begin"/>
        </w:r>
        <w:r w:rsidR="00DA6809">
          <w:rPr>
            <w:noProof/>
            <w:webHidden/>
          </w:rPr>
          <w:instrText xml:space="preserve"> PAGEREF _Toc115305068 \h </w:instrText>
        </w:r>
        <w:r w:rsidR="00DA6809">
          <w:rPr>
            <w:noProof/>
            <w:webHidden/>
          </w:rPr>
        </w:r>
        <w:r w:rsidR="00DA6809">
          <w:rPr>
            <w:noProof/>
            <w:webHidden/>
          </w:rPr>
          <w:fldChar w:fldCharType="separate"/>
        </w:r>
        <w:r w:rsidR="00DA6809">
          <w:rPr>
            <w:noProof/>
            <w:webHidden/>
          </w:rPr>
          <w:t>2</w:t>
        </w:r>
        <w:r w:rsidR="00DA6809">
          <w:rPr>
            <w:noProof/>
            <w:webHidden/>
          </w:rPr>
          <w:fldChar w:fldCharType="end"/>
        </w:r>
      </w:hyperlink>
    </w:p>
    <w:p w14:paraId="594F69E0" w14:textId="0EBCA476" w:rsidR="00DA6809" w:rsidRDefault="00000000">
      <w:pPr>
        <w:pStyle w:val="TOC1"/>
        <w:tabs>
          <w:tab w:val="left" w:pos="480"/>
          <w:tab w:val="right" w:leader="dot" w:pos="9628"/>
        </w:tabs>
        <w:rPr>
          <w:rFonts w:asciiTheme="minorHAnsi" w:eastAsiaTheme="minorEastAsia" w:hAnsiTheme="minorHAnsi" w:cstheme="minorBidi"/>
          <w:b w:val="0"/>
          <w:bCs w:val="0"/>
          <w:caps w:val="0"/>
          <w:noProof/>
          <w:sz w:val="22"/>
          <w:szCs w:val="22"/>
          <w:lang w:eastAsia="en-GB"/>
        </w:rPr>
      </w:pPr>
      <w:hyperlink w:anchor="_Toc115305069" w:history="1">
        <w:r w:rsidR="00DA6809" w:rsidRPr="00C10AB8">
          <w:rPr>
            <w:rStyle w:val="Hyperlink"/>
            <w:noProof/>
            <w:lang w:val="sr-Cyrl-RS"/>
          </w:rPr>
          <w:t>1.</w:t>
        </w:r>
        <w:r w:rsidR="00DA6809">
          <w:rPr>
            <w:rFonts w:asciiTheme="minorHAnsi" w:eastAsiaTheme="minorEastAsia" w:hAnsiTheme="minorHAnsi" w:cstheme="minorBidi"/>
            <w:b w:val="0"/>
            <w:bCs w:val="0"/>
            <w:caps w:val="0"/>
            <w:noProof/>
            <w:sz w:val="22"/>
            <w:szCs w:val="22"/>
            <w:lang w:eastAsia="en-GB"/>
          </w:rPr>
          <w:tab/>
        </w:r>
        <w:r w:rsidR="00DA6809" w:rsidRPr="00C10AB8">
          <w:rPr>
            <w:rStyle w:val="Hyperlink"/>
            <w:noProof/>
            <w:lang w:val="sr-Cyrl-RS"/>
          </w:rPr>
          <w:t>Увод</w:t>
        </w:r>
        <w:r w:rsidR="00DA6809">
          <w:rPr>
            <w:noProof/>
            <w:webHidden/>
          </w:rPr>
          <w:tab/>
        </w:r>
        <w:r w:rsidR="00DA6809">
          <w:rPr>
            <w:noProof/>
            <w:webHidden/>
          </w:rPr>
          <w:fldChar w:fldCharType="begin"/>
        </w:r>
        <w:r w:rsidR="00DA6809">
          <w:rPr>
            <w:noProof/>
            <w:webHidden/>
          </w:rPr>
          <w:instrText xml:space="preserve"> PAGEREF _Toc115305069 \h </w:instrText>
        </w:r>
        <w:r w:rsidR="00DA6809">
          <w:rPr>
            <w:noProof/>
            <w:webHidden/>
          </w:rPr>
        </w:r>
        <w:r w:rsidR="00DA6809">
          <w:rPr>
            <w:noProof/>
            <w:webHidden/>
          </w:rPr>
          <w:fldChar w:fldCharType="separate"/>
        </w:r>
        <w:r w:rsidR="00DA6809">
          <w:rPr>
            <w:noProof/>
            <w:webHidden/>
          </w:rPr>
          <w:t>3</w:t>
        </w:r>
        <w:r w:rsidR="00DA6809">
          <w:rPr>
            <w:noProof/>
            <w:webHidden/>
          </w:rPr>
          <w:fldChar w:fldCharType="end"/>
        </w:r>
      </w:hyperlink>
    </w:p>
    <w:p w14:paraId="569D8FC3" w14:textId="18C6C40D" w:rsidR="00DA6809" w:rsidRDefault="00000000">
      <w:pPr>
        <w:pStyle w:val="TOC1"/>
        <w:tabs>
          <w:tab w:val="left" w:pos="480"/>
          <w:tab w:val="right" w:leader="dot" w:pos="9628"/>
        </w:tabs>
        <w:rPr>
          <w:rFonts w:asciiTheme="minorHAnsi" w:eastAsiaTheme="minorEastAsia" w:hAnsiTheme="minorHAnsi" w:cstheme="minorBidi"/>
          <w:b w:val="0"/>
          <w:bCs w:val="0"/>
          <w:caps w:val="0"/>
          <w:noProof/>
          <w:sz w:val="22"/>
          <w:szCs w:val="22"/>
          <w:lang w:eastAsia="en-GB"/>
        </w:rPr>
      </w:pPr>
      <w:hyperlink w:anchor="_Toc115305070" w:history="1">
        <w:r w:rsidR="00DA6809" w:rsidRPr="00C10AB8">
          <w:rPr>
            <w:rStyle w:val="Hyperlink"/>
            <w:noProof/>
            <w:lang w:val="sr-Cyrl-RS"/>
          </w:rPr>
          <w:t>2.</w:t>
        </w:r>
        <w:r w:rsidR="00DA6809">
          <w:rPr>
            <w:rFonts w:asciiTheme="minorHAnsi" w:eastAsiaTheme="minorEastAsia" w:hAnsiTheme="minorHAnsi" w:cstheme="minorBidi"/>
            <w:b w:val="0"/>
            <w:bCs w:val="0"/>
            <w:caps w:val="0"/>
            <w:noProof/>
            <w:sz w:val="22"/>
            <w:szCs w:val="22"/>
            <w:lang w:eastAsia="en-GB"/>
          </w:rPr>
          <w:tab/>
        </w:r>
        <w:r w:rsidR="00DA6809" w:rsidRPr="00C10AB8">
          <w:rPr>
            <w:rStyle w:val="Hyperlink"/>
            <w:noProof/>
            <w:lang w:val="sr-Cyrl-RS"/>
          </w:rPr>
          <w:t>Опис проблема</w:t>
        </w:r>
        <w:r w:rsidR="00DA6809">
          <w:rPr>
            <w:noProof/>
            <w:webHidden/>
          </w:rPr>
          <w:tab/>
        </w:r>
        <w:r w:rsidR="00DA6809">
          <w:rPr>
            <w:noProof/>
            <w:webHidden/>
          </w:rPr>
          <w:fldChar w:fldCharType="begin"/>
        </w:r>
        <w:r w:rsidR="00DA6809">
          <w:rPr>
            <w:noProof/>
            <w:webHidden/>
          </w:rPr>
          <w:instrText xml:space="preserve"> PAGEREF _Toc115305070 \h </w:instrText>
        </w:r>
        <w:r w:rsidR="00DA6809">
          <w:rPr>
            <w:noProof/>
            <w:webHidden/>
          </w:rPr>
        </w:r>
        <w:r w:rsidR="00DA6809">
          <w:rPr>
            <w:noProof/>
            <w:webHidden/>
          </w:rPr>
          <w:fldChar w:fldCharType="separate"/>
        </w:r>
        <w:r w:rsidR="00DA6809">
          <w:rPr>
            <w:noProof/>
            <w:webHidden/>
          </w:rPr>
          <w:t>5</w:t>
        </w:r>
        <w:r w:rsidR="00DA6809">
          <w:rPr>
            <w:noProof/>
            <w:webHidden/>
          </w:rPr>
          <w:fldChar w:fldCharType="end"/>
        </w:r>
      </w:hyperlink>
    </w:p>
    <w:p w14:paraId="75A1206D" w14:textId="0F116F3D"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1" w:history="1">
        <w:r w:rsidR="00DA6809" w:rsidRPr="00C10AB8">
          <w:rPr>
            <w:rStyle w:val="Hyperlink"/>
            <w:noProof/>
            <w:lang w:val="sr-Cyrl-RS"/>
          </w:rPr>
          <w:t>2.1.</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О машинском учењу</w:t>
        </w:r>
        <w:r w:rsidR="00DA6809">
          <w:rPr>
            <w:noProof/>
            <w:webHidden/>
          </w:rPr>
          <w:tab/>
        </w:r>
        <w:r w:rsidR="00DA6809">
          <w:rPr>
            <w:noProof/>
            <w:webHidden/>
          </w:rPr>
          <w:fldChar w:fldCharType="begin"/>
        </w:r>
        <w:r w:rsidR="00DA6809">
          <w:rPr>
            <w:noProof/>
            <w:webHidden/>
          </w:rPr>
          <w:instrText xml:space="preserve"> PAGEREF _Toc115305071 \h </w:instrText>
        </w:r>
        <w:r w:rsidR="00DA6809">
          <w:rPr>
            <w:noProof/>
            <w:webHidden/>
          </w:rPr>
        </w:r>
        <w:r w:rsidR="00DA6809">
          <w:rPr>
            <w:noProof/>
            <w:webHidden/>
          </w:rPr>
          <w:fldChar w:fldCharType="separate"/>
        </w:r>
        <w:r w:rsidR="00DA6809">
          <w:rPr>
            <w:noProof/>
            <w:webHidden/>
          </w:rPr>
          <w:t>5</w:t>
        </w:r>
        <w:r w:rsidR="00DA6809">
          <w:rPr>
            <w:noProof/>
            <w:webHidden/>
          </w:rPr>
          <w:fldChar w:fldCharType="end"/>
        </w:r>
      </w:hyperlink>
    </w:p>
    <w:p w14:paraId="4165E7B7" w14:textId="0A9DB36B"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2" w:history="1">
        <w:r w:rsidR="00DA6809" w:rsidRPr="00C10AB8">
          <w:rPr>
            <w:rStyle w:val="Hyperlink"/>
            <w:noProof/>
            <w:lang w:val="sr-Cyrl-RS"/>
          </w:rPr>
          <w:t>2.2.</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О неуралним мрежама</w:t>
        </w:r>
        <w:r w:rsidR="00DA6809">
          <w:rPr>
            <w:noProof/>
            <w:webHidden/>
          </w:rPr>
          <w:tab/>
        </w:r>
        <w:r w:rsidR="00DA6809">
          <w:rPr>
            <w:noProof/>
            <w:webHidden/>
          </w:rPr>
          <w:fldChar w:fldCharType="begin"/>
        </w:r>
        <w:r w:rsidR="00DA6809">
          <w:rPr>
            <w:noProof/>
            <w:webHidden/>
          </w:rPr>
          <w:instrText xml:space="preserve"> PAGEREF _Toc115305072 \h </w:instrText>
        </w:r>
        <w:r w:rsidR="00DA6809">
          <w:rPr>
            <w:noProof/>
            <w:webHidden/>
          </w:rPr>
        </w:r>
        <w:r w:rsidR="00DA6809">
          <w:rPr>
            <w:noProof/>
            <w:webHidden/>
          </w:rPr>
          <w:fldChar w:fldCharType="separate"/>
        </w:r>
        <w:r w:rsidR="00DA6809">
          <w:rPr>
            <w:noProof/>
            <w:webHidden/>
          </w:rPr>
          <w:t>7</w:t>
        </w:r>
        <w:r w:rsidR="00DA6809">
          <w:rPr>
            <w:noProof/>
            <w:webHidden/>
          </w:rPr>
          <w:fldChar w:fldCharType="end"/>
        </w:r>
      </w:hyperlink>
    </w:p>
    <w:p w14:paraId="7D772387" w14:textId="0291180F"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3" w:history="1">
        <w:r w:rsidR="00DA6809" w:rsidRPr="00C10AB8">
          <w:rPr>
            <w:rStyle w:val="Hyperlink"/>
            <w:noProof/>
            <w:lang w:val="sr-Cyrl-RS"/>
          </w:rPr>
          <w:t>2.3.</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О конволуционим неуралним мрежама</w:t>
        </w:r>
        <w:r w:rsidR="00DA6809">
          <w:rPr>
            <w:noProof/>
            <w:webHidden/>
          </w:rPr>
          <w:tab/>
        </w:r>
        <w:r w:rsidR="00DA6809">
          <w:rPr>
            <w:noProof/>
            <w:webHidden/>
          </w:rPr>
          <w:fldChar w:fldCharType="begin"/>
        </w:r>
        <w:r w:rsidR="00DA6809">
          <w:rPr>
            <w:noProof/>
            <w:webHidden/>
          </w:rPr>
          <w:instrText xml:space="preserve"> PAGEREF _Toc115305073 \h </w:instrText>
        </w:r>
        <w:r w:rsidR="00DA6809">
          <w:rPr>
            <w:noProof/>
            <w:webHidden/>
          </w:rPr>
        </w:r>
        <w:r w:rsidR="00DA6809">
          <w:rPr>
            <w:noProof/>
            <w:webHidden/>
          </w:rPr>
          <w:fldChar w:fldCharType="separate"/>
        </w:r>
        <w:r w:rsidR="00DA6809">
          <w:rPr>
            <w:noProof/>
            <w:webHidden/>
          </w:rPr>
          <w:t>9</w:t>
        </w:r>
        <w:r w:rsidR="00DA6809">
          <w:rPr>
            <w:noProof/>
            <w:webHidden/>
          </w:rPr>
          <w:fldChar w:fldCharType="end"/>
        </w:r>
      </w:hyperlink>
    </w:p>
    <w:p w14:paraId="5E9B0041" w14:textId="655F31DD"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4" w:history="1">
        <w:r w:rsidR="00DA6809" w:rsidRPr="00C10AB8">
          <w:rPr>
            <w:rStyle w:val="Hyperlink"/>
            <w:noProof/>
            <w:lang w:val="sr-Cyrl-RS"/>
          </w:rPr>
          <w:t>2.4.</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Преглед изабране игре картама</w:t>
        </w:r>
        <w:r w:rsidR="00DA6809">
          <w:rPr>
            <w:noProof/>
            <w:webHidden/>
          </w:rPr>
          <w:tab/>
        </w:r>
        <w:r w:rsidR="00DA6809">
          <w:rPr>
            <w:noProof/>
            <w:webHidden/>
          </w:rPr>
          <w:fldChar w:fldCharType="begin"/>
        </w:r>
        <w:r w:rsidR="00DA6809">
          <w:rPr>
            <w:noProof/>
            <w:webHidden/>
          </w:rPr>
          <w:instrText xml:space="preserve"> PAGEREF _Toc115305074 \h </w:instrText>
        </w:r>
        <w:r w:rsidR="00DA6809">
          <w:rPr>
            <w:noProof/>
            <w:webHidden/>
          </w:rPr>
        </w:r>
        <w:r w:rsidR="00DA6809">
          <w:rPr>
            <w:noProof/>
            <w:webHidden/>
          </w:rPr>
          <w:fldChar w:fldCharType="separate"/>
        </w:r>
        <w:r w:rsidR="00DA6809">
          <w:rPr>
            <w:noProof/>
            <w:webHidden/>
          </w:rPr>
          <w:t>12</w:t>
        </w:r>
        <w:r w:rsidR="00DA6809">
          <w:rPr>
            <w:noProof/>
            <w:webHidden/>
          </w:rPr>
          <w:fldChar w:fldCharType="end"/>
        </w:r>
      </w:hyperlink>
    </w:p>
    <w:p w14:paraId="7B65B485" w14:textId="09C533BF"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5" w:history="1">
        <w:r w:rsidR="00DA6809" w:rsidRPr="00C10AB8">
          <w:rPr>
            <w:rStyle w:val="Hyperlink"/>
            <w:noProof/>
            <w:lang w:val="sr-Cyrl-RS"/>
          </w:rPr>
          <w:t>2.5.</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Анализа проблема</w:t>
        </w:r>
        <w:r w:rsidR="00DA6809">
          <w:rPr>
            <w:noProof/>
            <w:webHidden/>
          </w:rPr>
          <w:tab/>
        </w:r>
        <w:r w:rsidR="00DA6809">
          <w:rPr>
            <w:noProof/>
            <w:webHidden/>
          </w:rPr>
          <w:fldChar w:fldCharType="begin"/>
        </w:r>
        <w:r w:rsidR="00DA6809">
          <w:rPr>
            <w:noProof/>
            <w:webHidden/>
          </w:rPr>
          <w:instrText xml:space="preserve"> PAGEREF _Toc115305075 \h </w:instrText>
        </w:r>
        <w:r w:rsidR="00DA6809">
          <w:rPr>
            <w:noProof/>
            <w:webHidden/>
          </w:rPr>
        </w:r>
        <w:r w:rsidR="00DA6809">
          <w:rPr>
            <w:noProof/>
            <w:webHidden/>
          </w:rPr>
          <w:fldChar w:fldCharType="separate"/>
        </w:r>
        <w:r w:rsidR="00DA6809">
          <w:rPr>
            <w:noProof/>
            <w:webHidden/>
          </w:rPr>
          <w:t>13</w:t>
        </w:r>
        <w:r w:rsidR="00DA6809">
          <w:rPr>
            <w:noProof/>
            <w:webHidden/>
          </w:rPr>
          <w:fldChar w:fldCharType="end"/>
        </w:r>
      </w:hyperlink>
    </w:p>
    <w:p w14:paraId="07CB5CA3" w14:textId="4E8817AD" w:rsidR="00DA6809" w:rsidRDefault="00000000">
      <w:pPr>
        <w:pStyle w:val="TOC1"/>
        <w:tabs>
          <w:tab w:val="left" w:pos="480"/>
          <w:tab w:val="right" w:leader="dot" w:pos="9628"/>
        </w:tabs>
        <w:rPr>
          <w:rFonts w:asciiTheme="minorHAnsi" w:eastAsiaTheme="minorEastAsia" w:hAnsiTheme="minorHAnsi" w:cstheme="minorBidi"/>
          <w:b w:val="0"/>
          <w:bCs w:val="0"/>
          <w:caps w:val="0"/>
          <w:noProof/>
          <w:sz w:val="22"/>
          <w:szCs w:val="22"/>
          <w:lang w:eastAsia="en-GB"/>
        </w:rPr>
      </w:pPr>
      <w:hyperlink w:anchor="_Toc115305076" w:history="1">
        <w:r w:rsidR="00DA6809" w:rsidRPr="00C10AB8">
          <w:rPr>
            <w:rStyle w:val="Hyperlink"/>
            <w:noProof/>
            <w:lang w:val="sr-Cyrl-RS"/>
          </w:rPr>
          <w:t>3.</w:t>
        </w:r>
        <w:r w:rsidR="00DA6809">
          <w:rPr>
            <w:rFonts w:asciiTheme="minorHAnsi" w:eastAsiaTheme="minorEastAsia" w:hAnsiTheme="minorHAnsi" w:cstheme="minorBidi"/>
            <w:b w:val="0"/>
            <w:bCs w:val="0"/>
            <w:caps w:val="0"/>
            <w:noProof/>
            <w:sz w:val="22"/>
            <w:szCs w:val="22"/>
            <w:lang w:eastAsia="en-GB"/>
          </w:rPr>
          <w:tab/>
        </w:r>
        <w:r w:rsidR="00DA6809" w:rsidRPr="00C10AB8">
          <w:rPr>
            <w:rStyle w:val="Hyperlink"/>
            <w:noProof/>
            <w:lang w:val="sr-Cyrl-RS"/>
          </w:rPr>
          <w:t>Коришћени алати</w:t>
        </w:r>
        <w:r w:rsidR="00DA6809">
          <w:rPr>
            <w:noProof/>
            <w:webHidden/>
          </w:rPr>
          <w:tab/>
        </w:r>
        <w:r w:rsidR="00DA6809">
          <w:rPr>
            <w:noProof/>
            <w:webHidden/>
          </w:rPr>
          <w:fldChar w:fldCharType="begin"/>
        </w:r>
        <w:r w:rsidR="00DA6809">
          <w:rPr>
            <w:noProof/>
            <w:webHidden/>
          </w:rPr>
          <w:instrText xml:space="preserve"> PAGEREF _Toc115305076 \h </w:instrText>
        </w:r>
        <w:r w:rsidR="00DA6809">
          <w:rPr>
            <w:noProof/>
            <w:webHidden/>
          </w:rPr>
        </w:r>
        <w:r w:rsidR="00DA6809">
          <w:rPr>
            <w:noProof/>
            <w:webHidden/>
          </w:rPr>
          <w:fldChar w:fldCharType="separate"/>
        </w:r>
        <w:r w:rsidR="00DA6809">
          <w:rPr>
            <w:noProof/>
            <w:webHidden/>
          </w:rPr>
          <w:t>15</w:t>
        </w:r>
        <w:r w:rsidR="00DA6809">
          <w:rPr>
            <w:noProof/>
            <w:webHidden/>
          </w:rPr>
          <w:fldChar w:fldCharType="end"/>
        </w:r>
      </w:hyperlink>
    </w:p>
    <w:p w14:paraId="1FAD98AE" w14:textId="37C8EABE"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7" w:history="1">
        <w:r w:rsidR="00DA6809" w:rsidRPr="00C10AB8">
          <w:rPr>
            <w:rStyle w:val="Hyperlink"/>
            <w:noProof/>
          </w:rPr>
          <w:t>3.1.</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rPr>
          <w:t xml:space="preserve">TensorFlow </w:t>
        </w:r>
        <w:r w:rsidR="00DA6809" w:rsidRPr="00C10AB8">
          <w:rPr>
            <w:rStyle w:val="Hyperlink"/>
            <w:noProof/>
            <w:lang w:val="sr-Cyrl-RS"/>
          </w:rPr>
          <w:t xml:space="preserve">и </w:t>
        </w:r>
        <w:r w:rsidR="00DA6809" w:rsidRPr="00C10AB8">
          <w:rPr>
            <w:rStyle w:val="Hyperlink"/>
            <w:noProof/>
          </w:rPr>
          <w:t>Keras</w:t>
        </w:r>
        <w:r w:rsidR="00DA6809">
          <w:rPr>
            <w:noProof/>
            <w:webHidden/>
          </w:rPr>
          <w:tab/>
        </w:r>
        <w:r w:rsidR="00DA6809">
          <w:rPr>
            <w:noProof/>
            <w:webHidden/>
          </w:rPr>
          <w:fldChar w:fldCharType="begin"/>
        </w:r>
        <w:r w:rsidR="00DA6809">
          <w:rPr>
            <w:noProof/>
            <w:webHidden/>
          </w:rPr>
          <w:instrText xml:space="preserve"> PAGEREF _Toc115305077 \h </w:instrText>
        </w:r>
        <w:r w:rsidR="00DA6809">
          <w:rPr>
            <w:noProof/>
            <w:webHidden/>
          </w:rPr>
        </w:r>
        <w:r w:rsidR="00DA6809">
          <w:rPr>
            <w:noProof/>
            <w:webHidden/>
          </w:rPr>
          <w:fldChar w:fldCharType="separate"/>
        </w:r>
        <w:r w:rsidR="00DA6809">
          <w:rPr>
            <w:noProof/>
            <w:webHidden/>
          </w:rPr>
          <w:t>15</w:t>
        </w:r>
        <w:r w:rsidR="00DA6809">
          <w:rPr>
            <w:noProof/>
            <w:webHidden/>
          </w:rPr>
          <w:fldChar w:fldCharType="end"/>
        </w:r>
      </w:hyperlink>
    </w:p>
    <w:p w14:paraId="61C71F47" w14:textId="1EFADE5E"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8" w:history="1">
        <w:r w:rsidR="00DA6809" w:rsidRPr="00C10AB8">
          <w:rPr>
            <w:rStyle w:val="Hyperlink"/>
            <w:noProof/>
          </w:rPr>
          <w:t>3.2.</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rPr>
          <w:t>TensorFlow Object Detection API</w:t>
        </w:r>
        <w:r w:rsidR="00DA6809" w:rsidRPr="00C10AB8">
          <w:rPr>
            <w:rStyle w:val="Hyperlink"/>
            <w:noProof/>
            <w:lang w:val="sr-Cyrl-RS"/>
          </w:rPr>
          <w:t xml:space="preserve"> (</w:t>
        </w:r>
        <w:r w:rsidR="00DA6809" w:rsidRPr="00C10AB8">
          <w:rPr>
            <w:rStyle w:val="Hyperlink"/>
            <w:noProof/>
          </w:rPr>
          <w:t>TFOD API)</w:t>
        </w:r>
        <w:r w:rsidR="00DA6809">
          <w:rPr>
            <w:noProof/>
            <w:webHidden/>
          </w:rPr>
          <w:tab/>
        </w:r>
        <w:r w:rsidR="00DA6809">
          <w:rPr>
            <w:noProof/>
            <w:webHidden/>
          </w:rPr>
          <w:fldChar w:fldCharType="begin"/>
        </w:r>
        <w:r w:rsidR="00DA6809">
          <w:rPr>
            <w:noProof/>
            <w:webHidden/>
          </w:rPr>
          <w:instrText xml:space="preserve"> PAGEREF _Toc115305078 \h </w:instrText>
        </w:r>
        <w:r w:rsidR="00DA6809">
          <w:rPr>
            <w:noProof/>
            <w:webHidden/>
          </w:rPr>
        </w:r>
        <w:r w:rsidR="00DA6809">
          <w:rPr>
            <w:noProof/>
            <w:webHidden/>
          </w:rPr>
          <w:fldChar w:fldCharType="separate"/>
        </w:r>
        <w:r w:rsidR="00DA6809">
          <w:rPr>
            <w:noProof/>
            <w:webHidden/>
          </w:rPr>
          <w:t>15</w:t>
        </w:r>
        <w:r w:rsidR="00DA6809">
          <w:rPr>
            <w:noProof/>
            <w:webHidden/>
          </w:rPr>
          <w:fldChar w:fldCharType="end"/>
        </w:r>
      </w:hyperlink>
    </w:p>
    <w:p w14:paraId="2F07DF5B" w14:textId="5C3E94BB"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79" w:history="1">
        <w:r w:rsidR="00DA6809" w:rsidRPr="00C10AB8">
          <w:rPr>
            <w:rStyle w:val="Hyperlink"/>
            <w:noProof/>
          </w:rPr>
          <w:t>3.3.</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rPr>
          <w:t>Albumentations</w:t>
        </w:r>
        <w:r w:rsidR="00DA6809">
          <w:rPr>
            <w:noProof/>
            <w:webHidden/>
          </w:rPr>
          <w:tab/>
        </w:r>
        <w:r w:rsidR="00DA6809">
          <w:rPr>
            <w:noProof/>
            <w:webHidden/>
          </w:rPr>
          <w:fldChar w:fldCharType="begin"/>
        </w:r>
        <w:r w:rsidR="00DA6809">
          <w:rPr>
            <w:noProof/>
            <w:webHidden/>
          </w:rPr>
          <w:instrText xml:space="preserve"> PAGEREF _Toc115305079 \h </w:instrText>
        </w:r>
        <w:r w:rsidR="00DA6809">
          <w:rPr>
            <w:noProof/>
            <w:webHidden/>
          </w:rPr>
        </w:r>
        <w:r w:rsidR="00DA6809">
          <w:rPr>
            <w:noProof/>
            <w:webHidden/>
          </w:rPr>
          <w:fldChar w:fldCharType="separate"/>
        </w:r>
        <w:r w:rsidR="00DA6809">
          <w:rPr>
            <w:noProof/>
            <w:webHidden/>
          </w:rPr>
          <w:t>15</w:t>
        </w:r>
        <w:r w:rsidR="00DA6809">
          <w:rPr>
            <w:noProof/>
            <w:webHidden/>
          </w:rPr>
          <w:fldChar w:fldCharType="end"/>
        </w:r>
      </w:hyperlink>
    </w:p>
    <w:p w14:paraId="5C106380" w14:textId="3ED3A29D"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80" w:history="1">
        <w:r w:rsidR="00DA6809" w:rsidRPr="00C10AB8">
          <w:rPr>
            <w:rStyle w:val="Hyperlink"/>
            <w:noProof/>
            <w:lang w:val="sr-Cyrl-RS"/>
          </w:rPr>
          <w:t>3.4.</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rPr>
          <w:t>LabelImg</w:t>
        </w:r>
        <w:r w:rsidR="00DA6809">
          <w:rPr>
            <w:noProof/>
            <w:webHidden/>
          </w:rPr>
          <w:tab/>
        </w:r>
        <w:r w:rsidR="00DA6809">
          <w:rPr>
            <w:noProof/>
            <w:webHidden/>
          </w:rPr>
          <w:fldChar w:fldCharType="begin"/>
        </w:r>
        <w:r w:rsidR="00DA6809">
          <w:rPr>
            <w:noProof/>
            <w:webHidden/>
          </w:rPr>
          <w:instrText xml:space="preserve"> PAGEREF _Toc115305080 \h </w:instrText>
        </w:r>
        <w:r w:rsidR="00DA6809">
          <w:rPr>
            <w:noProof/>
            <w:webHidden/>
          </w:rPr>
        </w:r>
        <w:r w:rsidR="00DA6809">
          <w:rPr>
            <w:noProof/>
            <w:webHidden/>
          </w:rPr>
          <w:fldChar w:fldCharType="separate"/>
        </w:r>
        <w:r w:rsidR="00DA6809">
          <w:rPr>
            <w:noProof/>
            <w:webHidden/>
          </w:rPr>
          <w:t>16</w:t>
        </w:r>
        <w:r w:rsidR="00DA6809">
          <w:rPr>
            <w:noProof/>
            <w:webHidden/>
          </w:rPr>
          <w:fldChar w:fldCharType="end"/>
        </w:r>
      </w:hyperlink>
    </w:p>
    <w:p w14:paraId="7BC5FD3D" w14:textId="757EFD35"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81" w:history="1">
        <w:r w:rsidR="00DA6809" w:rsidRPr="00C10AB8">
          <w:rPr>
            <w:rStyle w:val="Hyperlink"/>
            <w:noProof/>
          </w:rPr>
          <w:t>3.5.</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rPr>
          <w:t>Android Studio</w:t>
        </w:r>
        <w:r w:rsidR="00DA6809">
          <w:rPr>
            <w:noProof/>
            <w:webHidden/>
          </w:rPr>
          <w:tab/>
        </w:r>
        <w:r w:rsidR="00DA6809">
          <w:rPr>
            <w:noProof/>
            <w:webHidden/>
          </w:rPr>
          <w:fldChar w:fldCharType="begin"/>
        </w:r>
        <w:r w:rsidR="00DA6809">
          <w:rPr>
            <w:noProof/>
            <w:webHidden/>
          </w:rPr>
          <w:instrText xml:space="preserve"> PAGEREF _Toc115305081 \h </w:instrText>
        </w:r>
        <w:r w:rsidR="00DA6809">
          <w:rPr>
            <w:noProof/>
            <w:webHidden/>
          </w:rPr>
        </w:r>
        <w:r w:rsidR="00DA6809">
          <w:rPr>
            <w:noProof/>
            <w:webHidden/>
          </w:rPr>
          <w:fldChar w:fldCharType="separate"/>
        </w:r>
        <w:r w:rsidR="00DA6809">
          <w:rPr>
            <w:noProof/>
            <w:webHidden/>
          </w:rPr>
          <w:t>17</w:t>
        </w:r>
        <w:r w:rsidR="00DA6809">
          <w:rPr>
            <w:noProof/>
            <w:webHidden/>
          </w:rPr>
          <w:fldChar w:fldCharType="end"/>
        </w:r>
      </w:hyperlink>
    </w:p>
    <w:p w14:paraId="759101E5" w14:textId="2CEB7FD8" w:rsidR="00DA6809" w:rsidRDefault="00000000">
      <w:pPr>
        <w:pStyle w:val="TOC1"/>
        <w:tabs>
          <w:tab w:val="left" w:pos="480"/>
          <w:tab w:val="right" w:leader="dot" w:pos="9628"/>
        </w:tabs>
        <w:rPr>
          <w:rFonts w:asciiTheme="minorHAnsi" w:eastAsiaTheme="minorEastAsia" w:hAnsiTheme="minorHAnsi" w:cstheme="minorBidi"/>
          <w:b w:val="0"/>
          <w:bCs w:val="0"/>
          <w:caps w:val="0"/>
          <w:noProof/>
          <w:sz w:val="22"/>
          <w:szCs w:val="22"/>
          <w:lang w:eastAsia="en-GB"/>
        </w:rPr>
      </w:pPr>
      <w:hyperlink w:anchor="_Toc115305082" w:history="1">
        <w:r w:rsidR="00DA6809" w:rsidRPr="00C10AB8">
          <w:rPr>
            <w:rStyle w:val="Hyperlink"/>
            <w:noProof/>
            <w:lang w:val="sr-Cyrl-RS"/>
          </w:rPr>
          <w:t>4.</w:t>
        </w:r>
        <w:r w:rsidR="00DA6809">
          <w:rPr>
            <w:rFonts w:asciiTheme="minorHAnsi" w:eastAsiaTheme="minorEastAsia" w:hAnsiTheme="minorHAnsi" w:cstheme="minorBidi"/>
            <w:b w:val="0"/>
            <w:bCs w:val="0"/>
            <w:caps w:val="0"/>
            <w:noProof/>
            <w:sz w:val="22"/>
            <w:szCs w:val="22"/>
            <w:lang w:eastAsia="en-GB"/>
          </w:rPr>
          <w:tab/>
        </w:r>
        <w:r w:rsidR="00DA6809" w:rsidRPr="00C10AB8">
          <w:rPr>
            <w:rStyle w:val="Hyperlink"/>
            <w:noProof/>
            <w:lang w:val="sr-Cyrl-RS"/>
          </w:rPr>
          <w:t>Проблем детекције карата</w:t>
        </w:r>
        <w:r w:rsidR="00DA6809">
          <w:rPr>
            <w:noProof/>
            <w:webHidden/>
          </w:rPr>
          <w:tab/>
        </w:r>
        <w:r w:rsidR="00DA6809">
          <w:rPr>
            <w:noProof/>
            <w:webHidden/>
          </w:rPr>
          <w:fldChar w:fldCharType="begin"/>
        </w:r>
        <w:r w:rsidR="00DA6809">
          <w:rPr>
            <w:noProof/>
            <w:webHidden/>
          </w:rPr>
          <w:instrText xml:space="preserve"> PAGEREF _Toc115305082 \h </w:instrText>
        </w:r>
        <w:r w:rsidR="00DA6809">
          <w:rPr>
            <w:noProof/>
            <w:webHidden/>
          </w:rPr>
        </w:r>
        <w:r w:rsidR="00DA6809">
          <w:rPr>
            <w:noProof/>
            <w:webHidden/>
          </w:rPr>
          <w:fldChar w:fldCharType="separate"/>
        </w:r>
        <w:r w:rsidR="00DA6809">
          <w:rPr>
            <w:noProof/>
            <w:webHidden/>
          </w:rPr>
          <w:t>18</w:t>
        </w:r>
        <w:r w:rsidR="00DA6809">
          <w:rPr>
            <w:noProof/>
            <w:webHidden/>
          </w:rPr>
          <w:fldChar w:fldCharType="end"/>
        </w:r>
      </w:hyperlink>
    </w:p>
    <w:p w14:paraId="5702AE65" w14:textId="32473981"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83" w:history="1">
        <w:r w:rsidR="00DA6809" w:rsidRPr="00C10AB8">
          <w:rPr>
            <w:rStyle w:val="Hyperlink"/>
            <w:noProof/>
            <w:lang w:val="sr-Cyrl-RS"/>
          </w:rPr>
          <w:t>4.1.</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Принципи</w:t>
        </w:r>
        <w:r w:rsidR="00DA6809" w:rsidRPr="00C10AB8">
          <w:rPr>
            <w:rStyle w:val="Hyperlink"/>
            <w:noProof/>
          </w:rPr>
          <w:t xml:space="preserve"> </w:t>
        </w:r>
        <w:r w:rsidR="00DA6809" w:rsidRPr="00C10AB8">
          <w:rPr>
            <w:rStyle w:val="Hyperlink"/>
            <w:noProof/>
            <w:lang w:val="sr-Cyrl-RS"/>
          </w:rPr>
          <w:t>рада неуралних мрежа за детекцију објеката</w:t>
        </w:r>
        <w:r w:rsidR="00DA6809">
          <w:rPr>
            <w:noProof/>
            <w:webHidden/>
          </w:rPr>
          <w:tab/>
        </w:r>
        <w:r w:rsidR="00DA6809">
          <w:rPr>
            <w:noProof/>
            <w:webHidden/>
          </w:rPr>
          <w:fldChar w:fldCharType="begin"/>
        </w:r>
        <w:r w:rsidR="00DA6809">
          <w:rPr>
            <w:noProof/>
            <w:webHidden/>
          </w:rPr>
          <w:instrText xml:space="preserve"> PAGEREF _Toc115305083 \h </w:instrText>
        </w:r>
        <w:r w:rsidR="00DA6809">
          <w:rPr>
            <w:noProof/>
            <w:webHidden/>
          </w:rPr>
        </w:r>
        <w:r w:rsidR="00DA6809">
          <w:rPr>
            <w:noProof/>
            <w:webHidden/>
          </w:rPr>
          <w:fldChar w:fldCharType="separate"/>
        </w:r>
        <w:r w:rsidR="00DA6809">
          <w:rPr>
            <w:noProof/>
            <w:webHidden/>
          </w:rPr>
          <w:t>18</w:t>
        </w:r>
        <w:r w:rsidR="00DA6809">
          <w:rPr>
            <w:noProof/>
            <w:webHidden/>
          </w:rPr>
          <w:fldChar w:fldCharType="end"/>
        </w:r>
      </w:hyperlink>
    </w:p>
    <w:p w14:paraId="1CE92A71" w14:textId="0875AD05"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84" w:history="1">
        <w:r w:rsidR="00DA6809" w:rsidRPr="00C10AB8">
          <w:rPr>
            <w:rStyle w:val="Hyperlink"/>
            <w:noProof/>
            <w:lang w:val="sr-Cyrl-RS"/>
          </w:rPr>
          <w:t>4.2.</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Имплементација</w:t>
        </w:r>
        <w:r w:rsidR="00DA6809">
          <w:rPr>
            <w:noProof/>
            <w:webHidden/>
          </w:rPr>
          <w:tab/>
        </w:r>
        <w:r w:rsidR="00DA6809">
          <w:rPr>
            <w:noProof/>
            <w:webHidden/>
          </w:rPr>
          <w:fldChar w:fldCharType="begin"/>
        </w:r>
        <w:r w:rsidR="00DA6809">
          <w:rPr>
            <w:noProof/>
            <w:webHidden/>
          </w:rPr>
          <w:instrText xml:space="preserve"> PAGEREF _Toc115305084 \h </w:instrText>
        </w:r>
        <w:r w:rsidR="00DA6809">
          <w:rPr>
            <w:noProof/>
            <w:webHidden/>
          </w:rPr>
        </w:r>
        <w:r w:rsidR="00DA6809">
          <w:rPr>
            <w:noProof/>
            <w:webHidden/>
          </w:rPr>
          <w:fldChar w:fldCharType="separate"/>
        </w:r>
        <w:r w:rsidR="00DA6809">
          <w:rPr>
            <w:noProof/>
            <w:webHidden/>
          </w:rPr>
          <w:t>20</w:t>
        </w:r>
        <w:r w:rsidR="00DA6809">
          <w:rPr>
            <w:noProof/>
            <w:webHidden/>
          </w:rPr>
          <w:fldChar w:fldCharType="end"/>
        </w:r>
      </w:hyperlink>
    </w:p>
    <w:p w14:paraId="380DEB0C" w14:textId="1F90B43C"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85" w:history="1">
        <w:r w:rsidR="00DA6809" w:rsidRPr="00C10AB8">
          <w:rPr>
            <w:rStyle w:val="Hyperlink"/>
            <w:noProof/>
            <w:lang w:val="sr-Cyrl-RS"/>
          </w:rPr>
          <w:t>4.2.1.</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lang w:val="sr-Cyrl-RS"/>
          </w:rPr>
          <w:t>Прикупљање података</w:t>
        </w:r>
        <w:r w:rsidR="00DA6809">
          <w:rPr>
            <w:noProof/>
            <w:webHidden/>
          </w:rPr>
          <w:tab/>
        </w:r>
        <w:r w:rsidR="00DA6809">
          <w:rPr>
            <w:noProof/>
            <w:webHidden/>
          </w:rPr>
          <w:fldChar w:fldCharType="begin"/>
        </w:r>
        <w:r w:rsidR="00DA6809">
          <w:rPr>
            <w:noProof/>
            <w:webHidden/>
          </w:rPr>
          <w:instrText xml:space="preserve"> PAGEREF _Toc115305085 \h </w:instrText>
        </w:r>
        <w:r w:rsidR="00DA6809">
          <w:rPr>
            <w:noProof/>
            <w:webHidden/>
          </w:rPr>
        </w:r>
        <w:r w:rsidR="00DA6809">
          <w:rPr>
            <w:noProof/>
            <w:webHidden/>
          </w:rPr>
          <w:fldChar w:fldCharType="separate"/>
        </w:r>
        <w:r w:rsidR="00DA6809">
          <w:rPr>
            <w:noProof/>
            <w:webHidden/>
          </w:rPr>
          <w:t>20</w:t>
        </w:r>
        <w:r w:rsidR="00DA6809">
          <w:rPr>
            <w:noProof/>
            <w:webHidden/>
          </w:rPr>
          <w:fldChar w:fldCharType="end"/>
        </w:r>
      </w:hyperlink>
    </w:p>
    <w:p w14:paraId="08FEF578" w14:textId="05339309"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86" w:history="1">
        <w:r w:rsidR="00DA6809" w:rsidRPr="00C10AB8">
          <w:rPr>
            <w:rStyle w:val="Hyperlink"/>
            <w:noProof/>
          </w:rPr>
          <w:t>4.2.2.</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rPr>
          <w:t>Избор архитектуре</w:t>
        </w:r>
        <w:r w:rsidR="00DA6809">
          <w:rPr>
            <w:noProof/>
            <w:webHidden/>
          </w:rPr>
          <w:tab/>
        </w:r>
        <w:r w:rsidR="00DA6809">
          <w:rPr>
            <w:noProof/>
            <w:webHidden/>
          </w:rPr>
          <w:fldChar w:fldCharType="begin"/>
        </w:r>
        <w:r w:rsidR="00DA6809">
          <w:rPr>
            <w:noProof/>
            <w:webHidden/>
          </w:rPr>
          <w:instrText xml:space="preserve"> PAGEREF _Toc115305086 \h </w:instrText>
        </w:r>
        <w:r w:rsidR="00DA6809">
          <w:rPr>
            <w:noProof/>
            <w:webHidden/>
          </w:rPr>
        </w:r>
        <w:r w:rsidR="00DA6809">
          <w:rPr>
            <w:noProof/>
            <w:webHidden/>
          </w:rPr>
          <w:fldChar w:fldCharType="separate"/>
        </w:r>
        <w:r w:rsidR="00DA6809">
          <w:rPr>
            <w:noProof/>
            <w:webHidden/>
          </w:rPr>
          <w:t>21</w:t>
        </w:r>
        <w:r w:rsidR="00DA6809">
          <w:rPr>
            <w:noProof/>
            <w:webHidden/>
          </w:rPr>
          <w:fldChar w:fldCharType="end"/>
        </w:r>
      </w:hyperlink>
    </w:p>
    <w:p w14:paraId="381BA25C" w14:textId="5D024569"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87" w:history="1">
        <w:r w:rsidR="00DA6809" w:rsidRPr="00C10AB8">
          <w:rPr>
            <w:rStyle w:val="Hyperlink"/>
            <w:noProof/>
            <w:lang w:val="sr-Cyrl-RS"/>
          </w:rPr>
          <w:t>4.2.3.</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lang w:val="sr-Cyrl-RS"/>
          </w:rPr>
          <w:t>Тренирање</w:t>
        </w:r>
        <w:r w:rsidR="00DA6809">
          <w:rPr>
            <w:noProof/>
            <w:webHidden/>
          </w:rPr>
          <w:tab/>
        </w:r>
        <w:r w:rsidR="00DA6809">
          <w:rPr>
            <w:noProof/>
            <w:webHidden/>
          </w:rPr>
          <w:fldChar w:fldCharType="begin"/>
        </w:r>
        <w:r w:rsidR="00DA6809">
          <w:rPr>
            <w:noProof/>
            <w:webHidden/>
          </w:rPr>
          <w:instrText xml:space="preserve"> PAGEREF _Toc115305087 \h </w:instrText>
        </w:r>
        <w:r w:rsidR="00DA6809">
          <w:rPr>
            <w:noProof/>
            <w:webHidden/>
          </w:rPr>
        </w:r>
        <w:r w:rsidR="00DA6809">
          <w:rPr>
            <w:noProof/>
            <w:webHidden/>
          </w:rPr>
          <w:fldChar w:fldCharType="separate"/>
        </w:r>
        <w:r w:rsidR="00DA6809">
          <w:rPr>
            <w:noProof/>
            <w:webHidden/>
          </w:rPr>
          <w:t>22</w:t>
        </w:r>
        <w:r w:rsidR="00DA6809">
          <w:rPr>
            <w:noProof/>
            <w:webHidden/>
          </w:rPr>
          <w:fldChar w:fldCharType="end"/>
        </w:r>
      </w:hyperlink>
    </w:p>
    <w:p w14:paraId="17306BE1" w14:textId="29A98E05"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88" w:history="1">
        <w:r w:rsidR="00DA6809" w:rsidRPr="00C10AB8">
          <w:rPr>
            <w:rStyle w:val="Hyperlink"/>
            <w:noProof/>
            <w:lang w:val="sr-Cyrl-RS"/>
          </w:rPr>
          <w:t>4.2.4.</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lang w:val="sr-Cyrl-RS"/>
          </w:rPr>
          <w:t>Интеграција у мобилну апликацију</w:t>
        </w:r>
        <w:r w:rsidR="00DA6809">
          <w:rPr>
            <w:noProof/>
            <w:webHidden/>
          </w:rPr>
          <w:tab/>
        </w:r>
        <w:r w:rsidR="00DA6809">
          <w:rPr>
            <w:noProof/>
            <w:webHidden/>
          </w:rPr>
          <w:fldChar w:fldCharType="begin"/>
        </w:r>
        <w:r w:rsidR="00DA6809">
          <w:rPr>
            <w:noProof/>
            <w:webHidden/>
          </w:rPr>
          <w:instrText xml:space="preserve"> PAGEREF _Toc115305088 \h </w:instrText>
        </w:r>
        <w:r w:rsidR="00DA6809">
          <w:rPr>
            <w:noProof/>
            <w:webHidden/>
          </w:rPr>
        </w:r>
        <w:r w:rsidR="00DA6809">
          <w:rPr>
            <w:noProof/>
            <w:webHidden/>
          </w:rPr>
          <w:fldChar w:fldCharType="separate"/>
        </w:r>
        <w:r w:rsidR="00DA6809">
          <w:rPr>
            <w:noProof/>
            <w:webHidden/>
          </w:rPr>
          <w:t>25</w:t>
        </w:r>
        <w:r w:rsidR="00DA6809">
          <w:rPr>
            <w:noProof/>
            <w:webHidden/>
          </w:rPr>
          <w:fldChar w:fldCharType="end"/>
        </w:r>
      </w:hyperlink>
    </w:p>
    <w:p w14:paraId="37A76304" w14:textId="0705FD1B"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89" w:history="1">
        <w:r w:rsidR="00DA6809" w:rsidRPr="00C10AB8">
          <w:rPr>
            <w:rStyle w:val="Hyperlink"/>
            <w:noProof/>
            <w:lang w:val="sr-Cyrl-RS"/>
          </w:rPr>
          <w:t>4.3.</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Евалуација решења</w:t>
        </w:r>
        <w:r w:rsidR="00DA6809">
          <w:rPr>
            <w:noProof/>
            <w:webHidden/>
          </w:rPr>
          <w:tab/>
        </w:r>
        <w:r w:rsidR="00DA6809">
          <w:rPr>
            <w:noProof/>
            <w:webHidden/>
          </w:rPr>
          <w:fldChar w:fldCharType="begin"/>
        </w:r>
        <w:r w:rsidR="00DA6809">
          <w:rPr>
            <w:noProof/>
            <w:webHidden/>
          </w:rPr>
          <w:instrText xml:space="preserve"> PAGEREF _Toc115305089 \h </w:instrText>
        </w:r>
        <w:r w:rsidR="00DA6809">
          <w:rPr>
            <w:noProof/>
            <w:webHidden/>
          </w:rPr>
        </w:r>
        <w:r w:rsidR="00DA6809">
          <w:rPr>
            <w:noProof/>
            <w:webHidden/>
          </w:rPr>
          <w:fldChar w:fldCharType="separate"/>
        </w:r>
        <w:r w:rsidR="00DA6809">
          <w:rPr>
            <w:noProof/>
            <w:webHidden/>
          </w:rPr>
          <w:t>28</w:t>
        </w:r>
        <w:r w:rsidR="00DA6809">
          <w:rPr>
            <w:noProof/>
            <w:webHidden/>
          </w:rPr>
          <w:fldChar w:fldCharType="end"/>
        </w:r>
      </w:hyperlink>
    </w:p>
    <w:p w14:paraId="2B8E66D9" w14:textId="46F2EDA4" w:rsidR="00DA6809" w:rsidRDefault="00000000">
      <w:pPr>
        <w:pStyle w:val="TOC1"/>
        <w:tabs>
          <w:tab w:val="left" w:pos="480"/>
          <w:tab w:val="right" w:leader="dot" w:pos="9628"/>
        </w:tabs>
        <w:rPr>
          <w:rFonts w:asciiTheme="minorHAnsi" w:eastAsiaTheme="minorEastAsia" w:hAnsiTheme="minorHAnsi" w:cstheme="minorBidi"/>
          <w:b w:val="0"/>
          <w:bCs w:val="0"/>
          <w:caps w:val="0"/>
          <w:noProof/>
          <w:sz w:val="22"/>
          <w:szCs w:val="22"/>
          <w:lang w:eastAsia="en-GB"/>
        </w:rPr>
      </w:pPr>
      <w:hyperlink w:anchor="_Toc115305090" w:history="1">
        <w:r w:rsidR="00DA6809" w:rsidRPr="00C10AB8">
          <w:rPr>
            <w:rStyle w:val="Hyperlink"/>
            <w:noProof/>
            <w:lang w:val="sr-Cyrl-RS"/>
          </w:rPr>
          <w:t>5.</w:t>
        </w:r>
        <w:r w:rsidR="00DA6809">
          <w:rPr>
            <w:rFonts w:asciiTheme="minorHAnsi" w:eastAsiaTheme="minorEastAsia" w:hAnsiTheme="minorHAnsi" w:cstheme="minorBidi"/>
            <w:b w:val="0"/>
            <w:bCs w:val="0"/>
            <w:caps w:val="0"/>
            <w:noProof/>
            <w:sz w:val="22"/>
            <w:szCs w:val="22"/>
            <w:lang w:eastAsia="en-GB"/>
          </w:rPr>
          <w:tab/>
        </w:r>
        <w:r w:rsidR="00DA6809" w:rsidRPr="00C10AB8">
          <w:rPr>
            <w:rStyle w:val="Hyperlink"/>
            <w:noProof/>
            <w:lang w:val="sr-Cyrl-RS"/>
          </w:rPr>
          <w:t>Проблем идентификације карата</w:t>
        </w:r>
        <w:r w:rsidR="00DA6809">
          <w:rPr>
            <w:noProof/>
            <w:webHidden/>
          </w:rPr>
          <w:tab/>
        </w:r>
        <w:r w:rsidR="00DA6809">
          <w:rPr>
            <w:noProof/>
            <w:webHidden/>
          </w:rPr>
          <w:fldChar w:fldCharType="begin"/>
        </w:r>
        <w:r w:rsidR="00DA6809">
          <w:rPr>
            <w:noProof/>
            <w:webHidden/>
          </w:rPr>
          <w:instrText xml:space="preserve"> PAGEREF _Toc115305090 \h </w:instrText>
        </w:r>
        <w:r w:rsidR="00DA6809">
          <w:rPr>
            <w:noProof/>
            <w:webHidden/>
          </w:rPr>
        </w:r>
        <w:r w:rsidR="00DA6809">
          <w:rPr>
            <w:noProof/>
            <w:webHidden/>
          </w:rPr>
          <w:fldChar w:fldCharType="separate"/>
        </w:r>
        <w:r w:rsidR="00DA6809">
          <w:rPr>
            <w:noProof/>
            <w:webHidden/>
          </w:rPr>
          <w:t>30</w:t>
        </w:r>
        <w:r w:rsidR="00DA6809">
          <w:rPr>
            <w:noProof/>
            <w:webHidden/>
          </w:rPr>
          <w:fldChar w:fldCharType="end"/>
        </w:r>
      </w:hyperlink>
    </w:p>
    <w:p w14:paraId="110C56DF" w14:textId="448D2975"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91" w:history="1">
        <w:r w:rsidR="00DA6809" w:rsidRPr="00C10AB8">
          <w:rPr>
            <w:rStyle w:val="Hyperlink"/>
            <w:noProof/>
            <w:lang w:val="sr-Cyrl-RS"/>
          </w:rPr>
          <w:t>5.1.</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Прикупљање података</w:t>
        </w:r>
        <w:r w:rsidR="00DA6809">
          <w:rPr>
            <w:noProof/>
            <w:webHidden/>
          </w:rPr>
          <w:tab/>
        </w:r>
        <w:r w:rsidR="00DA6809">
          <w:rPr>
            <w:noProof/>
            <w:webHidden/>
          </w:rPr>
          <w:fldChar w:fldCharType="begin"/>
        </w:r>
        <w:r w:rsidR="00DA6809">
          <w:rPr>
            <w:noProof/>
            <w:webHidden/>
          </w:rPr>
          <w:instrText xml:space="preserve"> PAGEREF _Toc115305091 \h </w:instrText>
        </w:r>
        <w:r w:rsidR="00DA6809">
          <w:rPr>
            <w:noProof/>
            <w:webHidden/>
          </w:rPr>
        </w:r>
        <w:r w:rsidR="00DA6809">
          <w:rPr>
            <w:noProof/>
            <w:webHidden/>
          </w:rPr>
          <w:fldChar w:fldCharType="separate"/>
        </w:r>
        <w:r w:rsidR="00DA6809">
          <w:rPr>
            <w:noProof/>
            <w:webHidden/>
          </w:rPr>
          <w:t>30</w:t>
        </w:r>
        <w:r w:rsidR="00DA6809">
          <w:rPr>
            <w:noProof/>
            <w:webHidden/>
          </w:rPr>
          <w:fldChar w:fldCharType="end"/>
        </w:r>
      </w:hyperlink>
    </w:p>
    <w:p w14:paraId="216D59CB" w14:textId="286636F4"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92" w:history="1">
        <w:r w:rsidR="00DA6809" w:rsidRPr="00C10AB8">
          <w:rPr>
            <w:rStyle w:val="Hyperlink"/>
            <w:noProof/>
            <w:lang w:val="sr-Cyrl-RS"/>
          </w:rPr>
          <w:t>5.2.</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Принципи класификационих алгоритама машинског учења</w:t>
        </w:r>
        <w:r w:rsidR="00DA6809">
          <w:rPr>
            <w:noProof/>
            <w:webHidden/>
          </w:rPr>
          <w:tab/>
        </w:r>
        <w:r w:rsidR="00DA6809">
          <w:rPr>
            <w:noProof/>
            <w:webHidden/>
          </w:rPr>
          <w:fldChar w:fldCharType="begin"/>
        </w:r>
        <w:r w:rsidR="00DA6809">
          <w:rPr>
            <w:noProof/>
            <w:webHidden/>
          </w:rPr>
          <w:instrText xml:space="preserve"> PAGEREF _Toc115305092 \h </w:instrText>
        </w:r>
        <w:r w:rsidR="00DA6809">
          <w:rPr>
            <w:noProof/>
            <w:webHidden/>
          </w:rPr>
        </w:r>
        <w:r w:rsidR="00DA6809">
          <w:rPr>
            <w:noProof/>
            <w:webHidden/>
          </w:rPr>
          <w:fldChar w:fldCharType="separate"/>
        </w:r>
        <w:r w:rsidR="00DA6809">
          <w:rPr>
            <w:noProof/>
            <w:webHidden/>
          </w:rPr>
          <w:t>30</w:t>
        </w:r>
        <w:r w:rsidR="00DA6809">
          <w:rPr>
            <w:noProof/>
            <w:webHidden/>
          </w:rPr>
          <w:fldChar w:fldCharType="end"/>
        </w:r>
      </w:hyperlink>
    </w:p>
    <w:p w14:paraId="7B1A7DBC" w14:textId="6BEFD3BF"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93" w:history="1">
        <w:r w:rsidR="00DA6809" w:rsidRPr="00C10AB8">
          <w:rPr>
            <w:rStyle w:val="Hyperlink"/>
            <w:noProof/>
            <w:lang w:val="sr-Cyrl-RS"/>
          </w:rPr>
          <w:t>5.3.</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О сијамским мрежама</w:t>
        </w:r>
        <w:r w:rsidR="00DA6809">
          <w:rPr>
            <w:noProof/>
            <w:webHidden/>
          </w:rPr>
          <w:tab/>
        </w:r>
        <w:r w:rsidR="00DA6809">
          <w:rPr>
            <w:noProof/>
            <w:webHidden/>
          </w:rPr>
          <w:fldChar w:fldCharType="begin"/>
        </w:r>
        <w:r w:rsidR="00DA6809">
          <w:rPr>
            <w:noProof/>
            <w:webHidden/>
          </w:rPr>
          <w:instrText xml:space="preserve"> PAGEREF _Toc115305093 \h </w:instrText>
        </w:r>
        <w:r w:rsidR="00DA6809">
          <w:rPr>
            <w:noProof/>
            <w:webHidden/>
          </w:rPr>
        </w:r>
        <w:r w:rsidR="00DA6809">
          <w:rPr>
            <w:noProof/>
            <w:webHidden/>
          </w:rPr>
          <w:fldChar w:fldCharType="separate"/>
        </w:r>
        <w:r w:rsidR="00DA6809">
          <w:rPr>
            <w:noProof/>
            <w:webHidden/>
          </w:rPr>
          <w:t>32</w:t>
        </w:r>
        <w:r w:rsidR="00DA6809">
          <w:rPr>
            <w:noProof/>
            <w:webHidden/>
          </w:rPr>
          <w:fldChar w:fldCharType="end"/>
        </w:r>
      </w:hyperlink>
    </w:p>
    <w:p w14:paraId="42568FF4" w14:textId="69E1F22D"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94" w:history="1">
        <w:r w:rsidR="00DA6809" w:rsidRPr="00C10AB8">
          <w:rPr>
            <w:rStyle w:val="Hyperlink"/>
            <w:noProof/>
            <w:lang w:val="sr-Cyrl-RS"/>
          </w:rPr>
          <w:t>5.4.</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lang w:val="sr-Cyrl-RS"/>
          </w:rPr>
          <w:t>Имплементација решења</w:t>
        </w:r>
        <w:r w:rsidR="00DA6809">
          <w:rPr>
            <w:noProof/>
            <w:webHidden/>
          </w:rPr>
          <w:tab/>
        </w:r>
        <w:r w:rsidR="00DA6809">
          <w:rPr>
            <w:noProof/>
            <w:webHidden/>
          </w:rPr>
          <w:fldChar w:fldCharType="begin"/>
        </w:r>
        <w:r w:rsidR="00DA6809">
          <w:rPr>
            <w:noProof/>
            <w:webHidden/>
          </w:rPr>
          <w:instrText xml:space="preserve"> PAGEREF _Toc115305094 \h </w:instrText>
        </w:r>
        <w:r w:rsidR="00DA6809">
          <w:rPr>
            <w:noProof/>
            <w:webHidden/>
          </w:rPr>
        </w:r>
        <w:r w:rsidR="00DA6809">
          <w:rPr>
            <w:noProof/>
            <w:webHidden/>
          </w:rPr>
          <w:fldChar w:fldCharType="separate"/>
        </w:r>
        <w:r w:rsidR="00DA6809">
          <w:rPr>
            <w:noProof/>
            <w:webHidden/>
          </w:rPr>
          <w:t>34</w:t>
        </w:r>
        <w:r w:rsidR="00DA6809">
          <w:rPr>
            <w:noProof/>
            <w:webHidden/>
          </w:rPr>
          <w:fldChar w:fldCharType="end"/>
        </w:r>
      </w:hyperlink>
    </w:p>
    <w:p w14:paraId="0DDD6AD2" w14:textId="623DD071"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95" w:history="1">
        <w:r w:rsidR="00DA6809" w:rsidRPr="00C10AB8">
          <w:rPr>
            <w:rStyle w:val="Hyperlink"/>
            <w:noProof/>
          </w:rPr>
          <w:t>5.4.1.</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lang w:val="sr-Cyrl-RS"/>
          </w:rPr>
          <w:t>Припрема скупа података</w:t>
        </w:r>
        <w:r w:rsidR="00DA6809">
          <w:rPr>
            <w:noProof/>
            <w:webHidden/>
          </w:rPr>
          <w:tab/>
        </w:r>
        <w:r w:rsidR="00DA6809">
          <w:rPr>
            <w:noProof/>
            <w:webHidden/>
          </w:rPr>
          <w:fldChar w:fldCharType="begin"/>
        </w:r>
        <w:r w:rsidR="00DA6809">
          <w:rPr>
            <w:noProof/>
            <w:webHidden/>
          </w:rPr>
          <w:instrText xml:space="preserve"> PAGEREF _Toc115305095 \h </w:instrText>
        </w:r>
        <w:r w:rsidR="00DA6809">
          <w:rPr>
            <w:noProof/>
            <w:webHidden/>
          </w:rPr>
        </w:r>
        <w:r w:rsidR="00DA6809">
          <w:rPr>
            <w:noProof/>
            <w:webHidden/>
          </w:rPr>
          <w:fldChar w:fldCharType="separate"/>
        </w:r>
        <w:r w:rsidR="00DA6809">
          <w:rPr>
            <w:noProof/>
            <w:webHidden/>
          </w:rPr>
          <w:t>34</w:t>
        </w:r>
        <w:r w:rsidR="00DA6809">
          <w:rPr>
            <w:noProof/>
            <w:webHidden/>
          </w:rPr>
          <w:fldChar w:fldCharType="end"/>
        </w:r>
      </w:hyperlink>
    </w:p>
    <w:p w14:paraId="0257B257" w14:textId="09D4821B"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96" w:history="1">
        <w:r w:rsidR="00DA6809" w:rsidRPr="00C10AB8">
          <w:rPr>
            <w:rStyle w:val="Hyperlink"/>
            <w:noProof/>
            <w:highlight w:val="white"/>
            <w:lang w:val="sr-Cyrl-RS"/>
          </w:rPr>
          <w:t>5.4.2.</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highlight w:val="white"/>
            <w:lang w:val="sr-Cyrl-RS"/>
          </w:rPr>
          <w:t>Изградњња архитектуре и тренирање</w:t>
        </w:r>
        <w:r w:rsidR="00DA6809">
          <w:rPr>
            <w:noProof/>
            <w:webHidden/>
          </w:rPr>
          <w:tab/>
        </w:r>
        <w:r w:rsidR="00DA6809">
          <w:rPr>
            <w:noProof/>
            <w:webHidden/>
          </w:rPr>
          <w:fldChar w:fldCharType="begin"/>
        </w:r>
        <w:r w:rsidR="00DA6809">
          <w:rPr>
            <w:noProof/>
            <w:webHidden/>
          </w:rPr>
          <w:instrText xml:space="preserve"> PAGEREF _Toc115305096 \h </w:instrText>
        </w:r>
        <w:r w:rsidR="00DA6809">
          <w:rPr>
            <w:noProof/>
            <w:webHidden/>
          </w:rPr>
        </w:r>
        <w:r w:rsidR="00DA6809">
          <w:rPr>
            <w:noProof/>
            <w:webHidden/>
          </w:rPr>
          <w:fldChar w:fldCharType="separate"/>
        </w:r>
        <w:r w:rsidR="00DA6809">
          <w:rPr>
            <w:noProof/>
            <w:webHidden/>
          </w:rPr>
          <w:t>37</w:t>
        </w:r>
        <w:r w:rsidR="00DA6809">
          <w:rPr>
            <w:noProof/>
            <w:webHidden/>
          </w:rPr>
          <w:fldChar w:fldCharType="end"/>
        </w:r>
      </w:hyperlink>
    </w:p>
    <w:p w14:paraId="796161FC" w14:textId="758F4F34" w:rsidR="00DA6809" w:rsidRDefault="00000000">
      <w:pPr>
        <w:pStyle w:val="TOC3"/>
        <w:tabs>
          <w:tab w:val="left" w:pos="1200"/>
          <w:tab w:val="right" w:leader="dot" w:pos="9628"/>
        </w:tabs>
        <w:rPr>
          <w:rFonts w:asciiTheme="minorHAnsi" w:eastAsiaTheme="minorEastAsia" w:hAnsiTheme="minorHAnsi" w:cstheme="minorBidi"/>
          <w:i w:val="0"/>
          <w:iCs w:val="0"/>
          <w:noProof/>
          <w:sz w:val="22"/>
          <w:szCs w:val="22"/>
          <w:lang w:eastAsia="en-GB"/>
        </w:rPr>
      </w:pPr>
      <w:hyperlink w:anchor="_Toc115305097" w:history="1">
        <w:r w:rsidR="00DA6809" w:rsidRPr="00C10AB8">
          <w:rPr>
            <w:rStyle w:val="Hyperlink"/>
            <w:noProof/>
            <w:highlight w:val="white"/>
            <w:lang w:val="sr-Cyrl-RS"/>
          </w:rPr>
          <w:t>5.4.3.</w:t>
        </w:r>
        <w:r w:rsidR="00DA6809">
          <w:rPr>
            <w:rFonts w:asciiTheme="minorHAnsi" w:eastAsiaTheme="minorEastAsia" w:hAnsiTheme="minorHAnsi" w:cstheme="minorBidi"/>
            <w:i w:val="0"/>
            <w:iCs w:val="0"/>
            <w:noProof/>
            <w:sz w:val="22"/>
            <w:szCs w:val="22"/>
            <w:lang w:eastAsia="en-GB"/>
          </w:rPr>
          <w:tab/>
        </w:r>
        <w:r w:rsidR="00DA6809" w:rsidRPr="00C10AB8">
          <w:rPr>
            <w:rStyle w:val="Hyperlink"/>
            <w:noProof/>
            <w:highlight w:val="white"/>
            <w:lang w:val="sr-Cyrl-RS"/>
          </w:rPr>
          <w:t>Интеграција у мобилну апликацију</w:t>
        </w:r>
        <w:r w:rsidR="00DA6809">
          <w:rPr>
            <w:noProof/>
            <w:webHidden/>
          </w:rPr>
          <w:tab/>
        </w:r>
        <w:r w:rsidR="00DA6809">
          <w:rPr>
            <w:noProof/>
            <w:webHidden/>
          </w:rPr>
          <w:fldChar w:fldCharType="begin"/>
        </w:r>
        <w:r w:rsidR="00DA6809">
          <w:rPr>
            <w:noProof/>
            <w:webHidden/>
          </w:rPr>
          <w:instrText xml:space="preserve"> PAGEREF _Toc115305097 \h </w:instrText>
        </w:r>
        <w:r w:rsidR="00DA6809">
          <w:rPr>
            <w:noProof/>
            <w:webHidden/>
          </w:rPr>
        </w:r>
        <w:r w:rsidR="00DA6809">
          <w:rPr>
            <w:noProof/>
            <w:webHidden/>
          </w:rPr>
          <w:fldChar w:fldCharType="separate"/>
        </w:r>
        <w:r w:rsidR="00DA6809">
          <w:rPr>
            <w:noProof/>
            <w:webHidden/>
          </w:rPr>
          <w:t>40</w:t>
        </w:r>
        <w:r w:rsidR="00DA6809">
          <w:rPr>
            <w:noProof/>
            <w:webHidden/>
          </w:rPr>
          <w:fldChar w:fldCharType="end"/>
        </w:r>
      </w:hyperlink>
    </w:p>
    <w:p w14:paraId="27F8EB19" w14:textId="64C9C218" w:rsidR="00DA6809" w:rsidRDefault="00000000">
      <w:pPr>
        <w:pStyle w:val="TOC2"/>
        <w:tabs>
          <w:tab w:val="left" w:pos="960"/>
          <w:tab w:val="right" w:leader="dot" w:pos="9628"/>
        </w:tabs>
        <w:rPr>
          <w:rFonts w:asciiTheme="minorHAnsi" w:eastAsiaTheme="minorEastAsia" w:hAnsiTheme="minorHAnsi" w:cstheme="minorBidi"/>
          <w:smallCaps w:val="0"/>
          <w:noProof/>
          <w:sz w:val="22"/>
          <w:szCs w:val="22"/>
          <w:lang w:eastAsia="en-GB"/>
        </w:rPr>
      </w:pPr>
      <w:hyperlink w:anchor="_Toc115305098" w:history="1">
        <w:r w:rsidR="00DA6809" w:rsidRPr="00C10AB8">
          <w:rPr>
            <w:rStyle w:val="Hyperlink"/>
            <w:noProof/>
            <w:highlight w:val="white"/>
            <w:lang w:val="sr-Cyrl-RS"/>
          </w:rPr>
          <w:t>5.5.</w:t>
        </w:r>
        <w:r w:rsidR="00DA6809">
          <w:rPr>
            <w:rFonts w:asciiTheme="minorHAnsi" w:eastAsiaTheme="minorEastAsia" w:hAnsiTheme="minorHAnsi" w:cstheme="minorBidi"/>
            <w:smallCaps w:val="0"/>
            <w:noProof/>
            <w:sz w:val="22"/>
            <w:szCs w:val="22"/>
            <w:lang w:eastAsia="en-GB"/>
          </w:rPr>
          <w:tab/>
        </w:r>
        <w:r w:rsidR="00DA6809" w:rsidRPr="00C10AB8">
          <w:rPr>
            <w:rStyle w:val="Hyperlink"/>
            <w:noProof/>
            <w:highlight w:val="white"/>
            <w:lang w:val="sr-Cyrl-RS"/>
          </w:rPr>
          <w:t>Евалуација решења</w:t>
        </w:r>
        <w:r w:rsidR="00DA6809">
          <w:rPr>
            <w:noProof/>
            <w:webHidden/>
          </w:rPr>
          <w:tab/>
        </w:r>
        <w:r w:rsidR="00DA6809">
          <w:rPr>
            <w:noProof/>
            <w:webHidden/>
          </w:rPr>
          <w:fldChar w:fldCharType="begin"/>
        </w:r>
        <w:r w:rsidR="00DA6809">
          <w:rPr>
            <w:noProof/>
            <w:webHidden/>
          </w:rPr>
          <w:instrText xml:space="preserve"> PAGEREF _Toc115305098 \h </w:instrText>
        </w:r>
        <w:r w:rsidR="00DA6809">
          <w:rPr>
            <w:noProof/>
            <w:webHidden/>
          </w:rPr>
        </w:r>
        <w:r w:rsidR="00DA6809">
          <w:rPr>
            <w:noProof/>
            <w:webHidden/>
          </w:rPr>
          <w:fldChar w:fldCharType="separate"/>
        </w:r>
        <w:r w:rsidR="00DA6809">
          <w:rPr>
            <w:noProof/>
            <w:webHidden/>
          </w:rPr>
          <w:t>41</w:t>
        </w:r>
        <w:r w:rsidR="00DA6809">
          <w:rPr>
            <w:noProof/>
            <w:webHidden/>
          </w:rPr>
          <w:fldChar w:fldCharType="end"/>
        </w:r>
      </w:hyperlink>
    </w:p>
    <w:p w14:paraId="135FF3E1" w14:textId="0019A0B0" w:rsidR="00DA6809" w:rsidRDefault="00000000">
      <w:pPr>
        <w:pStyle w:val="TOC1"/>
        <w:tabs>
          <w:tab w:val="left" w:pos="480"/>
          <w:tab w:val="right" w:leader="dot" w:pos="9628"/>
        </w:tabs>
        <w:rPr>
          <w:rFonts w:asciiTheme="minorHAnsi" w:eastAsiaTheme="minorEastAsia" w:hAnsiTheme="minorHAnsi" w:cstheme="minorBidi"/>
          <w:b w:val="0"/>
          <w:bCs w:val="0"/>
          <w:caps w:val="0"/>
          <w:noProof/>
          <w:sz w:val="22"/>
          <w:szCs w:val="22"/>
          <w:lang w:eastAsia="en-GB"/>
        </w:rPr>
      </w:pPr>
      <w:hyperlink w:anchor="_Toc115305099" w:history="1">
        <w:r w:rsidR="00DA6809" w:rsidRPr="00C10AB8">
          <w:rPr>
            <w:rStyle w:val="Hyperlink"/>
            <w:noProof/>
            <w:highlight w:val="white"/>
            <w:lang w:val="sr-Cyrl-RS"/>
          </w:rPr>
          <w:t>6.</w:t>
        </w:r>
        <w:r w:rsidR="00DA6809">
          <w:rPr>
            <w:rFonts w:asciiTheme="minorHAnsi" w:eastAsiaTheme="minorEastAsia" w:hAnsiTheme="minorHAnsi" w:cstheme="minorBidi"/>
            <w:b w:val="0"/>
            <w:bCs w:val="0"/>
            <w:caps w:val="0"/>
            <w:noProof/>
            <w:sz w:val="22"/>
            <w:szCs w:val="22"/>
            <w:lang w:eastAsia="en-GB"/>
          </w:rPr>
          <w:tab/>
        </w:r>
        <w:r w:rsidR="00DA6809" w:rsidRPr="00C10AB8">
          <w:rPr>
            <w:rStyle w:val="Hyperlink"/>
            <w:noProof/>
            <w:highlight w:val="white"/>
            <w:lang w:val="sr-Cyrl-RS"/>
          </w:rPr>
          <w:t>Закључак</w:t>
        </w:r>
        <w:r w:rsidR="00DA6809">
          <w:rPr>
            <w:noProof/>
            <w:webHidden/>
          </w:rPr>
          <w:tab/>
        </w:r>
        <w:r w:rsidR="00DA6809">
          <w:rPr>
            <w:noProof/>
            <w:webHidden/>
          </w:rPr>
          <w:fldChar w:fldCharType="begin"/>
        </w:r>
        <w:r w:rsidR="00DA6809">
          <w:rPr>
            <w:noProof/>
            <w:webHidden/>
          </w:rPr>
          <w:instrText xml:space="preserve"> PAGEREF _Toc115305099 \h </w:instrText>
        </w:r>
        <w:r w:rsidR="00DA6809">
          <w:rPr>
            <w:noProof/>
            <w:webHidden/>
          </w:rPr>
        </w:r>
        <w:r w:rsidR="00DA6809">
          <w:rPr>
            <w:noProof/>
            <w:webHidden/>
          </w:rPr>
          <w:fldChar w:fldCharType="separate"/>
        </w:r>
        <w:r w:rsidR="00DA6809">
          <w:rPr>
            <w:noProof/>
            <w:webHidden/>
          </w:rPr>
          <w:t>43</w:t>
        </w:r>
        <w:r w:rsidR="00DA6809">
          <w:rPr>
            <w:noProof/>
            <w:webHidden/>
          </w:rPr>
          <w:fldChar w:fldCharType="end"/>
        </w:r>
      </w:hyperlink>
    </w:p>
    <w:p w14:paraId="631BB163" w14:textId="37979079" w:rsidR="00DA6809" w:rsidRDefault="00000000">
      <w:pPr>
        <w:pStyle w:val="TOC1"/>
        <w:tabs>
          <w:tab w:val="right" w:leader="dot" w:pos="9628"/>
        </w:tabs>
        <w:rPr>
          <w:rFonts w:asciiTheme="minorHAnsi" w:eastAsiaTheme="minorEastAsia" w:hAnsiTheme="minorHAnsi" w:cstheme="minorBidi"/>
          <w:b w:val="0"/>
          <w:bCs w:val="0"/>
          <w:caps w:val="0"/>
          <w:noProof/>
          <w:sz w:val="22"/>
          <w:szCs w:val="22"/>
          <w:lang w:eastAsia="en-GB"/>
        </w:rPr>
      </w:pPr>
      <w:hyperlink w:anchor="_Toc115305100" w:history="1">
        <w:r w:rsidR="00DA6809" w:rsidRPr="00C10AB8">
          <w:rPr>
            <w:rStyle w:val="Hyperlink"/>
            <w:noProof/>
            <w:highlight w:val="white"/>
            <w:lang w:val="sr-Cyrl-RS"/>
          </w:rPr>
          <w:t>Литература</w:t>
        </w:r>
        <w:r w:rsidR="00DA6809">
          <w:rPr>
            <w:noProof/>
            <w:webHidden/>
          </w:rPr>
          <w:tab/>
        </w:r>
        <w:r w:rsidR="00DA6809">
          <w:rPr>
            <w:noProof/>
            <w:webHidden/>
          </w:rPr>
          <w:fldChar w:fldCharType="begin"/>
        </w:r>
        <w:r w:rsidR="00DA6809">
          <w:rPr>
            <w:noProof/>
            <w:webHidden/>
          </w:rPr>
          <w:instrText xml:space="preserve"> PAGEREF _Toc115305100 \h </w:instrText>
        </w:r>
        <w:r w:rsidR="00DA6809">
          <w:rPr>
            <w:noProof/>
            <w:webHidden/>
          </w:rPr>
        </w:r>
        <w:r w:rsidR="00DA6809">
          <w:rPr>
            <w:noProof/>
            <w:webHidden/>
          </w:rPr>
          <w:fldChar w:fldCharType="separate"/>
        </w:r>
        <w:r w:rsidR="00DA6809">
          <w:rPr>
            <w:noProof/>
            <w:webHidden/>
          </w:rPr>
          <w:t>44</w:t>
        </w:r>
        <w:r w:rsidR="00DA6809">
          <w:rPr>
            <w:noProof/>
            <w:webHidden/>
          </w:rPr>
          <w:fldChar w:fldCharType="end"/>
        </w:r>
      </w:hyperlink>
    </w:p>
    <w:p w14:paraId="7B3AC25E" w14:textId="38711B13" w:rsidR="00CA2EB7" w:rsidRDefault="00D20D2B" w:rsidP="002079CF">
      <w:pPr>
        <w:pStyle w:val="TOC3"/>
        <w:tabs>
          <w:tab w:val="left" w:pos="1440"/>
          <w:tab w:val="right" w:leader="dot" w:pos="9628"/>
        </w:tabs>
      </w:pPr>
      <w:r>
        <w:fldChar w:fldCharType="end"/>
      </w:r>
    </w:p>
    <w:p w14:paraId="2DE48C77" w14:textId="25A021FF" w:rsidR="00123FAE" w:rsidRDefault="00521E3B" w:rsidP="00521E3B">
      <w:pPr>
        <w:pStyle w:val="Inivonaslova-Poglavlje"/>
        <w:rPr>
          <w:lang w:val="sr-Cyrl-RS"/>
        </w:rPr>
      </w:pPr>
      <w:bookmarkStart w:id="1" w:name="_Toc115305069"/>
      <w:r>
        <w:rPr>
          <w:lang w:val="sr-Cyrl-RS"/>
        </w:rPr>
        <w:lastRenderedPageBreak/>
        <w:t>Увод</w:t>
      </w:r>
      <w:bookmarkEnd w:id="1"/>
    </w:p>
    <w:p w14:paraId="074FA29D" w14:textId="01232EC5" w:rsidR="00C54FC4" w:rsidRDefault="00C54FC4" w:rsidP="00D5644C">
      <w:pPr>
        <w:pStyle w:val="Osnovnitekst"/>
        <w:rPr>
          <w:lang w:val="sr-Cyrl-RS"/>
        </w:rPr>
      </w:pPr>
      <w:r>
        <w:rPr>
          <w:lang w:val="sr-Cyrl-RS"/>
        </w:rPr>
        <w:t>Компјутерска визија је област вештачке интелигенције која се бави изградњом система способних за обраду и разумевање визуелних података, попут слика и видео снимака. Примери проблема из домена компјутерске визије јесу детекција објеката, препознавање лица, и детекција покрета. Иако постоје алгоритми за решавање ових и сродних проблема, који се могу употребити у специфичним околностима, чест приступ решавању проблема у општим условима јесте коришћење техника машинског учења.</w:t>
      </w:r>
      <w:r>
        <w:rPr>
          <w:lang w:val="en-GB"/>
        </w:rPr>
        <w:t xml:space="preserve"> </w:t>
      </w:r>
      <w:r>
        <w:rPr>
          <w:lang w:val="sr-Cyrl-RS"/>
        </w:rPr>
        <w:t xml:space="preserve">Овај рад бави се применом машинског учења на специфичан проблем </w:t>
      </w:r>
      <w:r w:rsidR="00B81AEB">
        <w:rPr>
          <w:lang w:val="sr-Cyrl-RS"/>
        </w:rPr>
        <w:t xml:space="preserve">из домена </w:t>
      </w:r>
      <w:r>
        <w:rPr>
          <w:lang w:val="sr-Cyrl-RS"/>
        </w:rPr>
        <w:t>компјутерске визије.</w:t>
      </w:r>
      <w:r w:rsidR="0012525A">
        <w:rPr>
          <w:lang w:val="sr-Cyrl-RS"/>
        </w:rPr>
        <w:t xml:space="preserve"> Циљ је </w:t>
      </w:r>
      <w:r w:rsidR="006923AE">
        <w:rPr>
          <w:lang w:val="sr-Cyrl-RS"/>
        </w:rPr>
        <w:t>имплементација система за препознавање карата у изабраној стоној игри картама</w:t>
      </w:r>
      <w:r w:rsidR="00A34D10">
        <w:rPr>
          <w:lang w:val="sr-Cyrl-RS"/>
        </w:rPr>
        <w:t xml:space="preserve">, намењеног за </w:t>
      </w:r>
      <w:r w:rsidR="00454A2F">
        <w:rPr>
          <w:lang w:val="sr-Cyrl-RS"/>
        </w:rPr>
        <w:t>употребу</w:t>
      </w:r>
      <w:r w:rsidR="00A34D10">
        <w:rPr>
          <w:lang w:val="sr-Cyrl-RS"/>
        </w:rPr>
        <w:t xml:space="preserve"> на мобилним уређајима</w:t>
      </w:r>
      <w:r w:rsidR="006923AE">
        <w:rPr>
          <w:lang w:val="sr-Cyrl-RS"/>
        </w:rPr>
        <w:t>.</w:t>
      </w:r>
      <w:r w:rsidR="0083231F">
        <w:rPr>
          <w:lang w:val="sr-Cyrl-RS"/>
        </w:rPr>
        <w:t xml:space="preserve"> </w:t>
      </w:r>
      <w:r w:rsidR="00765C75">
        <w:rPr>
          <w:lang w:val="sr-Cyrl-RS"/>
        </w:rPr>
        <w:t>Као игра картама за коју ће се решавати проблем изабран</w:t>
      </w:r>
      <w:r w:rsidR="00BA745A">
        <w:rPr>
          <w:lang w:val="sr-Cyrl-RS"/>
        </w:rPr>
        <w:t>а</w:t>
      </w:r>
      <w:r w:rsidR="00765C75">
        <w:rPr>
          <w:lang w:val="sr-Cyrl-RS"/>
        </w:rPr>
        <w:t xml:space="preserve"> је</w:t>
      </w:r>
      <w:r w:rsidR="00BA745A">
        <w:rPr>
          <w:lang w:val="sr-Cyrl-RS"/>
        </w:rPr>
        <w:t xml:space="preserve"> игра</w:t>
      </w:r>
      <w:r w:rsidR="00795E7B">
        <w:rPr>
          <w:lang w:val="sr-Cyrl-RS"/>
        </w:rPr>
        <w:t xml:space="preserve"> </w:t>
      </w:r>
      <w:r w:rsidR="0083231F">
        <w:rPr>
          <w:i/>
          <w:iCs/>
          <w:lang w:val="en-GB"/>
        </w:rPr>
        <w:t>Yu-Gi-Oh!</w:t>
      </w:r>
      <w:r w:rsidR="0083231F">
        <w:rPr>
          <w:lang w:val="en-GB"/>
        </w:rPr>
        <w:t xml:space="preserve">, </w:t>
      </w:r>
      <w:r w:rsidR="0083231F">
        <w:rPr>
          <w:lang w:val="sr-Cyrl-RS"/>
        </w:rPr>
        <w:t>због великог броја различитих карата</w:t>
      </w:r>
      <w:r w:rsidR="00907E2C">
        <w:rPr>
          <w:lang w:val="sr-Cyrl-RS"/>
        </w:rPr>
        <w:t xml:space="preserve"> у игри</w:t>
      </w:r>
      <w:r w:rsidR="0083231F">
        <w:rPr>
          <w:lang w:val="sr-Cyrl-RS"/>
        </w:rPr>
        <w:t>, као и због препознатљивих</w:t>
      </w:r>
      <w:r w:rsidR="002F2585">
        <w:rPr>
          <w:lang w:val="sr-Cyrl-RS"/>
        </w:rPr>
        <w:t xml:space="preserve"> и разноликих визуелних одлика</w:t>
      </w:r>
      <w:r w:rsidR="00152D6B">
        <w:rPr>
          <w:lang w:val="sr-Cyrl-RS"/>
        </w:rPr>
        <w:t xml:space="preserve"> карата</w:t>
      </w:r>
      <w:r w:rsidR="0083231F">
        <w:rPr>
          <w:lang w:val="sr-Cyrl-RS"/>
        </w:rPr>
        <w:t>.</w:t>
      </w:r>
      <w:r w:rsidR="000A425A">
        <w:rPr>
          <w:lang w:val="sr-Cyrl-RS"/>
        </w:rPr>
        <w:t xml:space="preserve"> Биће </w:t>
      </w:r>
      <w:r w:rsidR="009A5CD9">
        <w:rPr>
          <w:lang w:val="sr-Cyrl-RS"/>
        </w:rPr>
        <w:t xml:space="preserve">размотрене </w:t>
      </w:r>
      <w:r w:rsidR="009C17A5">
        <w:rPr>
          <w:lang w:val="sr-Cyrl-RS"/>
        </w:rPr>
        <w:t>архитектуре коришћене за решавање сродних</w:t>
      </w:r>
      <w:r w:rsidR="00BF260D">
        <w:rPr>
          <w:lang w:val="sr-Cyrl-RS"/>
        </w:rPr>
        <w:t xml:space="preserve"> проблема, </w:t>
      </w:r>
      <w:r w:rsidR="008520A8">
        <w:rPr>
          <w:lang w:val="sr-Cyrl-RS"/>
        </w:rPr>
        <w:t xml:space="preserve">и донет закључак </w:t>
      </w:r>
      <w:r w:rsidR="00E233AC">
        <w:rPr>
          <w:lang w:val="sr-Cyrl-RS"/>
        </w:rPr>
        <w:t>о њиховој применљивости на наш проблем и скуп података којим располажемо.</w:t>
      </w:r>
    </w:p>
    <w:p w14:paraId="57C5FC69" w14:textId="7255BF4C" w:rsidR="008D4476" w:rsidRDefault="008D4476" w:rsidP="00D5644C">
      <w:pPr>
        <w:pStyle w:val="Osnovnitekst"/>
        <w:rPr>
          <w:lang w:val="sr-Cyrl-RS"/>
        </w:rPr>
      </w:pPr>
      <w:r>
        <w:rPr>
          <w:lang w:val="sr-Cyrl-RS"/>
        </w:rPr>
        <w:t xml:space="preserve">Рад је сачињен од шест поглавља. Уводно поглавље </w:t>
      </w:r>
      <w:r w:rsidR="00896DE5">
        <w:rPr>
          <w:lang w:val="sr-Cyrl-RS"/>
        </w:rPr>
        <w:t>сачињаваће излагање о компјутерској визији, области којој припада наш проблем, опис самог проблема</w:t>
      </w:r>
      <w:r w:rsidR="004F0C98">
        <w:rPr>
          <w:lang w:val="sr-Cyrl-RS"/>
        </w:rPr>
        <w:t>, као и кратко представљање сваког од поглавља рада</w:t>
      </w:r>
      <w:r w:rsidR="00630E3C">
        <w:rPr>
          <w:lang w:val="sr-Cyrl-RS"/>
        </w:rPr>
        <w:t>.</w:t>
      </w:r>
    </w:p>
    <w:p w14:paraId="5D19C139" w14:textId="6656A36D" w:rsidR="00B72E67" w:rsidRDefault="00921D8D" w:rsidP="00D5644C">
      <w:pPr>
        <w:pStyle w:val="Osnovnitekst"/>
        <w:rPr>
          <w:lang w:val="sr-Cyrl-RS"/>
        </w:rPr>
      </w:pPr>
      <w:r>
        <w:rPr>
          <w:lang w:val="sr-Cyrl-RS"/>
        </w:rPr>
        <w:t>Друго</w:t>
      </w:r>
      <w:r w:rsidR="00FD5ED5">
        <w:rPr>
          <w:lang w:val="sr-Cyrl-RS"/>
        </w:rPr>
        <w:t xml:space="preserve"> поглавље </w:t>
      </w:r>
      <w:r w:rsidR="00EA1C9B">
        <w:rPr>
          <w:lang w:val="sr-Cyrl-RS"/>
        </w:rPr>
        <w:t xml:space="preserve">посвећено је </w:t>
      </w:r>
      <w:r w:rsidR="00560171">
        <w:rPr>
          <w:lang w:val="sr-Cyrl-RS"/>
        </w:rPr>
        <w:t>теоријским основ</w:t>
      </w:r>
      <w:r w:rsidR="001A5F04">
        <w:rPr>
          <w:lang w:val="sr-Cyrl-RS"/>
        </w:rPr>
        <w:t>а</w:t>
      </w:r>
      <w:r w:rsidR="00560171">
        <w:rPr>
          <w:lang w:val="sr-Cyrl-RS"/>
        </w:rPr>
        <w:t>ма техника машинског учења</w:t>
      </w:r>
      <w:r w:rsidR="005347B8">
        <w:rPr>
          <w:lang w:val="sr-Cyrl-RS"/>
        </w:rPr>
        <w:t xml:space="preserve">, са освртом </w:t>
      </w:r>
      <w:r w:rsidR="00F81ED9">
        <w:rPr>
          <w:lang w:val="sr-Cyrl-RS"/>
        </w:rPr>
        <w:t xml:space="preserve">на </w:t>
      </w:r>
      <w:r w:rsidR="00F34D67">
        <w:rPr>
          <w:lang w:val="sr-Cyrl-RS"/>
        </w:rPr>
        <w:t xml:space="preserve">специфичне технике коришћене </w:t>
      </w:r>
      <w:r w:rsidR="00716CFE">
        <w:rPr>
          <w:lang w:val="sr-Cyrl-RS"/>
        </w:rPr>
        <w:t>при решавању проблема компјутерске визије.</w:t>
      </w:r>
      <w:r w:rsidR="00DA157E">
        <w:rPr>
          <w:lang w:val="sr-Cyrl-RS"/>
        </w:rPr>
        <w:t xml:space="preserve"> </w:t>
      </w:r>
      <w:r w:rsidR="00A43B02">
        <w:rPr>
          <w:lang w:val="sr-Cyrl-RS"/>
        </w:rPr>
        <w:t>Затим ћемо</w:t>
      </w:r>
      <w:r w:rsidR="002D18F4">
        <w:rPr>
          <w:lang w:val="sr-Cyrl-RS"/>
        </w:rPr>
        <w:t>,</w:t>
      </w:r>
      <w:r w:rsidR="00A43B02">
        <w:rPr>
          <w:lang w:val="sr-Cyrl-RS"/>
        </w:rPr>
        <w:t xml:space="preserve"> у контексту коришћења ових техника</w:t>
      </w:r>
      <w:r w:rsidR="002D18F4">
        <w:rPr>
          <w:lang w:val="sr-Cyrl-RS"/>
        </w:rPr>
        <w:t>,</w:t>
      </w:r>
      <w:r w:rsidR="00A43B02">
        <w:rPr>
          <w:lang w:val="sr-Cyrl-RS"/>
        </w:rPr>
        <w:t xml:space="preserve"> анализирати проблем који решавамо, и </w:t>
      </w:r>
      <w:r w:rsidR="002809F3">
        <w:rPr>
          <w:lang w:val="sr-Cyrl-RS"/>
        </w:rPr>
        <w:t>рашчланити га на целине</w:t>
      </w:r>
      <w:r w:rsidR="00A43B02">
        <w:rPr>
          <w:lang w:val="sr-Cyrl-RS"/>
        </w:rPr>
        <w:t>.</w:t>
      </w:r>
    </w:p>
    <w:p w14:paraId="3BF34937" w14:textId="389C1C4C" w:rsidR="00C57204" w:rsidRDefault="00C57204" w:rsidP="00C57204">
      <w:pPr>
        <w:pStyle w:val="Osnovnitekst"/>
        <w:rPr>
          <w:lang w:val="sr-Cyrl-RS"/>
        </w:rPr>
      </w:pPr>
      <w:r>
        <w:rPr>
          <w:lang w:val="sr-Cyrl-RS"/>
        </w:rPr>
        <w:t>У трећем поглављу биће укратко представљени значајни алати и библиотеке који су коришћени за израду решења.</w:t>
      </w:r>
    </w:p>
    <w:p w14:paraId="7B4AE1B8" w14:textId="4DE08D7E" w:rsidR="00F660D2" w:rsidRDefault="00F660D2" w:rsidP="00D5644C">
      <w:pPr>
        <w:pStyle w:val="Osnovnitekst"/>
        <w:rPr>
          <w:lang w:val="sr-Cyrl-RS"/>
        </w:rPr>
      </w:pPr>
      <w:r>
        <w:rPr>
          <w:lang w:val="sr-Cyrl-RS"/>
        </w:rPr>
        <w:t>Наредна два поглавља биће посвећена по једно</w:t>
      </w:r>
      <w:r w:rsidR="008F2344">
        <w:rPr>
          <w:lang w:val="sr-Cyrl-RS"/>
        </w:rPr>
        <w:t>ј</w:t>
      </w:r>
      <w:r>
        <w:rPr>
          <w:lang w:val="sr-Cyrl-RS"/>
        </w:rPr>
        <w:t xml:space="preserve"> од </w:t>
      </w:r>
      <w:r w:rsidR="008F2344">
        <w:rPr>
          <w:lang w:val="sr-Cyrl-RS"/>
        </w:rPr>
        <w:t>две</w:t>
      </w:r>
      <w:r w:rsidR="003E678C">
        <w:rPr>
          <w:lang w:val="sr-Cyrl-RS"/>
        </w:rPr>
        <w:t>ју</w:t>
      </w:r>
      <w:r w:rsidR="008F2344">
        <w:rPr>
          <w:lang w:val="sr-Cyrl-RS"/>
        </w:rPr>
        <w:t xml:space="preserve"> целин</w:t>
      </w:r>
      <w:r w:rsidR="003E678C">
        <w:rPr>
          <w:lang w:val="sr-Cyrl-RS"/>
        </w:rPr>
        <w:t>а</w:t>
      </w:r>
      <w:r w:rsidR="008F2344">
        <w:rPr>
          <w:lang w:val="sr-Cyrl-RS"/>
        </w:rPr>
        <w:t xml:space="preserve"> </w:t>
      </w:r>
      <w:r>
        <w:rPr>
          <w:lang w:val="sr-Cyrl-RS"/>
        </w:rPr>
        <w:t>дефинисан</w:t>
      </w:r>
      <w:r w:rsidR="004370A3">
        <w:rPr>
          <w:lang w:val="sr-Cyrl-RS"/>
        </w:rPr>
        <w:t>их</w:t>
      </w:r>
      <w:r>
        <w:rPr>
          <w:lang w:val="sr-Cyrl-RS"/>
        </w:rPr>
        <w:t xml:space="preserve"> у </w:t>
      </w:r>
      <w:r w:rsidR="00DA2094">
        <w:rPr>
          <w:lang w:val="sr-Cyrl-RS"/>
        </w:rPr>
        <w:t>другом</w:t>
      </w:r>
      <w:r>
        <w:rPr>
          <w:lang w:val="sr-Cyrl-RS"/>
        </w:rPr>
        <w:t xml:space="preserve"> поглављу.</w:t>
      </w:r>
      <w:r w:rsidR="00DA2094">
        <w:rPr>
          <w:lang w:val="sr-Cyrl-RS"/>
        </w:rPr>
        <w:t xml:space="preserve"> </w:t>
      </w:r>
      <w:r w:rsidR="00C87E96">
        <w:rPr>
          <w:lang w:val="sr-Cyrl-RS"/>
        </w:rPr>
        <w:t>Четврто</w:t>
      </w:r>
      <w:r w:rsidR="00DA2094">
        <w:rPr>
          <w:lang w:val="sr-Cyrl-RS"/>
        </w:rPr>
        <w:t xml:space="preserve"> поглавље бавиће се проблемом </w:t>
      </w:r>
      <w:r w:rsidR="00210954">
        <w:rPr>
          <w:lang w:val="sr-Cyrl-RS"/>
        </w:rPr>
        <w:t xml:space="preserve">проналажења карата на слици, док ће се пето поглавље </w:t>
      </w:r>
      <w:r w:rsidR="00A83353">
        <w:rPr>
          <w:lang w:val="sr-Cyrl-RS"/>
        </w:rPr>
        <w:t xml:space="preserve">бавити проблемом идентификације карата </w:t>
      </w:r>
      <w:r w:rsidR="00E578F7">
        <w:rPr>
          <w:lang w:val="sr-Cyrl-RS"/>
        </w:rPr>
        <w:t>добије</w:t>
      </w:r>
      <w:r w:rsidR="0093005C">
        <w:rPr>
          <w:lang w:val="sr-Cyrl-RS"/>
        </w:rPr>
        <w:t>ни</w:t>
      </w:r>
      <w:r w:rsidR="00E578F7">
        <w:rPr>
          <w:lang w:val="sr-Cyrl-RS"/>
        </w:rPr>
        <w:t>х</w:t>
      </w:r>
      <w:r w:rsidR="00A83353">
        <w:rPr>
          <w:lang w:val="sr-Cyrl-RS"/>
        </w:rPr>
        <w:t xml:space="preserve"> као резултат проналажења.</w:t>
      </w:r>
      <w:r w:rsidR="00B66EE8">
        <w:rPr>
          <w:lang w:val="sr-Cyrl-RS"/>
        </w:rPr>
        <w:t xml:space="preserve"> </w:t>
      </w:r>
      <w:r w:rsidR="00EC13E7">
        <w:rPr>
          <w:lang w:val="sr-Cyrl-RS"/>
        </w:rPr>
        <w:t xml:space="preserve">Оба поглавља </w:t>
      </w:r>
      <w:r w:rsidR="005E60B1">
        <w:rPr>
          <w:lang w:val="sr-Cyrl-RS"/>
        </w:rPr>
        <w:t>биће структурирана на сличан начин</w:t>
      </w:r>
      <w:r w:rsidR="00EC13E7">
        <w:rPr>
          <w:lang w:val="sr-Cyrl-RS"/>
        </w:rPr>
        <w:t xml:space="preserve">. Најпре ће бити </w:t>
      </w:r>
      <w:r w:rsidR="00EC13E7">
        <w:rPr>
          <w:lang w:val="sr-Cyrl-RS"/>
        </w:rPr>
        <w:lastRenderedPageBreak/>
        <w:t xml:space="preserve">представљени принципи често коришћених решења за дати потпроблем, </w:t>
      </w:r>
      <w:r w:rsidR="008E3718">
        <w:rPr>
          <w:lang w:val="sr-Cyrl-RS"/>
        </w:rPr>
        <w:t xml:space="preserve">након чега </w:t>
      </w:r>
      <w:r w:rsidR="009B0ACC">
        <w:rPr>
          <w:lang w:val="sr-Cyrl-RS"/>
        </w:rPr>
        <w:t>ће</w:t>
      </w:r>
      <w:r w:rsidR="000C254A">
        <w:rPr>
          <w:lang w:val="sr-Cyrl-RS"/>
        </w:rPr>
        <w:t>мо изабрати приступ који највише одговара наш</w:t>
      </w:r>
      <w:r w:rsidR="00734C96">
        <w:rPr>
          <w:lang w:val="sr-Cyrl-RS"/>
        </w:rPr>
        <w:t>им околностима</w:t>
      </w:r>
      <w:r w:rsidR="000C254A">
        <w:rPr>
          <w:lang w:val="sr-Cyrl-RS"/>
        </w:rPr>
        <w:t>.</w:t>
      </w:r>
      <w:r w:rsidR="000F47C9">
        <w:rPr>
          <w:lang w:val="sr-Cyrl-RS"/>
        </w:rPr>
        <w:t xml:space="preserve"> </w:t>
      </w:r>
      <w:r w:rsidR="00B16F5E">
        <w:rPr>
          <w:lang w:val="sr-Cyrl-RS"/>
        </w:rPr>
        <w:t>Након тога</w:t>
      </w:r>
      <w:r w:rsidR="00000BA8">
        <w:rPr>
          <w:lang w:val="sr-Cyrl-RS"/>
        </w:rPr>
        <w:t>,</w:t>
      </w:r>
      <w:r w:rsidR="00814313">
        <w:rPr>
          <w:lang w:val="sr-Cyrl-RS"/>
        </w:rPr>
        <w:t xml:space="preserve"> биће изнети детаљи изградње модела, </w:t>
      </w:r>
      <w:r w:rsidR="008163F5">
        <w:rPr>
          <w:lang w:val="sr-Cyrl-RS"/>
        </w:rPr>
        <w:t xml:space="preserve">укључујући процес </w:t>
      </w:r>
      <w:r w:rsidR="00813F28">
        <w:rPr>
          <w:lang w:val="sr-Cyrl-RS"/>
        </w:rPr>
        <w:t>прикупљања података,</w:t>
      </w:r>
      <w:r w:rsidR="00A34D10">
        <w:rPr>
          <w:lang w:val="sr-Cyrl-RS"/>
        </w:rPr>
        <w:t xml:space="preserve"> имплементацију архитектуре, тренирањ</w:t>
      </w:r>
      <w:r w:rsidR="00A462CF">
        <w:rPr>
          <w:lang w:val="sr-Cyrl-RS"/>
        </w:rPr>
        <w:t>е</w:t>
      </w:r>
      <w:r w:rsidR="00A34D10">
        <w:rPr>
          <w:lang w:val="sr-Cyrl-RS"/>
        </w:rPr>
        <w:t xml:space="preserve"> и интеграцију у </w:t>
      </w:r>
      <w:r w:rsidR="00B65F81">
        <w:rPr>
          <w:lang w:val="sr-Cyrl-RS"/>
        </w:rPr>
        <w:t>мобилну апликацију.</w:t>
      </w:r>
      <w:r w:rsidR="00571C98">
        <w:rPr>
          <w:lang w:val="sr-Cyrl-RS"/>
        </w:rPr>
        <w:t xml:space="preserve"> </w:t>
      </w:r>
      <w:r w:rsidR="00391BF0">
        <w:rPr>
          <w:lang w:val="sr-Cyrl-RS"/>
        </w:rPr>
        <w:t>Поглавља завршавамо евалуацијом добијених модела, као и разматрањем могућности за њихово побољшање</w:t>
      </w:r>
      <w:r w:rsidR="00571C98">
        <w:rPr>
          <w:lang w:val="sr-Cyrl-RS"/>
        </w:rPr>
        <w:t>.</w:t>
      </w:r>
    </w:p>
    <w:p w14:paraId="0DD7A387" w14:textId="26655320" w:rsidR="006F050C" w:rsidRPr="00B868BC" w:rsidRDefault="006F050C" w:rsidP="00D5644C">
      <w:pPr>
        <w:pStyle w:val="Osnovnitekst"/>
        <w:rPr>
          <w:lang w:val="en-GB"/>
        </w:rPr>
      </w:pPr>
      <w:r>
        <w:rPr>
          <w:lang w:val="sr-Cyrl-RS"/>
        </w:rPr>
        <w:t xml:space="preserve">На крају, </w:t>
      </w:r>
      <w:r w:rsidR="00C27C63">
        <w:rPr>
          <w:lang w:val="sr-Cyrl-RS"/>
        </w:rPr>
        <w:t>резимираћемо рад и</w:t>
      </w:r>
      <w:r w:rsidR="00163FF2">
        <w:rPr>
          <w:lang w:val="sr-Cyrl-RS"/>
        </w:rPr>
        <w:t xml:space="preserve"> изнет</w:t>
      </w:r>
      <w:r w:rsidR="00C27C63">
        <w:rPr>
          <w:lang w:val="sr-Cyrl-RS"/>
        </w:rPr>
        <w:t>и</w:t>
      </w:r>
      <w:r w:rsidR="00163FF2">
        <w:rPr>
          <w:lang w:val="sr-Cyrl-RS"/>
        </w:rPr>
        <w:t xml:space="preserve"> закључак о применљивости коришћених метода</w:t>
      </w:r>
      <w:r w:rsidR="00393AE0">
        <w:rPr>
          <w:lang w:val="sr-Cyrl-RS"/>
        </w:rPr>
        <w:t xml:space="preserve"> за </w:t>
      </w:r>
      <w:r w:rsidR="00B868BC">
        <w:rPr>
          <w:lang w:val="sr-Cyrl-RS"/>
        </w:rPr>
        <w:t>решавање нашег</w:t>
      </w:r>
      <w:r w:rsidR="007F68B7">
        <w:rPr>
          <w:lang w:val="sr-Cyrl-RS"/>
        </w:rPr>
        <w:t xml:space="preserve"> и сличних</w:t>
      </w:r>
      <w:r w:rsidR="00B868BC">
        <w:rPr>
          <w:lang w:val="sr-Cyrl-RS"/>
        </w:rPr>
        <w:t xml:space="preserve"> проблема</w:t>
      </w:r>
      <w:r w:rsidR="00163FF2">
        <w:rPr>
          <w:lang w:val="sr-Cyrl-RS"/>
        </w:rPr>
        <w:t>, на основу добијених резултата</w:t>
      </w:r>
      <w:r>
        <w:rPr>
          <w:lang w:val="sr-Cyrl-RS"/>
        </w:rPr>
        <w:t>.</w:t>
      </w:r>
    </w:p>
    <w:p w14:paraId="679D6F1A" w14:textId="5599BEE8" w:rsidR="00521E3B" w:rsidRDefault="00521E3B" w:rsidP="00521E3B">
      <w:pPr>
        <w:pStyle w:val="Inivonaslova-Poglavlje"/>
        <w:rPr>
          <w:lang w:val="sr-Cyrl-RS"/>
        </w:rPr>
      </w:pPr>
      <w:bookmarkStart w:id="2" w:name="_Toc115305070"/>
      <w:r>
        <w:rPr>
          <w:lang w:val="sr-Cyrl-RS"/>
        </w:rPr>
        <w:lastRenderedPageBreak/>
        <w:t>Опис проблема</w:t>
      </w:r>
      <w:bookmarkEnd w:id="2"/>
    </w:p>
    <w:p w14:paraId="063DA15A" w14:textId="716A41A8" w:rsidR="001C69C9" w:rsidRPr="00F13643" w:rsidRDefault="009D3984" w:rsidP="001C69C9">
      <w:pPr>
        <w:pStyle w:val="Osnovnitekst"/>
        <w:rPr>
          <w:lang w:val="sr-Cyrl-RS"/>
        </w:rPr>
      </w:pPr>
      <w:r>
        <w:rPr>
          <w:lang w:val="sr-Cyrl-RS"/>
        </w:rPr>
        <w:t xml:space="preserve">У овом поглављу биће </w:t>
      </w:r>
      <w:r w:rsidR="0058305B">
        <w:rPr>
          <w:lang w:val="sr-Cyrl-RS"/>
        </w:rPr>
        <w:t>постављена</w:t>
      </w:r>
      <w:r>
        <w:rPr>
          <w:lang w:val="sr-Cyrl-RS"/>
        </w:rPr>
        <w:t xml:space="preserve"> теоријска подлога за технике машинског учења, као и генерални приступи решавању </w:t>
      </w:r>
      <w:r w:rsidR="001E61CF">
        <w:rPr>
          <w:lang w:val="sr-Cyrl-RS"/>
        </w:rPr>
        <w:t xml:space="preserve">визуелних </w:t>
      </w:r>
      <w:r>
        <w:rPr>
          <w:lang w:val="sr-Cyrl-RS"/>
        </w:rPr>
        <w:t>проблема у виду конволуционих неуралних мрежа. Затим ће бити</w:t>
      </w:r>
      <w:r w:rsidR="00091F12">
        <w:rPr>
          <w:lang w:val="sr-Cyrl-RS"/>
        </w:rPr>
        <w:t xml:space="preserve"> дефинисан проблем из домена компјутерске визије који желимо да решимо</w:t>
      </w:r>
      <w:r w:rsidR="00752E26">
        <w:rPr>
          <w:lang w:val="sr-Cyrl-RS"/>
        </w:rPr>
        <w:t xml:space="preserve">, </w:t>
      </w:r>
      <w:r w:rsidR="004B468F">
        <w:rPr>
          <w:lang w:val="sr-Cyrl-RS"/>
        </w:rPr>
        <w:t xml:space="preserve">као </w:t>
      </w:r>
      <w:r w:rsidR="00752E26">
        <w:rPr>
          <w:lang w:val="sr-Cyrl-RS"/>
        </w:rPr>
        <w:t>и могући приступи решавању</w:t>
      </w:r>
      <w:r w:rsidR="00E47141">
        <w:rPr>
          <w:lang w:val="sr-Cyrl-RS"/>
        </w:rPr>
        <w:t xml:space="preserve"> проблема</w:t>
      </w:r>
      <w:r w:rsidR="00752E26">
        <w:rPr>
          <w:lang w:val="sr-Cyrl-RS"/>
        </w:rPr>
        <w:t xml:space="preserve"> </w:t>
      </w:r>
      <w:r w:rsidR="00CC5E0C">
        <w:rPr>
          <w:lang w:val="sr-Cyrl-RS"/>
        </w:rPr>
        <w:t>коришћењем</w:t>
      </w:r>
      <w:r w:rsidR="00752E26">
        <w:rPr>
          <w:lang w:val="sr-Cyrl-RS"/>
        </w:rPr>
        <w:t xml:space="preserve"> машинско</w:t>
      </w:r>
      <w:r w:rsidR="00CC5E0C">
        <w:rPr>
          <w:lang w:val="sr-Cyrl-RS"/>
        </w:rPr>
        <w:t>г</w:t>
      </w:r>
      <w:r w:rsidR="00752E26">
        <w:rPr>
          <w:lang w:val="sr-Cyrl-RS"/>
        </w:rPr>
        <w:t xml:space="preserve"> учењ</w:t>
      </w:r>
      <w:r w:rsidR="00CC5E0C">
        <w:rPr>
          <w:lang w:val="sr-Cyrl-RS"/>
        </w:rPr>
        <w:t>а</w:t>
      </w:r>
      <w:r w:rsidR="00091F12">
        <w:rPr>
          <w:lang w:val="sr-Cyrl-RS"/>
        </w:rPr>
        <w:t>.</w:t>
      </w:r>
    </w:p>
    <w:p w14:paraId="08DC626F" w14:textId="6BFDB9ED" w:rsidR="00521E3B" w:rsidRDefault="001A6AEB" w:rsidP="00521E3B">
      <w:pPr>
        <w:pStyle w:val="IInivonaslova-Potpoglavlje"/>
        <w:rPr>
          <w:lang w:val="sr-Cyrl-RS"/>
        </w:rPr>
      </w:pPr>
      <w:bookmarkStart w:id="3" w:name="_Toc115305071"/>
      <w:r>
        <w:rPr>
          <w:lang w:val="sr-Cyrl-RS"/>
        </w:rPr>
        <w:t>О машинском учењу</w:t>
      </w:r>
      <w:bookmarkEnd w:id="3"/>
    </w:p>
    <w:p w14:paraId="51A13340" w14:textId="47236757" w:rsidR="00521E3B" w:rsidRPr="00B51523" w:rsidRDefault="007C0350" w:rsidP="00521E3B">
      <w:pPr>
        <w:pStyle w:val="Osnovnitekst"/>
        <w:rPr>
          <w:lang w:val="en-GB"/>
        </w:rPr>
      </w:pPr>
      <w:r>
        <w:rPr>
          <w:lang w:val="sr-Cyrl-RS"/>
        </w:rPr>
        <w:t>Машинско учење</w:t>
      </w:r>
      <w:r w:rsidR="00550002">
        <w:rPr>
          <w:lang w:val="en-GB"/>
        </w:rPr>
        <w:t xml:space="preserve"> </w:t>
      </w:r>
      <w:r w:rsidR="00CD7A07">
        <w:rPr>
          <w:lang w:val="sr-Cyrl-RS"/>
        </w:rPr>
        <w:t xml:space="preserve">представља област вештачке интелигенције која се бави изградњом алгоритама чији се рад ослања на скуп података релевантних за проблем који се решава. </w:t>
      </w:r>
      <w:r w:rsidR="007E6338">
        <w:rPr>
          <w:lang w:val="sr-Cyrl-RS"/>
        </w:rPr>
        <w:t>И</w:t>
      </w:r>
      <w:r w:rsidR="00CD7A07">
        <w:rPr>
          <w:lang w:val="sr-Cyrl-RS"/>
        </w:rPr>
        <w:t>зградњом статистичког модела базираног на датим подацима,</w:t>
      </w:r>
      <w:r w:rsidR="007E6338">
        <w:rPr>
          <w:lang w:val="sr-Cyrl-RS"/>
        </w:rPr>
        <w:t xml:space="preserve"> алгоритам </w:t>
      </w:r>
      <w:r w:rsidR="00893228">
        <w:rPr>
          <w:lang w:val="sr-Cyrl-RS"/>
        </w:rPr>
        <w:t>може да реш</w:t>
      </w:r>
      <w:r w:rsidR="00D40080">
        <w:rPr>
          <w:lang w:val="sr-Cyrl-RS"/>
        </w:rPr>
        <w:t>и</w:t>
      </w:r>
      <w:r w:rsidR="00893228">
        <w:rPr>
          <w:lang w:val="sr-Cyrl-RS"/>
        </w:rPr>
        <w:t xml:space="preserve"> проблем, без експлицитног програмирања како да то чини.</w:t>
      </w:r>
      <w:r w:rsidR="00F4431A">
        <w:rPr>
          <w:lang w:val="sr-Cyrl-RS"/>
        </w:rPr>
        <w:t xml:space="preserve"> Овај приступ се примењује </w:t>
      </w:r>
      <w:r w:rsidR="00D40080">
        <w:rPr>
          <w:lang w:val="sr-Cyrl-RS"/>
        </w:rPr>
        <w:t>на задатаке</w:t>
      </w:r>
      <w:r w:rsidR="00F4431A">
        <w:rPr>
          <w:lang w:val="sr-Cyrl-RS"/>
        </w:rPr>
        <w:t xml:space="preserve"> за које је тешко </w:t>
      </w:r>
      <w:r w:rsidR="00D40080">
        <w:rPr>
          <w:lang w:val="sr-Cyrl-RS"/>
        </w:rPr>
        <w:t>дефинисати</w:t>
      </w:r>
      <w:r w:rsidR="00F4431A">
        <w:rPr>
          <w:lang w:val="sr-Cyrl-RS"/>
        </w:rPr>
        <w:t xml:space="preserve"> </w:t>
      </w:r>
      <w:r w:rsidR="00C45253">
        <w:rPr>
          <w:lang w:val="sr-Cyrl-RS"/>
        </w:rPr>
        <w:t>алгоритамски</w:t>
      </w:r>
      <w:r w:rsidR="00D40080">
        <w:rPr>
          <w:lang w:val="sr-Cyrl-RS"/>
        </w:rPr>
        <w:t xml:space="preserve"> приступ извршавању.</w:t>
      </w:r>
      <w:r w:rsidR="00B51523">
        <w:rPr>
          <w:lang w:val="sr-Cyrl-RS"/>
        </w:rPr>
        <w:t xml:space="preserve"> </w:t>
      </w:r>
    </w:p>
    <w:p w14:paraId="3AC53576" w14:textId="474412E7" w:rsidR="005F50F8" w:rsidRDefault="005F50F8" w:rsidP="00521E3B">
      <w:pPr>
        <w:pStyle w:val="Osnovnitekst"/>
        <w:rPr>
          <w:lang w:val="sr-Cyrl-RS"/>
        </w:rPr>
      </w:pPr>
      <w:r>
        <w:rPr>
          <w:lang w:val="sr-Cyrl-RS"/>
        </w:rPr>
        <w:t xml:space="preserve">Машинско учење </w:t>
      </w:r>
      <w:r w:rsidR="007E03AB">
        <w:rPr>
          <w:lang w:val="sr-Cyrl-RS"/>
        </w:rPr>
        <w:t>се дели на надгледано</w:t>
      </w:r>
      <w:r w:rsidR="0027331C">
        <w:rPr>
          <w:lang w:val="en-GB"/>
        </w:rPr>
        <w:t xml:space="preserve"> (</w:t>
      </w:r>
      <w:r w:rsidR="0027331C" w:rsidRPr="00215DF2">
        <w:rPr>
          <w:i/>
          <w:iCs/>
          <w:lang w:val="en-GB"/>
        </w:rPr>
        <w:t>supervised learning</w:t>
      </w:r>
      <w:r w:rsidR="0027331C">
        <w:rPr>
          <w:lang w:val="en-GB"/>
        </w:rPr>
        <w:t>)</w:t>
      </w:r>
      <w:r w:rsidR="007E03AB">
        <w:rPr>
          <w:lang w:val="sr-Cyrl-RS"/>
        </w:rPr>
        <w:t>, ненадгледано</w:t>
      </w:r>
      <w:r w:rsidR="0027331C">
        <w:rPr>
          <w:lang w:val="en-GB"/>
        </w:rPr>
        <w:t xml:space="preserve"> (</w:t>
      </w:r>
      <w:r w:rsidR="0027331C" w:rsidRPr="00FE5786">
        <w:rPr>
          <w:i/>
          <w:iCs/>
          <w:lang w:val="en-GB"/>
        </w:rPr>
        <w:t>unsupervised learning</w:t>
      </w:r>
      <w:r w:rsidR="0027331C">
        <w:rPr>
          <w:lang w:val="en-GB"/>
        </w:rPr>
        <w:t>)</w:t>
      </w:r>
      <w:r w:rsidR="007E03AB">
        <w:rPr>
          <w:lang w:val="sr-Cyrl-RS"/>
        </w:rPr>
        <w:t>, полунадгледано</w:t>
      </w:r>
      <w:r w:rsidR="0027331C">
        <w:rPr>
          <w:lang w:val="en-GB"/>
        </w:rPr>
        <w:t xml:space="preserve"> (</w:t>
      </w:r>
      <w:r w:rsidR="0027331C" w:rsidRPr="00FE5786">
        <w:rPr>
          <w:i/>
          <w:iCs/>
          <w:lang w:val="en-GB"/>
        </w:rPr>
        <w:t>semi-supervised learning</w:t>
      </w:r>
      <w:r w:rsidR="0027331C">
        <w:rPr>
          <w:lang w:val="en-GB"/>
        </w:rPr>
        <w:t>)</w:t>
      </w:r>
      <w:r w:rsidR="007E03AB">
        <w:rPr>
          <w:lang w:val="sr-Cyrl-RS"/>
        </w:rPr>
        <w:t xml:space="preserve"> и учење</w:t>
      </w:r>
      <w:r w:rsidR="00DB1DC9">
        <w:rPr>
          <w:lang w:val="sr-Cyrl-RS"/>
        </w:rPr>
        <w:t xml:space="preserve"> поткрепљ</w:t>
      </w:r>
      <w:r w:rsidR="00787BD7">
        <w:rPr>
          <w:lang w:val="sr-Cyrl-RS"/>
        </w:rPr>
        <w:t>ивањ</w:t>
      </w:r>
      <w:r w:rsidR="00DB1DC9">
        <w:rPr>
          <w:lang w:val="sr-Cyrl-RS"/>
        </w:rPr>
        <w:t>ем</w:t>
      </w:r>
      <w:r w:rsidR="0027331C">
        <w:rPr>
          <w:lang w:val="en-GB"/>
        </w:rPr>
        <w:t xml:space="preserve"> (</w:t>
      </w:r>
      <w:r w:rsidR="0027331C" w:rsidRPr="00FE5786">
        <w:rPr>
          <w:i/>
          <w:iCs/>
          <w:lang w:val="en-GB"/>
        </w:rPr>
        <w:t>reinforced learning</w:t>
      </w:r>
      <w:r w:rsidR="0027331C">
        <w:rPr>
          <w:lang w:val="en-GB"/>
        </w:rPr>
        <w:t>)</w:t>
      </w:r>
      <w:r w:rsidR="007E03AB">
        <w:rPr>
          <w:lang w:val="sr-Cyrl-RS"/>
        </w:rPr>
        <w:t>.</w:t>
      </w:r>
      <w:r w:rsidR="0019240F">
        <w:rPr>
          <w:lang w:val="sr-Cyrl-RS"/>
        </w:rPr>
        <w:t xml:space="preserve"> </w:t>
      </w:r>
      <w:r w:rsidR="00486C1B">
        <w:rPr>
          <w:lang w:val="sr-Cyrl-RS"/>
        </w:rPr>
        <w:t>Пошто су за овај рад важне прве две категорије, оне ће бити објашњене.</w:t>
      </w:r>
    </w:p>
    <w:p w14:paraId="45CD153C" w14:textId="16694426" w:rsidR="00736621" w:rsidRDefault="00992B0F" w:rsidP="00736621">
      <w:pPr>
        <w:pStyle w:val="Osnovnitekst"/>
        <w:rPr>
          <w:lang w:val="sr-Cyrl-RS"/>
        </w:rPr>
      </w:pPr>
      <w:r>
        <w:rPr>
          <w:lang w:val="sr-Cyrl-RS"/>
        </w:rPr>
        <w:t xml:space="preserve">Код надгледаног учења, скуп података дат је у виду парова </w:t>
      </w:r>
      <w:r w:rsidR="00DF4F58">
        <w:rPr>
          <w:lang w:val="sr-Cyrl-RS"/>
        </w:rPr>
        <w:t>– улазна вредност,</w:t>
      </w:r>
      <w:r w:rsidR="009A2860">
        <w:rPr>
          <w:lang w:val="sr-Cyrl-RS"/>
        </w:rPr>
        <w:t xml:space="preserve"> и </w:t>
      </w:r>
      <w:r w:rsidR="00DF4F58">
        <w:rPr>
          <w:lang w:val="sr-Cyrl-RS"/>
        </w:rPr>
        <w:t>очекивана излазна вредност. Циљ надгледаног учења је створити модел који би, на основу скупа података, умео да одреди излаз за било коју улазну вредност.</w:t>
      </w:r>
      <w:r w:rsidR="00710F2D">
        <w:rPr>
          <w:lang w:val="en-GB"/>
        </w:rPr>
        <w:t xml:space="preserve"> </w:t>
      </w:r>
      <w:r w:rsidR="00710F2D">
        <w:rPr>
          <w:lang w:val="sr-Cyrl-RS"/>
        </w:rPr>
        <w:t xml:space="preserve">Проблеми који се на овај начин решавају јесу </w:t>
      </w:r>
      <w:r w:rsidR="006B68C3">
        <w:rPr>
          <w:lang w:val="sr-Cyrl-RS"/>
        </w:rPr>
        <w:t>класификација</w:t>
      </w:r>
      <w:r w:rsidR="00710F2D">
        <w:rPr>
          <w:lang w:val="sr-Cyrl-RS"/>
        </w:rPr>
        <w:t xml:space="preserve"> и </w:t>
      </w:r>
      <w:r w:rsidR="006B68C3">
        <w:rPr>
          <w:lang w:val="sr-Cyrl-RS"/>
        </w:rPr>
        <w:t>регресија</w:t>
      </w:r>
      <w:r w:rsidR="00710F2D">
        <w:rPr>
          <w:lang w:val="sr-Cyrl-RS"/>
        </w:rPr>
        <w:t>.</w:t>
      </w:r>
      <w:r w:rsidR="006B68C3">
        <w:rPr>
          <w:lang w:val="sr-Cyrl-RS"/>
        </w:rPr>
        <w:t xml:space="preserve"> Класификација је проблем одређивања вредности (класе) из коначног скупа, за дати улазни податак. Регресија је проблем </w:t>
      </w:r>
      <w:r w:rsidR="00020F8F">
        <w:rPr>
          <w:lang w:val="sr-Cyrl-RS"/>
        </w:rPr>
        <w:t xml:space="preserve">одређивања </w:t>
      </w:r>
      <w:r w:rsidR="006B68C3">
        <w:rPr>
          <w:lang w:val="sr-Cyrl-RS"/>
        </w:rPr>
        <w:t>континуалне вредности за дати улаз</w:t>
      </w:r>
      <w:r w:rsidR="00DF06B0">
        <w:rPr>
          <w:lang w:val="sr-Cyrl-RS"/>
        </w:rPr>
        <w:t>н</w:t>
      </w:r>
      <w:r w:rsidR="006B68C3">
        <w:rPr>
          <w:lang w:val="sr-Cyrl-RS"/>
        </w:rPr>
        <w:t>и податак.</w:t>
      </w:r>
    </w:p>
    <w:p w14:paraId="67F3BE31" w14:textId="51F1DAC9" w:rsidR="00736621" w:rsidRPr="00B92C8A" w:rsidRDefault="00736621" w:rsidP="00736621">
      <w:pPr>
        <w:pStyle w:val="Osnovnitekst"/>
        <w:rPr>
          <w:lang w:val="sr-Cyrl-RS"/>
        </w:rPr>
      </w:pPr>
      <w:r>
        <w:rPr>
          <w:lang w:val="sr-Cyrl-RS"/>
        </w:rPr>
        <w:t>Код ненадгледаног учења, скуп података дат је само у виду улазних вредности, без</w:t>
      </w:r>
      <w:r w:rsidR="001205E7">
        <w:rPr>
          <w:lang w:val="sr-Cyrl-RS"/>
        </w:rPr>
        <w:t xml:space="preserve"> других ознака.</w:t>
      </w:r>
      <w:r w:rsidR="00751753">
        <w:rPr>
          <w:lang w:val="sr-Cyrl-RS"/>
        </w:rPr>
        <w:t xml:space="preserve"> Циљ је створити модел који би улазну вредност трансформисао у неку другу вредност, која би се користила за решавање неког практичног проблема.</w:t>
      </w:r>
      <w:r w:rsidR="00B92C8A">
        <w:rPr>
          <w:lang w:val="en-GB"/>
        </w:rPr>
        <w:t xml:space="preserve"> </w:t>
      </w:r>
      <w:r w:rsidR="00B92C8A">
        <w:rPr>
          <w:lang w:val="sr-Cyrl-RS"/>
        </w:rPr>
        <w:t>Примери проблема који се решавају ненагледаним учењем јесу кластеризација података, и проналажење аномалија.</w:t>
      </w:r>
    </w:p>
    <w:p w14:paraId="0A3DA088" w14:textId="557235B9" w:rsidR="007E6338" w:rsidRDefault="005B77E3" w:rsidP="00C04220">
      <w:pPr>
        <w:pStyle w:val="Osnovnitekst"/>
        <w:rPr>
          <w:lang w:val="sr-Cyrl-RS"/>
        </w:rPr>
      </w:pPr>
      <w:r>
        <w:rPr>
          <w:lang w:val="sr-Cyrl-RS"/>
        </w:rPr>
        <w:t>Г</w:t>
      </w:r>
      <w:r w:rsidR="0019240F">
        <w:rPr>
          <w:lang w:val="sr-Cyrl-RS"/>
        </w:rPr>
        <w:t>енерално, г</w:t>
      </w:r>
      <w:r>
        <w:rPr>
          <w:lang w:val="sr-Cyrl-RS"/>
        </w:rPr>
        <w:t>радивни блокови алгоритама машинског учења јесу следеће</w:t>
      </w:r>
      <w:r w:rsidR="00C04220">
        <w:rPr>
          <w:lang w:val="sr-Cyrl-RS"/>
        </w:rPr>
        <w:t xml:space="preserve">  три компоненте:</w:t>
      </w:r>
    </w:p>
    <w:p w14:paraId="185C24F0" w14:textId="4590A249" w:rsidR="00C04220" w:rsidRDefault="0012451E" w:rsidP="00C04220">
      <w:pPr>
        <w:pStyle w:val="Nabrajanje"/>
        <w:rPr>
          <w:lang w:val="sr-Cyrl-RS"/>
        </w:rPr>
      </w:pPr>
      <w:r>
        <w:rPr>
          <w:lang w:val="sr-Cyrl-RS"/>
        </w:rPr>
        <w:lastRenderedPageBreak/>
        <w:t>Фунцкиј</w:t>
      </w:r>
      <w:r w:rsidR="006E72F7">
        <w:rPr>
          <w:lang w:val="sr-Cyrl-RS"/>
        </w:rPr>
        <w:t>а</w:t>
      </w:r>
      <w:r>
        <w:rPr>
          <w:lang w:val="sr-Cyrl-RS"/>
        </w:rPr>
        <w:t xml:space="preserve"> губитка</w:t>
      </w:r>
    </w:p>
    <w:p w14:paraId="643358C4" w14:textId="546F028B" w:rsidR="0012451E" w:rsidRDefault="00761B88" w:rsidP="0012451E">
      <w:pPr>
        <w:pStyle w:val="Nabrajanje"/>
        <w:rPr>
          <w:lang w:val="sr-Cyrl-RS"/>
        </w:rPr>
      </w:pPr>
      <w:r>
        <w:rPr>
          <w:lang w:val="sr-Cyrl-RS"/>
        </w:rPr>
        <w:t>Оптимизациони критеријум заснован на функцији губитка</w:t>
      </w:r>
    </w:p>
    <w:p w14:paraId="41C17D8A" w14:textId="6A4874BA" w:rsidR="00761B88" w:rsidRDefault="00761B88" w:rsidP="00761B88">
      <w:pPr>
        <w:pStyle w:val="Nabrajanje"/>
        <w:rPr>
          <w:lang w:val="sr-Cyrl-RS"/>
        </w:rPr>
      </w:pPr>
      <w:r>
        <w:rPr>
          <w:lang w:val="sr-Cyrl-RS"/>
        </w:rPr>
        <w:t>Оптимизациони алгоритам за решавање оптимизационог критеријума на основу датог скупа података</w:t>
      </w:r>
    </w:p>
    <w:p w14:paraId="70E021E3" w14:textId="202D2E7A" w:rsidR="00991C1E" w:rsidRDefault="00991C1E" w:rsidP="003E1BA2">
      <w:pPr>
        <w:pStyle w:val="Osnovnitekst"/>
        <w:rPr>
          <w:lang w:val="sr-Cyrl-RS"/>
        </w:rPr>
      </w:pPr>
      <w:r>
        <w:rPr>
          <w:lang w:val="sr-Cyrl-RS"/>
        </w:rPr>
        <w:t>Ова три појма биће објашњени на примеру линеарне регресије.</w:t>
      </w:r>
      <w:r w:rsidR="003E1BA2">
        <w:rPr>
          <w:lang w:val="en-GB"/>
        </w:rPr>
        <w:t xml:space="preserve"> </w:t>
      </w:r>
      <w:r>
        <w:rPr>
          <w:lang w:val="sr-Cyrl-RS"/>
        </w:rPr>
        <w:t>Линеарна регресија је</w:t>
      </w:r>
      <w:r w:rsidR="004D0F4F">
        <w:rPr>
          <w:lang w:val="sr-Cyrl-RS"/>
        </w:rPr>
        <w:t xml:space="preserve"> </w:t>
      </w:r>
      <w:r w:rsidR="00340914">
        <w:rPr>
          <w:lang w:val="sr-Cyrl-RS"/>
        </w:rPr>
        <w:t xml:space="preserve">регресивни </w:t>
      </w:r>
      <w:r w:rsidR="004D0F4F">
        <w:rPr>
          <w:lang w:val="sr-Cyrl-RS"/>
        </w:rPr>
        <w:t>алгоритам надгледаног учења</w:t>
      </w:r>
      <w:r w:rsidR="00340914">
        <w:rPr>
          <w:lang w:val="sr-Cyrl-RS"/>
        </w:rPr>
        <w:t xml:space="preserve">. </w:t>
      </w:r>
      <w:r w:rsidR="00C71B6A">
        <w:rPr>
          <w:lang w:val="sr-Cyrl-RS"/>
        </w:rPr>
        <w:t xml:space="preserve">За улазни податак </w:t>
      </w:r>
      <m:oMath>
        <m:r>
          <w:rPr>
            <w:rFonts w:ascii="Cambria Math" w:hAnsi="Cambria Math"/>
            <w:lang w:val="en-GB"/>
          </w:rPr>
          <m:t>x</m:t>
        </m:r>
      </m:oMath>
      <w:r w:rsidR="00C71B6A">
        <w:rPr>
          <w:lang w:val="sr-Cyrl-RS"/>
        </w:rPr>
        <w:t>,</w:t>
      </w:r>
      <w:r w:rsidR="00D81749">
        <w:rPr>
          <w:lang w:val="sr-Cyrl-RS"/>
        </w:rPr>
        <w:t xml:space="preserve"> дат</w:t>
      </w:r>
      <w:r w:rsidR="00C71B6A">
        <w:rPr>
          <w:lang w:val="sr-Cyrl-RS"/>
        </w:rPr>
        <w:t xml:space="preserve"> у виду вектора</w:t>
      </w:r>
      <w:r w:rsidR="00D81749">
        <w:rPr>
          <w:lang w:val="sr-Cyrl-RS"/>
        </w:rPr>
        <w:t xml:space="preserve"> својстава</w:t>
      </w:r>
      <w:r w:rsidR="00C71B6A">
        <w:rPr>
          <w:lang w:val="sr-Cyrl-RS"/>
        </w:rPr>
        <w:t xml:space="preserve"> димензије </w:t>
      </w:r>
      <w:r w:rsidR="00C71B6A">
        <w:rPr>
          <w:i/>
          <w:iCs/>
          <w:lang w:val="en-GB"/>
        </w:rPr>
        <w:t>D</w:t>
      </w:r>
      <w:r w:rsidR="00C71B6A">
        <w:rPr>
          <w:lang w:val="sr-Cyrl-RS"/>
        </w:rPr>
        <w:t>, ц</w:t>
      </w:r>
      <w:r w:rsidR="00340914">
        <w:rPr>
          <w:lang w:val="sr-Cyrl-RS"/>
        </w:rPr>
        <w:t>иљ</w:t>
      </w:r>
      <w:r w:rsidR="00C71B6A">
        <w:rPr>
          <w:lang w:val="sr-Cyrl-RS"/>
        </w:rPr>
        <w:t xml:space="preserve"> алгоритма је</w:t>
      </w:r>
      <w:r w:rsidR="00340914">
        <w:rPr>
          <w:lang w:val="sr-Cyrl-RS"/>
        </w:rPr>
        <w:t xml:space="preserve"> </w:t>
      </w:r>
      <w:r w:rsidR="004D0F4F">
        <w:rPr>
          <w:lang w:val="sr-Cyrl-RS"/>
        </w:rPr>
        <w:t>изградњ</w:t>
      </w:r>
      <w:r w:rsidR="00340914">
        <w:rPr>
          <w:lang w:val="sr-Cyrl-RS"/>
        </w:rPr>
        <w:t>а</w:t>
      </w:r>
      <w:r w:rsidR="004D0F4F">
        <w:rPr>
          <w:lang w:val="sr-Cyrl-RS"/>
        </w:rPr>
        <w:t xml:space="preserve"> модела</w:t>
      </w:r>
      <w:r w:rsidR="00D42E84">
        <w:rPr>
          <w:lang w:val="sr-Cyrl-RS"/>
        </w:rPr>
        <w:t xml:space="preserve"> </w:t>
      </w:r>
      <m:oMath>
        <m:sSub>
          <m:sSubPr>
            <m:ctrlPr>
              <w:rPr>
                <w:rFonts w:ascii="Cambria Math" w:hAnsi="Cambria Math"/>
                <w:i/>
              </w:rPr>
            </m:ctrlPr>
          </m:sSubPr>
          <m:e>
            <m:r>
              <w:rPr>
                <w:rFonts w:ascii="Cambria Math" w:hAnsi="Cambria Math"/>
              </w:rPr>
              <m:t>f</m:t>
            </m:r>
          </m:e>
          <m:sub>
            <m:r>
              <w:rPr>
                <w:rFonts w:ascii="Cambria Math" w:hAnsi="Cambria Math"/>
              </w:rPr>
              <m:t>w,b</m:t>
            </m:r>
          </m:sub>
        </m:sSub>
        <m:d>
          <m:dPr>
            <m:ctrlPr>
              <w:rPr>
                <w:rFonts w:ascii="Cambria Math" w:hAnsi="Cambria Math"/>
                <w:i/>
              </w:rPr>
            </m:ctrlPr>
          </m:dPr>
          <m:e>
            <m:r>
              <w:rPr>
                <w:rFonts w:ascii="Cambria Math" w:hAnsi="Cambria Math"/>
              </w:rPr>
              <m:t>x</m:t>
            </m:r>
          </m:e>
        </m:d>
      </m:oMath>
      <w:r w:rsidR="004D0F4F">
        <w:rPr>
          <w:lang w:val="sr-Cyrl-RS"/>
        </w:rPr>
        <w:t xml:space="preserve"> који је линеарна комбинација својстава улазног податка</w:t>
      </w:r>
      <w:r w:rsidR="00D42E84">
        <w:rPr>
          <w:lang w:val="sr-Cyrl-RS"/>
        </w:rPr>
        <w:t xml:space="preserve"> </w:t>
      </w:r>
      <m:oMath>
        <m:r>
          <w:rPr>
            <w:rFonts w:ascii="Cambria Math" w:hAnsi="Cambria Math"/>
            <w:lang w:val="en-GB"/>
          </w:rPr>
          <m:t>x</m:t>
        </m:r>
      </m:oMath>
    </w:p>
    <w:p w14:paraId="73DBACF3" w14:textId="5BCBDD1E" w:rsidR="00823005" w:rsidRPr="00D17228" w:rsidRDefault="00D17228" w:rsidP="00823005">
      <w:pPr>
        <w:pStyle w:val="Jednacine"/>
        <w:rPr>
          <w:i/>
          <w:lang w:val="en-GB"/>
        </w:rPr>
      </w:pPr>
      <w:r>
        <w:tab/>
      </w:r>
      <m:oMath>
        <m:sSub>
          <m:sSubPr>
            <m:ctrlPr>
              <w:rPr>
                <w:rFonts w:ascii="Cambria Math" w:hAnsi="Cambria Math"/>
                <w:i/>
              </w:rPr>
            </m:ctrlPr>
          </m:sSubPr>
          <m:e>
            <m:r>
              <w:rPr>
                <w:rFonts w:ascii="Cambria Math" w:hAnsi="Cambria Math"/>
              </w:rPr>
              <m:t>f</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lang w:val="en-GB"/>
          </w:rPr>
          <m:t>=wx+b</m:t>
        </m:r>
      </m:oMath>
      <w:r>
        <w:rPr>
          <w:i/>
          <w:lang w:val="en-GB"/>
        </w:rPr>
        <w:tab/>
      </w:r>
      <w:r w:rsidRPr="00D17228">
        <w:rPr>
          <w:iCs/>
          <w:lang w:val="en-GB"/>
        </w:rPr>
        <w:t>(2.1.1</w:t>
      </w:r>
      <w:r w:rsidR="00A12BC3">
        <w:rPr>
          <w:iCs/>
          <w:lang w:val="sr-Cyrl-RS"/>
        </w:rPr>
        <w:t>.</w:t>
      </w:r>
      <w:r w:rsidRPr="00D17228">
        <w:rPr>
          <w:iCs/>
          <w:lang w:val="en-GB"/>
        </w:rPr>
        <w:t>)</w:t>
      </w:r>
    </w:p>
    <w:p w14:paraId="405F28E3" w14:textId="117A8120" w:rsidR="003157EE" w:rsidRDefault="003157EE" w:rsidP="00B30358">
      <w:pPr>
        <w:pStyle w:val="Osnovnitekst"/>
        <w:rPr>
          <w:lang w:val="sr-Cyrl-RS"/>
        </w:rPr>
      </w:pPr>
      <w:r>
        <w:rPr>
          <w:lang w:val="sr-Cyrl-RS"/>
        </w:rPr>
        <w:t xml:space="preserve">где је </w:t>
      </w:r>
      <m:oMath>
        <m:r>
          <w:rPr>
            <w:rFonts w:ascii="Cambria Math" w:hAnsi="Cambria Math"/>
            <w:lang w:val="en-GB"/>
          </w:rPr>
          <m:t>w</m:t>
        </m:r>
      </m:oMath>
      <w:r>
        <w:rPr>
          <w:lang w:val="sr-Cyrl-RS"/>
        </w:rPr>
        <w:t xml:space="preserve"> вектор параметара димензије </w:t>
      </w:r>
      <w:r>
        <w:rPr>
          <w:i/>
          <w:iCs/>
          <w:lang w:val="en-GB"/>
        </w:rPr>
        <w:t>D</w:t>
      </w:r>
      <w:r>
        <w:rPr>
          <w:lang w:val="sr-Cyrl-RS"/>
        </w:rPr>
        <w:t xml:space="preserve">, а </w:t>
      </w:r>
      <m:oMath>
        <m:r>
          <w:rPr>
            <w:rFonts w:ascii="Cambria Math" w:hAnsi="Cambria Math"/>
            <w:lang w:val="en-GB"/>
          </w:rPr>
          <m:t>b</m:t>
        </m:r>
      </m:oMath>
      <w:r>
        <w:rPr>
          <w:lang w:val="sr-Cyrl-RS"/>
        </w:rPr>
        <w:t xml:space="preserve"> реална константа.</w:t>
      </w:r>
    </w:p>
    <w:p w14:paraId="23B851D6" w14:textId="5EAB1FE0" w:rsidR="002272E5" w:rsidRDefault="002272E5" w:rsidP="00B30358">
      <w:pPr>
        <w:pStyle w:val="Osnovnitekst"/>
        <w:rPr>
          <w:lang w:val="sr-Cyrl-RS"/>
        </w:rPr>
      </w:pPr>
      <w:r>
        <w:rPr>
          <w:lang w:val="sr-Cyrl-RS"/>
        </w:rPr>
        <w:t xml:space="preserve">У општем случају, функција губитка представља </w:t>
      </w:r>
      <w:r w:rsidR="00767E28">
        <w:rPr>
          <w:lang w:val="sr-Cyrl-RS"/>
        </w:rPr>
        <w:t>меру корисности изгубљену због погрешног предвиђања модела за неку улазну вредност.</w:t>
      </w:r>
      <w:r w:rsidR="00416FAA">
        <w:rPr>
          <w:lang w:val="sr-Cyrl-RS"/>
        </w:rPr>
        <w:t xml:space="preserve"> У случају линеарне регресије,</w:t>
      </w:r>
      <w:r w:rsidR="00416FAA">
        <w:rPr>
          <w:lang w:val="en-GB"/>
        </w:rPr>
        <w:t xml:space="preserve"> </w:t>
      </w:r>
      <w:r w:rsidR="00416FAA">
        <w:rPr>
          <w:lang w:val="sr-Cyrl-RS"/>
        </w:rPr>
        <w:t xml:space="preserve">за функцију губитка користи </w:t>
      </w:r>
      <w:r w:rsidR="00F10B60">
        <w:rPr>
          <w:lang w:val="sr-Cyrl-RS"/>
        </w:rPr>
        <w:t>се функција квадрата грешке</w:t>
      </w:r>
    </w:p>
    <w:p w14:paraId="65F2B9D3" w14:textId="36EEBF8F" w:rsidR="00F10B60" w:rsidRDefault="00F10B60" w:rsidP="00F10B60">
      <w:pPr>
        <w:pStyle w:val="Jednacine"/>
      </w:pPr>
      <w:r>
        <w:tab/>
      </w:r>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rPr>
              <m:t>-y)</m:t>
            </m:r>
          </m:e>
          <m:sup>
            <m:r>
              <w:rPr>
                <w:rFonts w:ascii="Cambria Math" w:hAnsi="Cambria Math"/>
              </w:rPr>
              <m:t>2</m:t>
            </m:r>
          </m:sup>
        </m:sSup>
      </m:oMath>
      <w:r>
        <w:tab/>
        <w:t>(2.1.2</w:t>
      </w:r>
      <w:r w:rsidR="00A12BC3">
        <w:rPr>
          <w:lang w:val="sr-Cyrl-RS"/>
        </w:rPr>
        <w:t>.</w:t>
      </w:r>
      <w:r>
        <w:t>)</w:t>
      </w:r>
    </w:p>
    <w:p w14:paraId="2B0C3CCF" w14:textId="1DFA422A" w:rsidR="009857F6" w:rsidRPr="009857F6" w:rsidRDefault="009857F6" w:rsidP="009857F6">
      <w:pPr>
        <w:pStyle w:val="Osnovnitekst"/>
        <w:rPr>
          <w:lang w:val="sr-Cyrl-RS"/>
        </w:rPr>
      </w:pPr>
      <w:r>
        <w:rPr>
          <w:lang w:val="sr-Cyrl-RS"/>
        </w:rPr>
        <w:t xml:space="preserve">где је </w:t>
      </w:r>
      <m:oMath>
        <m:r>
          <w:rPr>
            <w:rFonts w:ascii="Cambria Math" w:hAnsi="Cambria Math"/>
          </w:rPr>
          <m:t>y</m:t>
        </m:r>
      </m:oMath>
      <w:r>
        <w:rPr>
          <w:lang w:val="sr-Cyrl-RS"/>
        </w:rPr>
        <w:t xml:space="preserve"> очекивана излазна вредност за улазну вредност </w:t>
      </w:r>
      <m:oMath>
        <m:r>
          <w:rPr>
            <w:rFonts w:ascii="Cambria Math" w:hAnsi="Cambria Math"/>
          </w:rPr>
          <m:t>x</m:t>
        </m:r>
      </m:oMath>
      <w:r>
        <w:rPr>
          <w:lang w:val="sr-Cyrl-RS"/>
        </w:rPr>
        <w:t>.</w:t>
      </w:r>
    </w:p>
    <w:p w14:paraId="3AE553BE" w14:textId="6EFB23D5" w:rsidR="00364C02" w:rsidRDefault="00EA242C" w:rsidP="00B30358">
      <w:pPr>
        <w:pStyle w:val="Osnovnitekst"/>
        <w:rPr>
          <w:lang w:val="sr-Cyrl-RS"/>
        </w:rPr>
      </w:pPr>
      <w:r>
        <w:rPr>
          <w:lang w:val="sr-Cyrl-RS"/>
        </w:rPr>
        <w:t>Сви алгоритми у машинском учењу заснивају се на експлицитној или имплицитној оптимизацији неког критерујма.</w:t>
      </w:r>
      <w:r w:rsidR="00FE7AAD">
        <w:rPr>
          <w:lang w:val="sr-Cyrl-RS"/>
        </w:rPr>
        <w:t xml:space="preserve"> Уобичајено се ради о минимизацији или макзимизацији вредности неке оптимизационе функције. У случају линеарне регресије, циљ је пронаћи вредности </w:t>
      </w:r>
      <m:oMath>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m:t>
            </m:r>
          </m:sup>
        </m:sSup>
      </m:oMath>
      <w:r w:rsidR="00FE7AAD">
        <w:rPr>
          <w:lang w:val="sr-Cyrl-RS"/>
        </w:rPr>
        <w:t xml:space="preserve"> и </w:t>
      </w:r>
      <m:oMath>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m:t>
            </m:r>
          </m:sup>
        </m:sSup>
      </m:oMath>
      <w:r w:rsidR="00FE7AAD">
        <w:rPr>
          <w:lang w:val="sr-Cyrl-RS"/>
        </w:rPr>
        <w:t xml:space="preserve"> за које је </w:t>
      </w:r>
      <w:r w:rsidR="00D32A58">
        <w:rPr>
          <w:lang w:val="sr-Cyrl-RS"/>
        </w:rPr>
        <w:t>дати израз минималан</w:t>
      </w:r>
    </w:p>
    <w:p w14:paraId="438DA3EA" w14:textId="0037ADDD" w:rsidR="00FE7AAD" w:rsidRDefault="00D32A58" w:rsidP="00D32A58">
      <w:pPr>
        <w:pStyle w:val="Jednacine"/>
      </w:pPr>
      <w:r>
        <w:tab/>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lang w:val="en-GB"/>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tab/>
        <w:t>(2.1.3</w:t>
      </w:r>
      <w:r w:rsidR="00A12BC3">
        <w:rPr>
          <w:lang w:val="sr-Cyrl-RS"/>
        </w:rPr>
        <w:t>.</w:t>
      </w:r>
      <w:r>
        <w:t>)</w:t>
      </w:r>
    </w:p>
    <w:p w14:paraId="5B21F43C" w14:textId="67ADAC6D" w:rsidR="00D32A58" w:rsidRPr="00D32A58" w:rsidRDefault="00D32A58" w:rsidP="00D32A58">
      <w:pPr>
        <w:pStyle w:val="Osnovnitekst"/>
        <w:rPr>
          <w:lang w:val="sr-Cyrl-RS"/>
        </w:rPr>
      </w:pPr>
      <w:r>
        <w:rPr>
          <w:lang w:val="sr-Cyrl-RS"/>
        </w:rPr>
        <w:t xml:space="preserve">где је </w:t>
      </w:r>
      <m:oMath>
        <m:r>
          <w:rPr>
            <w:rFonts w:ascii="Cambria Math" w:hAnsi="Cambria Math"/>
          </w:rPr>
          <m:t>N</m:t>
        </m:r>
      </m:oMath>
      <w:r>
        <w:rPr>
          <w:lang w:val="sr-Cyrl-RS"/>
        </w:rPr>
        <w:t xml:space="preserve"> величина скупа података.</w:t>
      </w:r>
    </w:p>
    <w:p w14:paraId="03B54390" w14:textId="52D5BE8C" w:rsidR="00B30358" w:rsidRDefault="005A1AAD" w:rsidP="00B30358">
      <w:pPr>
        <w:pStyle w:val="Osnovnitekst"/>
        <w:rPr>
          <w:lang w:val="sr-Cyrl-RS"/>
        </w:rPr>
      </w:pPr>
      <w:r>
        <w:rPr>
          <w:lang w:val="sr-Cyrl-RS"/>
        </w:rPr>
        <w:t>Задатак оптимизационог алгоритма је да, на основу коришћеног скупа података, пронађе решење оптимизационог критеријума. За диференцијабилне оптимизационе функције, најчешће коришћени оптимизациони алгоритми су градијентни спуст и стохастички градијентни спуст.</w:t>
      </w:r>
      <w:r w:rsidR="00C222DF">
        <w:rPr>
          <w:lang w:val="sr-Cyrl-RS"/>
        </w:rPr>
        <w:t xml:space="preserve"> Градијентни спуст је итератив</w:t>
      </w:r>
      <w:r w:rsidR="000A0E72">
        <w:rPr>
          <w:lang w:val="sr-Cyrl-RS"/>
        </w:rPr>
        <w:t>ан</w:t>
      </w:r>
      <w:r w:rsidR="00C222DF">
        <w:rPr>
          <w:lang w:val="sr-Cyrl-RS"/>
        </w:rPr>
        <w:t xml:space="preserve"> алгоритам</w:t>
      </w:r>
      <w:r w:rsidR="00A95073">
        <w:rPr>
          <w:lang w:val="sr-Cyrl-RS"/>
        </w:rPr>
        <w:t xml:space="preserve"> који, почевши од насумичн</w:t>
      </w:r>
      <w:r w:rsidR="00B535CF">
        <w:rPr>
          <w:lang w:val="sr-Cyrl-RS"/>
        </w:rPr>
        <w:t>х вредности променљивих</w:t>
      </w:r>
      <w:r w:rsidR="00B83B34">
        <w:rPr>
          <w:lang w:val="sr-Cyrl-RS"/>
        </w:rPr>
        <w:t xml:space="preserve"> оптимизационе</w:t>
      </w:r>
      <w:r w:rsidR="005D64AF">
        <w:rPr>
          <w:lang w:val="sr-Cyrl-RS"/>
        </w:rPr>
        <w:t xml:space="preserve"> фунцкије</w:t>
      </w:r>
      <w:r w:rsidR="00A95073">
        <w:rPr>
          <w:lang w:val="sr-Cyrl-RS"/>
        </w:rPr>
        <w:t>, у сваком кораку</w:t>
      </w:r>
      <w:r w:rsidR="00B535CF">
        <w:rPr>
          <w:lang w:val="sr-Cyrl-RS"/>
        </w:rPr>
        <w:t xml:space="preserve"> ажурира вредност сваке променљиве сразмерно парцијалном изводу функције по тој променљивој</w:t>
      </w:r>
      <w:r w:rsidR="00F2657E">
        <w:rPr>
          <w:lang w:val="sr-Cyrl-RS"/>
        </w:rPr>
        <w:t>,</w:t>
      </w:r>
      <w:r w:rsidR="00B535CF">
        <w:rPr>
          <w:lang w:val="sr-Cyrl-RS"/>
        </w:rPr>
        <w:t xml:space="preserve"> у тачки у којој се алгоритам тренутно налази. На овај начин проналази</w:t>
      </w:r>
      <w:r w:rsidR="00ED2902">
        <w:rPr>
          <w:lang w:val="sr-Cyrl-RS"/>
        </w:rPr>
        <w:t xml:space="preserve"> се</w:t>
      </w:r>
      <w:r w:rsidR="00B535CF">
        <w:rPr>
          <w:lang w:val="sr-Cyrl-RS"/>
        </w:rPr>
        <w:t xml:space="preserve"> локални минимум фунцкије. </w:t>
      </w:r>
      <w:r w:rsidR="00302DB5">
        <w:rPr>
          <w:lang w:val="sr-Cyrl-RS"/>
        </w:rPr>
        <w:t>Градијентни спуст се управо користи и код линеарне регресије.</w:t>
      </w:r>
    </w:p>
    <w:p w14:paraId="19F9D207" w14:textId="7220EDE6" w:rsidR="00F423B7" w:rsidRDefault="00C8506D" w:rsidP="00B30358">
      <w:pPr>
        <w:pStyle w:val="Osnovnitekst"/>
        <w:rPr>
          <w:lang w:val="sr-Cyrl-RS"/>
        </w:rPr>
      </w:pPr>
      <w:r>
        <w:rPr>
          <w:lang w:val="sr-Cyrl-RS"/>
        </w:rPr>
        <w:lastRenderedPageBreak/>
        <w:t xml:space="preserve">Решење оптимизационог проблема алгоритма назива се статистички модел, или само модел. Процес налажења модела за дати скуп података назива се тренирање. Један </w:t>
      </w:r>
      <w:r w:rsidR="007520A7">
        <w:rPr>
          <w:lang w:val="sr-Cyrl-RS"/>
        </w:rPr>
        <w:t>пролаз алгоритма кроз цео скуп података за тренирање назива се епоха.</w:t>
      </w:r>
      <w:r w:rsidR="00995FD9" w:rsidRPr="00995FD9">
        <w:rPr>
          <w:lang w:val="en-GB"/>
        </w:rPr>
        <w:t xml:space="preserve"> </w:t>
      </w:r>
      <w:r w:rsidR="00995FD9">
        <w:rPr>
          <w:lang w:val="en-GB"/>
        </w:rPr>
        <w:t>[1]</w:t>
      </w:r>
    </w:p>
    <w:p w14:paraId="58130809" w14:textId="78053C2E" w:rsidR="00A35108" w:rsidRDefault="00A35108" w:rsidP="00A35108">
      <w:pPr>
        <w:pStyle w:val="IInivonaslova-Potpoglavlje"/>
        <w:rPr>
          <w:lang w:val="sr-Cyrl-RS"/>
        </w:rPr>
      </w:pPr>
      <w:bookmarkStart w:id="4" w:name="_Toc115305072"/>
      <w:r>
        <w:rPr>
          <w:lang w:val="sr-Cyrl-RS"/>
        </w:rPr>
        <w:t>О неуралним мрежама</w:t>
      </w:r>
      <w:bookmarkEnd w:id="4"/>
    </w:p>
    <w:p w14:paraId="10C2A7E9" w14:textId="3FD1231D" w:rsidR="009B66CA" w:rsidRDefault="00DB3971" w:rsidP="009B66CA">
      <w:pPr>
        <w:pStyle w:val="Osnovnitekst"/>
        <w:rPr>
          <w:lang w:val="sr-Cyrl-RS"/>
        </w:rPr>
      </w:pPr>
      <w:r>
        <w:rPr>
          <w:lang w:val="sr-Cyrl-RS"/>
        </w:rPr>
        <w:t>Неуралне мреже су скуп алгоритама у машинском учењу</w:t>
      </w:r>
      <w:r w:rsidR="00B74AA6">
        <w:rPr>
          <w:lang w:val="sr-Cyrl-RS"/>
        </w:rPr>
        <w:t xml:space="preserve"> чија је структура заснована на начину повезивања можданих ћелија.</w:t>
      </w:r>
      <w:r w:rsidR="006821B7">
        <w:rPr>
          <w:lang w:val="sr-Cyrl-RS"/>
        </w:rPr>
        <w:t xml:space="preserve"> </w:t>
      </w:r>
      <w:r w:rsidR="00572DBD">
        <w:rPr>
          <w:lang w:val="sr-Cyrl-RS"/>
        </w:rPr>
        <w:t xml:space="preserve">Састоје се из </w:t>
      </w:r>
      <w:r w:rsidR="00A54CEA">
        <w:rPr>
          <w:lang w:val="sr-Cyrl-RS"/>
        </w:rPr>
        <w:t>јединица</w:t>
      </w:r>
      <w:r w:rsidR="00572DBD">
        <w:rPr>
          <w:lang w:val="sr-Cyrl-RS"/>
        </w:rPr>
        <w:t xml:space="preserve"> (</w:t>
      </w:r>
      <w:r w:rsidR="005F7C13">
        <w:rPr>
          <w:lang w:val="sr-Cyrl-RS"/>
        </w:rPr>
        <w:t>неурона</w:t>
      </w:r>
      <w:r w:rsidR="00572DBD">
        <w:rPr>
          <w:lang w:val="sr-Cyrl-RS"/>
        </w:rPr>
        <w:t>) повезаних усмереним везама.</w:t>
      </w:r>
      <w:r w:rsidR="00610856">
        <w:rPr>
          <w:lang w:val="en-GB"/>
        </w:rPr>
        <w:t xml:space="preserve"> </w:t>
      </w:r>
      <w:r w:rsidR="00610856">
        <w:rPr>
          <w:lang w:val="sr-Cyrl-RS"/>
        </w:rPr>
        <w:t>Веза од неурона</w:t>
      </w:r>
      <w:r w:rsidR="00610856">
        <w:rPr>
          <w:lang w:val="en-GB"/>
        </w:rPr>
        <w:t xml:space="preserve"> </w:t>
      </w:r>
      <w:r w:rsidR="00610856">
        <w:rPr>
          <w:i/>
          <w:iCs/>
          <w:lang w:val="en-GB"/>
        </w:rPr>
        <w:t>i</w:t>
      </w:r>
      <w:r w:rsidR="00610856">
        <w:rPr>
          <w:lang w:val="sr-Cyrl-RS"/>
        </w:rPr>
        <w:t xml:space="preserve"> </w:t>
      </w:r>
      <w:r w:rsidR="001C255D">
        <w:rPr>
          <w:lang w:val="sr-Cyrl-RS"/>
        </w:rPr>
        <w:t>до</w:t>
      </w:r>
      <w:r w:rsidR="00610856">
        <w:rPr>
          <w:lang w:val="sr-Cyrl-RS"/>
        </w:rPr>
        <w:t xml:space="preserve"> неурона </w:t>
      </w:r>
      <w:r w:rsidR="00610856">
        <w:rPr>
          <w:i/>
          <w:iCs/>
          <w:lang w:val="en-GB"/>
        </w:rPr>
        <w:t xml:space="preserve">j </w:t>
      </w:r>
      <w:r w:rsidR="00610856">
        <w:rPr>
          <w:lang w:val="sr-Cyrl-RS"/>
        </w:rPr>
        <w:t>служи да се излаз (активација) неурона</w:t>
      </w:r>
      <w:r w:rsidR="00610856">
        <w:rPr>
          <w:lang w:val="en-GB"/>
        </w:rPr>
        <w:t xml:space="preserve"> </w:t>
      </w:r>
      <w:r w:rsidR="00610856">
        <w:rPr>
          <w:i/>
          <w:iCs/>
          <w:lang w:val="en-GB"/>
        </w:rPr>
        <w:t xml:space="preserve">i </w:t>
      </w:r>
      <w:r w:rsidR="00A54CEA">
        <w:rPr>
          <w:lang w:val="sr-Cyrl-RS"/>
        </w:rPr>
        <w:t xml:space="preserve">у ознаци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A54CEA">
        <w:rPr>
          <w:lang w:val="sr-Cyrl-RS"/>
        </w:rPr>
        <w:t xml:space="preserve"> </w:t>
      </w:r>
      <w:r w:rsidR="00610856">
        <w:rPr>
          <w:lang w:val="sr-Cyrl-RS"/>
        </w:rPr>
        <w:t xml:space="preserve">доведе на улаз неурона </w:t>
      </w:r>
      <w:r w:rsidR="00610856" w:rsidRPr="00610856">
        <w:rPr>
          <w:i/>
          <w:iCs/>
          <w:lang w:val="en-GB"/>
        </w:rPr>
        <w:t>j</w:t>
      </w:r>
      <w:r w:rsidR="00610856">
        <w:rPr>
          <w:lang w:val="sr-Cyrl-RS"/>
        </w:rPr>
        <w:t xml:space="preserve">. </w:t>
      </w:r>
      <w:r w:rsidR="00FF338F">
        <w:rPr>
          <w:lang w:val="sr-Cyrl-RS"/>
        </w:rPr>
        <w:t xml:space="preserve">Свака веза има нумеричку тежину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oMath>
      <w:r w:rsidR="00FF338F">
        <w:rPr>
          <w:lang w:val="en-GB"/>
        </w:rPr>
        <w:t xml:space="preserve"> </w:t>
      </w:r>
      <w:r w:rsidR="00FF338F">
        <w:rPr>
          <w:lang w:val="sr-Cyrl-RS"/>
        </w:rPr>
        <w:t xml:space="preserve">која одређује </w:t>
      </w:r>
      <w:r w:rsidR="00B6652B">
        <w:rPr>
          <w:lang w:val="sr-Cyrl-RS"/>
        </w:rPr>
        <w:t>јачину и знак те везе.</w:t>
      </w:r>
      <w:r w:rsidR="008D4D6E">
        <w:rPr>
          <w:lang w:val="sr-Cyrl-RS"/>
        </w:rPr>
        <w:t xml:space="preserve"> </w:t>
      </w:r>
      <w:r w:rsidR="00A54CEA">
        <w:rPr>
          <w:lang w:val="sr-Cyrl-RS"/>
        </w:rPr>
        <w:t>Сваки неурон такође</w:t>
      </w:r>
      <w:r w:rsidR="00B401F6">
        <w:rPr>
          <w:lang w:val="sr-Cyrl-RS"/>
        </w:rPr>
        <w:t xml:space="preserve"> поседује константан фактор на улазу, који се може моделовати улазном везом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0E3007">
        <w:rPr>
          <w:lang w:val="sr-Cyrl-RS"/>
        </w:rPr>
        <w:t xml:space="preserve"> вредности</w:t>
      </w:r>
      <w:r w:rsidR="00BA5EA9">
        <w:rPr>
          <w:lang w:val="sr-Cyrl-RS"/>
        </w:rPr>
        <w:t xml:space="preserve"> једнаке</w:t>
      </w:r>
      <w:r w:rsidR="000E3007">
        <w:rPr>
          <w:lang w:val="sr-Cyrl-RS"/>
        </w:rPr>
        <w:t xml:space="preserve"> 1</w:t>
      </w:r>
      <w:r w:rsidR="006B4D50">
        <w:rPr>
          <w:lang w:val="sr-Cyrl-RS"/>
        </w:rPr>
        <w:t>,</w:t>
      </w:r>
      <w:r w:rsidR="00B401F6">
        <w:rPr>
          <w:lang w:val="sr-Cyrl-RS"/>
        </w:rPr>
        <w:t xml:space="preserve"> са тежином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0,j</m:t>
            </m:r>
          </m:sub>
        </m:sSub>
      </m:oMath>
      <w:r w:rsidR="00B401F6">
        <w:rPr>
          <w:lang w:val="sr-Cyrl-RS"/>
        </w:rPr>
        <w:t>.</w:t>
      </w:r>
      <w:r w:rsidR="00487852">
        <w:rPr>
          <w:lang w:val="sr-Cyrl-RS"/>
        </w:rPr>
        <w:t xml:space="preserve"> </w:t>
      </w:r>
      <w:r w:rsidR="00143B45" w:rsidRPr="00610856">
        <w:rPr>
          <w:lang w:val="sr-Cyrl-RS"/>
        </w:rPr>
        <w:t>Неурон</w:t>
      </w:r>
      <w:r w:rsidR="00143B45">
        <w:rPr>
          <w:lang w:val="sr-Cyrl-RS"/>
        </w:rPr>
        <w:t xml:space="preserve"> се „активира“ када</w:t>
      </w:r>
      <w:r w:rsidR="00904486">
        <w:rPr>
          <w:lang w:val="sr-Cyrl-RS"/>
        </w:rPr>
        <w:t xml:space="preserve"> линеарна комбинација његових улаза</w:t>
      </w:r>
      <w:r w:rsidR="006F32BB">
        <w:rPr>
          <w:lang w:val="sr-Cyrl-RS"/>
        </w:rPr>
        <w:t xml:space="preserve"> пређе неки оштар или меки праг.</w:t>
      </w:r>
    </w:p>
    <w:p w14:paraId="03806A25" w14:textId="41A9BE6B" w:rsidR="009B66CA" w:rsidRDefault="009B66CA" w:rsidP="009B66CA">
      <w:pPr>
        <w:pStyle w:val="SlikeTabele"/>
      </w:pPr>
      <w:r>
        <w:rPr>
          <w:noProof/>
        </w:rPr>
        <w:drawing>
          <wp:inline distT="0" distB="0" distL="0" distR="0" wp14:anchorId="1F2A3413" wp14:editId="35558E40">
            <wp:extent cx="3676854" cy="24614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688614" cy="2469281"/>
                    </a:xfrm>
                    <a:prstGeom prst="rect">
                      <a:avLst/>
                    </a:prstGeom>
                  </pic:spPr>
                </pic:pic>
              </a:graphicData>
            </a:graphic>
          </wp:inline>
        </w:drawing>
      </w:r>
    </w:p>
    <w:p w14:paraId="27FADFF2" w14:textId="290701C4" w:rsidR="009B66CA" w:rsidRPr="009A5EAC" w:rsidRDefault="009B66CA" w:rsidP="009B66CA">
      <w:pPr>
        <w:pStyle w:val="Oznakaslike"/>
        <w:rPr>
          <w:lang w:val="en-GB"/>
        </w:rPr>
      </w:pPr>
      <w:r>
        <w:rPr>
          <w:lang w:val="sr-Cyrl-RS"/>
        </w:rPr>
        <w:t xml:space="preserve">Слика </w:t>
      </w:r>
      <w:r w:rsidR="006217D7">
        <w:rPr>
          <w:lang w:val="sr-Cyrl-RS"/>
        </w:rPr>
        <w:t>2.</w:t>
      </w:r>
      <w:r w:rsidR="001E29A0">
        <w:rPr>
          <w:lang w:val="sr-Cyrl-RS"/>
        </w:rPr>
        <w:t>2</w:t>
      </w:r>
      <w:r w:rsidR="006217D7">
        <w:rPr>
          <w:lang w:val="sr-Cyrl-RS"/>
        </w:rPr>
        <w:t>.1</w:t>
      </w:r>
      <w:r w:rsidR="00A12BC3">
        <w:rPr>
          <w:lang w:val="sr-Cyrl-RS"/>
        </w:rPr>
        <w:t>.</w:t>
      </w:r>
      <w:r w:rsidR="006217D7">
        <w:rPr>
          <w:lang w:val="sr-Cyrl-RS"/>
        </w:rPr>
        <w:t xml:space="preserve"> Визуелни приказ неурона</w:t>
      </w:r>
      <w:r w:rsidR="009A5EAC">
        <w:rPr>
          <w:lang w:val="en-GB"/>
        </w:rPr>
        <w:t xml:space="preserve"> [2]</w:t>
      </w:r>
    </w:p>
    <w:p w14:paraId="4009236B" w14:textId="5556A2C5" w:rsidR="001E29A0" w:rsidRDefault="001E29A0" w:rsidP="001E29A0">
      <w:pPr>
        <w:pStyle w:val="Osnovnitekst"/>
        <w:rPr>
          <w:lang w:val="sr-Cyrl-RS"/>
        </w:rPr>
      </w:pPr>
      <w:r>
        <w:rPr>
          <w:lang w:val="sr-Cyrl-RS"/>
        </w:rPr>
        <w:t>Излаз неурона рачуна се применом активационе функције на пондерисани збир његових улаза</w:t>
      </w:r>
    </w:p>
    <w:p w14:paraId="223FA73B" w14:textId="229DBCFF" w:rsidR="00357FAE" w:rsidRDefault="00F63061" w:rsidP="00357FAE">
      <w:pPr>
        <w:pStyle w:val="Jednacine"/>
      </w:pPr>
      <w:r>
        <w:tab/>
      </w:r>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=g(</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oMath>
      <w:r>
        <w:tab/>
        <w:t>(2.2.1</w:t>
      </w:r>
      <w:r w:rsidR="00A12BC3">
        <w:rPr>
          <w:lang w:val="sr-Cyrl-RS"/>
        </w:rPr>
        <w:t>.</w:t>
      </w:r>
      <w:r>
        <w:t>)</w:t>
      </w:r>
    </w:p>
    <w:p w14:paraId="7F951EE0" w14:textId="5A1810D9" w:rsidR="00357FAE" w:rsidRDefault="00357FAE" w:rsidP="00357FAE">
      <w:pPr>
        <w:pStyle w:val="Osnovnitekst"/>
        <w:rPr>
          <w:lang w:val="sr-Cyrl-RS"/>
        </w:rPr>
      </w:pPr>
      <w:r>
        <w:rPr>
          <w:lang w:val="sr-Cyrl-RS"/>
        </w:rPr>
        <w:t xml:space="preserve">где је </w:t>
      </w:r>
      <m:oMath>
        <m:r>
          <w:rPr>
            <w:rFonts w:ascii="Cambria Math" w:hAnsi="Cambria Math"/>
          </w:rPr>
          <m:t>g</m:t>
        </m:r>
      </m:oMath>
      <w:r>
        <w:rPr>
          <w:lang w:val="sr-Cyrl-RS"/>
        </w:rPr>
        <w:t xml:space="preserve"> активациона функција.</w:t>
      </w:r>
      <w:r w:rsidR="008C6FDE">
        <w:rPr>
          <w:lang w:val="sr-Cyrl-RS"/>
        </w:rPr>
        <w:t xml:space="preserve"> То је обично нелинеарна функција</w:t>
      </w:r>
      <w:r w:rsidR="00356719">
        <w:rPr>
          <w:lang w:val="sr-Cyrl-RS"/>
        </w:rPr>
        <w:t>, ручно</w:t>
      </w:r>
      <w:r w:rsidR="008C6FDE">
        <w:rPr>
          <w:lang w:val="sr-Cyrl-RS"/>
        </w:rPr>
        <w:t xml:space="preserve"> изабрана пре почетка тренирања.</w:t>
      </w:r>
      <w:r w:rsidR="00A52FE3">
        <w:rPr>
          <w:lang w:val="sr-Cyrl-RS"/>
        </w:rPr>
        <w:t xml:space="preserve"> Чест избор за активациону функцију јесу </w:t>
      </w:r>
      <w:r w:rsidR="00A52FE3">
        <w:rPr>
          <w:lang w:val="en-GB"/>
        </w:rPr>
        <w:t xml:space="preserve">ReLU </w:t>
      </w:r>
      <w:r w:rsidR="00A52FE3">
        <w:rPr>
          <w:lang w:val="sr-Cyrl-RS"/>
        </w:rPr>
        <w:t>функција</w:t>
      </w:r>
    </w:p>
    <w:p w14:paraId="684B4A2B" w14:textId="1868483F" w:rsidR="00A52FE3" w:rsidRDefault="00184B54" w:rsidP="00A52FE3">
      <w:pPr>
        <w:pStyle w:val="Jednacine"/>
        <w:rPr>
          <w:lang w:val="sr-Cyrl-RS"/>
        </w:rPr>
      </w:pPr>
      <w:r>
        <w:tab/>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x&lt;0</m:t>
                </m:r>
              </m:e>
              <m:e>
                <m:r>
                  <w:rPr>
                    <w:rFonts w:ascii="Cambria Math" w:hAnsi="Cambria Math"/>
                  </w:rPr>
                  <m:t>x,   x≥0</m:t>
                </m:r>
              </m:e>
            </m:eqArr>
          </m:e>
        </m:d>
      </m:oMath>
      <w:r>
        <w:tab/>
      </w:r>
      <w:r>
        <w:rPr>
          <w:lang w:val="sr-Cyrl-RS"/>
        </w:rPr>
        <w:t>(2.2.2</w:t>
      </w:r>
      <w:r w:rsidR="00A12BC3">
        <w:rPr>
          <w:lang w:val="sr-Cyrl-RS"/>
        </w:rPr>
        <w:t>.</w:t>
      </w:r>
      <w:r>
        <w:rPr>
          <w:lang w:val="sr-Cyrl-RS"/>
        </w:rPr>
        <w:t>)</w:t>
      </w:r>
    </w:p>
    <w:p w14:paraId="27E526FB" w14:textId="634C4F7A" w:rsidR="00184B54" w:rsidRDefault="00184B54" w:rsidP="00184B54">
      <w:pPr>
        <w:pStyle w:val="Osnovnitekst"/>
        <w:rPr>
          <w:lang w:val="sr-Cyrl-RS"/>
        </w:rPr>
      </w:pPr>
      <w:r>
        <w:rPr>
          <w:lang w:val="sr-Cyrl-RS"/>
        </w:rPr>
        <w:t>као и сигмоид функција</w:t>
      </w:r>
    </w:p>
    <w:p w14:paraId="0191F156" w14:textId="73A868E8" w:rsidR="00184B54" w:rsidRDefault="00184B54" w:rsidP="00184B54">
      <w:pPr>
        <w:pStyle w:val="Jednacine"/>
        <w:rPr>
          <w:lang w:val="en-GB"/>
        </w:rPr>
      </w:pPr>
      <w:r>
        <w:rPr>
          <w:lang w:val="en-GB"/>
        </w:rPr>
        <w:lastRenderedPageBreak/>
        <w:tab/>
      </w:r>
      <m:oMath>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1+</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-x</m:t>
                </m:r>
              </m:sup>
            </m:sSup>
          </m:den>
        </m:f>
      </m:oMath>
      <w:r>
        <w:rPr>
          <w:lang w:val="en-GB"/>
        </w:rPr>
        <w:tab/>
        <w:t>(2.2.3</w:t>
      </w:r>
      <w:r w:rsidR="00A12BC3">
        <w:rPr>
          <w:lang w:val="sr-Cyrl-RS"/>
        </w:rPr>
        <w:t>.</w:t>
      </w:r>
      <w:r>
        <w:rPr>
          <w:lang w:val="en-GB"/>
        </w:rPr>
        <w:t>)</w:t>
      </w:r>
    </w:p>
    <w:p w14:paraId="3DB92163" w14:textId="7D248C62" w:rsidR="00184B54" w:rsidRDefault="00986384" w:rsidP="00184B54">
      <w:pPr>
        <w:pStyle w:val="Osnovnitekst"/>
        <w:rPr>
          <w:lang w:val="sr-Cyrl-RS"/>
        </w:rPr>
      </w:pPr>
      <w:r>
        <w:rPr>
          <w:lang w:val="sr-Cyrl-RS"/>
        </w:rPr>
        <w:t>Значај активационих функција је у увођењу нелинеарности у неуралну мрежу. Без њих, неурална мрежа би представљала линеарну функцију без обзира на димензије</w:t>
      </w:r>
      <w:r w:rsidR="00494C41">
        <w:rPr>
          <w:lang w:val="sr-Cyrl-RS"/>
        </w:rPr>
        <w:t xml:space="preserve"> мреже</w:t>
      </w:r>
      <w:r>
        <w:rPr>
          <w:lang w:val="sr-Cyrl-RS"/>
        </w:rPr>
        <w:t xml:space="preserve">, </w:t>
      </w:r>
      <w:r w:rsidR="00704DAF">
        <w:rPr>
          <w:lang w:val="sr-Cyrl-RS"/>
        </w:rPr>
        <w:t>из разлога што</w:t>
      </w:r>
      <w:r>
        <w:rPr>
          <w:lang w:val="sr-Cyrl-RS"/>
        </w:rPr>
        <w:t xml:space="preserve"> је линеарна фунцкија линеарне функције и даље линеарна функција.</w:t>
      </w:r>
    </w:p>
    <w:p w14:paraId="3310F3E8" w14:textId="2F340080" w:rsidR="003F07F4" w:rsidRDefault="003F07F4" w:rsidP="00184B54">
      <w:pPr>
        <w:pStyle w:val="Osnovnitekst"/>
        <w:rPr>
          <w:lang w:val="sr-Cyrl-RS"/>
        </w:rPr>
      </w:pPr>
      <w:r>
        <w:rPr>
          <w:lang w:val="sr-Cyrl-RS"/>
        </w:rPr>
        <w:t>Неурони се везама повезују у мрежу. У зависности од начина повезивања, разликујемо мреже са простирањем унапред и рекурентне мреже.</w:t>
      </w:r>
      <w:r w:rsidR="002F4DBC">
        <w:rPr>
          <w:lang w:val="sr-Cyrl-RS"/>
        </w:rPr>
        <w:t xml:space="preserve"> Мреже са простирањем унапред могу се представити </w:t>
      </w:r>
      <w:r w:rsidR="00D54448">
        <w:rPr>
          <w:lang w:val="sr-Cyrl-RS"/>
        </w:rPr>
        <w:t>усмереним</w:t>
      </w:r>
      <w:r w:rsidR="002F4DBC">
        <w:rPr>
          <w:lang w:val="sr-Cyrl-RS"/>
        </w:rPr>
        <w:t xml:space="preserve"> ацикличним графом</w:t>
      </w:r>
      <w:r w:rsidR="00D54448">
        <w:rPr>
          <w:lang w:val="sr-Cyrl-RS"/>
        </w:rPr>
        <w:t xml:space="preserve">, </w:t>
      </w:r>
      <w:r w:rsidR="0098781A">
        <w:rPr>
          <w:lang w:val="sr-Cyrl-RS"/>
        </w:rPr>
        <w:t>односно,</w:t>
      </w:r>
      <w:r w:rsidR="00D54448">
        <w:rPr>
          <w:lang w:val="sr-Cyrl-RS"/>
        </w:rPr>
        <w:t xml:space="preserve"> не постоје петље у везивању неурона</w:t>
      </w:r>
      <w:r w:rsidR="002F4DBC">
        <w:rPr>
          <w:lang w:val="sr-Cyrl-RS"/>
        </w:rPr>
        <w:t>.</w:t>
      </w:r>
      <w:r w:rsidR="00D0557B">
        <w:rPr>
          <w:lang w:val="sr-Cyrl-RS"/>
        </w:rPr>
        <w:t xml:space="preserve"> Код рекурентних мрежа,</w:t>
      </w:r>
      <w:r w:rsidR="00441D4A">
        <w:rPr>
          <w:lang w:val="sr-Cyrl-RS"/>
        </w:rPr>
        <w:t xml:space="preserve"> петље су дозвољене</w:t>
      </w:r>
      <w:r w:rsidR="00717E1C">
        <w:rPr>
          <w:lang w:val="sr-Cyrl-RS"/>
        </w:rPr>
        <w:t>. Због зависности одзива мреже</w:t>
      </w:r>
      <w:r w:rsidR="0070542D">
        <w:rPr>
          <w:lang w:val="sr-Cyrl-RS"/>
        </w:rPr>
        <w:t xml:space="preserve"> и</w:t>
      </w:r>
      <w:r w:rsidR="00717E1C">
        <w:rPr>
          <w:lang w:val="sr-Cyrl-RS"/>
        </w:rPr>
        <w:t xml:space="preserve"> од претходног улаза, може се рећи да рекуретне мреже имају краткорочну меморију.</w:t>
      </w:r>
      <w:r w:rsidR="00CE1184">
        <w:rPr>
          <w:lang w:val="sr-Cyrl-RS"/>
        </w:rPr>
        <w:t xml:space="preserve"> У овом раду користиће се мреже са простирањем унапред.</w:t>
      </w:r>
    </w:p>
    <w:p w14:paraId="480EB6BB" w14:textId="0F9BF600" w:rsidR="00FC4445" w:rsidRPr="008E4DC5" w:rsidRDefault="00FC4445" w:rsidP="00184B54">
      <w:pPr>
        <w:pStyle w:val="Osnovnitekst"/>
        <w:rPr>
          <w:lang w:val="en-GB"/>
        </w:rPr>
      </w:pPr>
      <w:r>
        <w:rPr>
          <w:lang w:val="sr-Cyrl-RS"/>
        </w:rPr>
        <w:t>Неурони у оквиру мреже су уобичајено распоређени у слојеве.</w:t>
      </w:r>
      <w:r w:rsidR="008C13C5">
        <w:rPr>
          <w:lang w:val="sr-Cyrl-RS"/>
        </w:rPr>
        <w:t xml:space="preserve"> </w:t>
      </w:r>
      <w:r w:rsidR="00EB5392">
        <w:rPr>
          <w:lang w:val="sr-Cyrl-RS"/>
        </w:rPr>
        <w:t>Код мрежа са простирањем унапред, неурони примају улаз само од неурона из претходних слојева.</w:t>
      </w:r>
      <w:r w:rsidR="002E30D4">
        <w:rPr>
          <w:lang w:val="sr-Cyrl-RS"/>
        </w:rPr>
        <w:t xml:space="preserve"> </w:t>
      </w:r>
      <w:r w:rsidR="00327E35">
        <w:rPr>
          <w:lang w:val="sr-Cyrl-RS"/>
        </w:rPr>
        <w:t xml:space="preserve">Уколико на улаз сваког неурона у слоју долазе сви неурони из претходног слоја, ради се о потпуно повезаном слоју. Број слојева у мрежи, као и величина сваког појединачног слоја, </w:t>
      </w:r>
      <w:r w:rsidR="006B2862">
        <w:rPr>
          <w:lang w:val="sr-Cyrl-RS"/>
        </w:rPr>
        <w:t>су прозивољн</w:t>
      </w:r>
      <w:r w:rsidR="001C408D">
        <w:rPr>
          <w:lang w:val="sr-Cyrl-RS"/>
        </w:rPr>
        <w:t>е вредности</w:t>
      </w:r>
      <w:r w:rsidR="006B2862">
        <w:rPr>
          <w:lang w:val="sr-Cyrl-RS"/>
        </w:rPr>
        <w:t xml:space="preserve"> и њихов избор је одлука </w:t>
      </w:r>
      <w:r w:rsidR="00327E35">
        <w:rPr>
          <w:lang w:val="sr-Cyrl-RS"/>
        </w:rPr>
        <w:t>кој</w:t>
      </w:r>
      <w:r w:rsidR="006B2862">
        <w:rPr>
          <w:lang w:val="sr-Cyrl-RS"/>
        </w:rPr>
        <w:t>у</w:t>
      </w:r>
      <w:r w:rsidR="00327E35">
        <w:rPr>
          <w:lang w:val="sr-Cyrl-RS"/>
        </w:rPr>
        <w:t xml:space="preserve"> треба донети при пројектовању.</w:t>
      </w:r>
      <w:r w:rsidR="008E4DC5">
        <w:rPr>
          <w:lang w:val="en-GB"/>
        </w:rPr>
        <w:t xml:space="preserve"> [3]</w:t>
      </w:r>
    </w:p>
    <w:p w14:paraId="57FE3ADD" w14:textId="2C7EA6A3" w:rsidR="00825DE8" w:rsidRDefault="00825DE8" w:rsidP="00825DE8">
      <w:pPr>
        <w:pStyle w:val="SlikeTabele"/>
      </w:pPr>
      <w:r>
        <w:rPr>
          <w:noProof/>
        </w:rPr>
        <w:drawing>
          <wp:inline distT="0" distB="0" distL="0" distR="0" wp14:anchorId="5FD6AC50" wp14:editId="79B193C3">
            <wp:extent cx="4547362" cy="22736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58686" cy="2279343"/>
                    </a:xfrm>
                    <a:prstGeom prst="rect">
                      <a:avLst/>
                    </a:prstGeom>
                  </pic:spPr>
                </pic:pic>
              </a:graphicData>
            </a:graphic>
          </wp:inline>
        </w:drawing>
      </w:r>
    </w:p>
    <w:p w14:paraId="11CB8C5E" w14:textId="58F2B394" w:rsidR="00825DE8" w:rsidRPr="006A7279" w:rsidRDefault="00825DE8" w:rsidP="00825DE8">
      <w:pPr>
        <w:pStyle w:val="Oznakaslike"/>
        <w:rPr>
          <w:lang w:val="en-GB"/>
        </w:rPr>
      </w:pPr>
      <w:r>
        <w:rPr>
          <w:lang w:val="sr-Cyrl-RS"/>
        </w:rPr>
        <w:t>Слика 2.2.2</w:t>
      </w:r>
      <w:r w:rsidR="00A12BC3">
        <w:rPr>
          <w:lang w:val="sr-Cyrl-RS"/>
        </w:rPr>
        <w:t>.</w:t>
      </w:r>
      <w:r>
        <w:rPr>
          <w:lang w:val="sr-Cyrl-RS"/>
        </w:rPr>
        <w:t xml:space="preserve"> Пример неуралне мреже</w:t>
      </w:r>
      <w:r w:rsidR="006A7279">
        <w:rPr>
          <w:lang w:val="en-GB"/>
        </w:rPr>
        <w:t xml:space="preserve"> [4]</w:t>
      </w:r>
    </w:p>
    <w:p w14:paraId="4DC88315" w14:textId="4E87C34F" w:rsidR="00241482" w:rsidRDefault="000F26FC" w:rsidP="00241482">
      <w:pPr>
        <w:pStyle w:val="Osnovnitekst"/>
        <w:rPr>
          <w:lang w:val="sr-Cyrl-RS"/>
        </w:rPr>
      </w:pPr>
      <w:r>
        <w:rPr>
          <w:lang w:val="sr-Cyrl-RS"/>
        </w:rPr>
        <w:t>Слојеви мреже који се налазе између</w:t>
      </w:r>
      <w:r w:rsidR="00C06B8D">
        <w:rPr>
          <w:lang w:val="sr-Cyrl-RS"/>
        </w:rPr>
        <w:t xml:space="preserve"> улазног и излазног слоја називају се скривени слојеви. Мрежа на слици 2.2.2</w:t>
      </w:r>
      <w:r w:rsidR="00A12BC3">
        <w:rPr>
          <w:lang w:val="sr-Cyrl-RS"/>
        </w:rPr>
        <w:t>.</w:t>
      </w:r>
      <w:r w:rsidR="00C06B8D">
        <w:rPr>
          <w:lang w:val="sr-Cyrl-RS"/>
        </w:rPr>
        <w:t xml:space="preserve"> садржи 2 скривена слоја.</w:t>
      </w:r>
      <w:r w:rsidR="006C0CE8">
        <w:rPr>
          <w:lang w:val="sr-Cyrl-RS"/>
        </w:rPr>
        <w:t xml:space="preserve"> Пораст димензија мреже води и до пораста параметара које треба оптимизовати, што чини време тренирања дужим а резултујући модел комплекснијим.</w:t>
      </w:r>
      <w:r w:rsidR="00BB01CF">
        <w:rPr>
          <w:lang w:val="en-GB"/>
        </w:rPr>
        <w:t xml:space="preserve"> </w:t>
      </w:r>
      <w:r w:rsidR="00BB01CF">
        <w:rPr>
          <w:lang w:val="sr-Cyrl-RS"/>
        </w:rPr>
        <w:t>Као и остали алгоритми учења, неуралне мреже се за изградњу модела ослањају на принципе из потпоглавља 2.1.</w:t>
      </w:r>
      <w:r w:rsidR="00ED6102">
        <w:rPr>
          <w:lang w:val="en-GB"/>
        </w:rPr>
        <w:t xml:space="preserve"> </w:t>
      </w:r>
      <w:r w:rsidR="00ED6102">
        <w:rPr>
          <w:lang w:val="sr-Cyrl-RS"/>
        </w:rPr>
        <w:t xml:space="preserve">За оптимизациони алгоритам најчешће се користе варијанте стохастичког градијентног спуста, као што је </w:t>
      </w:r>
      <w:r w:rsidR="00ED6102">
        <w:rPr>
          <w:lang w:val="en-GB"/>
        </w:rPr>
        <w:t>Adam.</w:t>
      </w:r>
      <w:r w:rsidR="00ED6102">
        <w:rPr>
          <w:lang w:val="sr-Cyrl-RS"/>
        </w:rPr>
        <w:t xml:space="preserve"> </w:t>
      </w:r>
      <w:r w:rsidR="00BB357A">
        <w:rPr>
          <w:lang w:val="sr-Cyrl-RS"/>
        </w:rPr>
        <w:lastRenderedPageBreak/>
        <w:t xml:space="preserve">Ажурирање параметара скривених слојева при тренирању могуће је захваљујући </w:t>
      </w:r>
      <w:r w:rsidR="00D05E01">
        <w:rPr>
          <w:lang w:val="sr-Cyrl-RS"/>
        </w:rPr>
        <w:t>принципу повратног простирања.</w:t>
      </w:r>
      <w:r w:rsidR="00905F1A">
        <w:rPr>
          <w:lang w:val="sr-Cyrl-RS"/>
        </w:rPr>
        <w:t xml:space="preserve"> Овај принцип ослања се на правило рачунања извода сложене функције.</w:t>
      </w:r>
      <w:r w:rsidR="00034324">
        <w:rPr>
          <w:lang w:val="sr-Cyrl-RS"/>
        </w:rPr>
        <w:t xml:space="preserve"> </w:t>
      </w:r>
      <w:r w:rsidR="006F3ADB">
        <w:rPr>
          <w:lang w:val="sr-Cyrl-RS"/>
        </w:rPr>
        <w:t xml:space="preserve">За сложену функцију </w:t>
      </w:r>
      <m:oMath>
        <m:r>
          <w:rPr>
            <w:rFonts w:ascii="Cambria Math" w:hAnsi="Cambria Math"/>
          </w:rPr>
          <m:t>f(g</m:t>
        </m:r>
        <m:d>
          <m:dPr>
            <m:ctrlPr>
              <w:rPr>
                <w:rFonts w:ascii="Cambria Math" w:hAnsi="Cambria Math"/>
                <w:i/>
              </w:rPr>
            </m:ctrlPr>
          </m:dPr>
          <m:e>
            <m:r>
              <w:rPr>
                <w:rFonts w:ascii="Cambria Math" w:hAnsi="Cambria Math"/>
              </w:rPr>
              <m:t>x</m:t>
            </m:r>
          </m:e>
        </m:d>
        <m:r>
          <w:rPr>
            <w:rFonts w:ascii="Cambria Math" w:hAnsi="Cambria Math"/>
          </w:rPr>
          <m:t>)</m:t>
        </m:r>
      </m:oMath>
      <w:r w:rsidR="000D294B">
        <w:t xml:space="preserve"> </w:t>
      </w:r>
      <w:r w:rsidR="006F3ADB">
        <w:rPr>
          <w:lang w:val="sr-Cyrl-RS"/>
        </w:rPr>
        <w:t>извод се рачуна према формули</w:t>
      </w:r>
    </w:p>
    <w:p w14:paraId="499E4A68" w14:textId="495C9E8A" w:rsidR="006F3ADB" w:rsidRPr="000D294B" w:rsidRDefault="000D294B" w:rsidP="002F6EE8">
      <w:pPr>
        <w:pStyle w:val="Jednacine"/>
        <w:rPr>
          <w:i/>
          <w:lang w:val="en-GB"/>
        </w:rPr>
      </w:pPr>
      <w:r>
        <w:tab/>
      </w:r>
      <m:oMath>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e>
          <m:sup>
            <m:r>
              <w:rPr>
                <w:rFonts w:ascii="Cambria Math" w:hAnsi="Cambria Math"/>
              </w:rPr>
              <m:t>'</m:t>
            </m:r>
          </m:sup>
        </m:sSup>
        <m:r>
          <w:rPr>
            <w:rFonts w:ascii="Cambria Math" w:hAnsi="Cambria Math"/>
            <w:lang w:val="en-GB"/>
          </w:rPr>
          <m:t>=f'(g</m:t>
        </m:r>
        <m:d>
          <m:dPr>
            <m:ctrlPr>
              <w:rPr>
                <w:rFonts w:ascii="Cambria Math" w:hAnsi="Cambria Math"/>
                <w:i/>
                <w:lang w:val="en-GB"/>
              </w:rPr>
            </m:ctrlPr>
          </m:dPr>
          <m:e>
            <m:r>
              <w:rPr>
                <w:rFonts w:ascii="Cambria Math" w:hAnsi="Cambria Math"/>
                <w:lang w:val="en-GB"/>
              </w:rPr>
              <m:t>x</m:t>
            </m:r>
          </m:e>
        </m:d>
        <m:r>
          <w:rPr>
            <w:rFonts w:ascii="Cambria Math" w:hAnsi="Cambria Math"/>
            <w:lang w:val="en-GB"/>
          </w:rPr>
          <m:t>)g'(x)</m:t>
        </m:r>
      </m:oMath>
      <w:r>
        <w:rPr>
          <w:lang w:val="en-GB"/>
        </w:rPr>
        <w:tab/>
        <w:t>(2.2.4</w:t>
      </w:r>
      <w:r w:rsidR="00A12BC3">
        <w:rPr>
          <w:lang w:val="sr-Cyrl-RS"/>
        </w:rPr>
        <w:t>.</w:t>
      </w:r>
      <w:r>
        <w:rPr>
          <w:lang w:val="en-GB"/>
        </w:rPr>
        <w:t>)</w:t>
      </w:r>
    </w:p>
    <w:p w14:paraId="5969143D" w14:textId="3AC5261D" w:rsidR="00ED6102" w:rsidRPr="008E4DC5" w:rsidRDefault="00D26453" w:rsidP="00241482">
      <w:pPr>
        <w:pStyle w:val="Osnovnitekst"/>
        <w:rPr>
          <w:lang w:val="en-GB"/>
        </w:rPr>
      </w:pPr>
      <w:r>
        <w:rPr>
          <w:lang w:val="sr-Cyrl-RS"/>
        </w:rPr>
        <w:t>Осим тога, излаз неуралне мреже</w:t>
      </w:r>
      <w:r w:rsidR="00556A49">
        <w:rPr>
          <w:lang w:val="sr-Cyrl-RS"/>
        </w:rPr>
        <w:t xml:space="preserve"> може се приказати као низ угњеждених функција, где свака функција одговара једном слоју.</w:t>
      </w:r>
      <w:r w:rsidR="00F6494D">
        <w:rPr>
          <w:lang w:val="en-GB"/>
        </w:rPr>
        <w:t xml:space="preserve"> </w:t>
      </w:r>
      <w:r w:rsidR="00F6494D">
        <w:rPr>
          <w:lang w:val="sr-Cyrl-RS"/>
        </w:rPr>
        <w:t>Захваљујућу овоме, повратно простирање рачуна парцијалне изводе функције кренувши од последњег слоја</w:t>
      </w:r>
      <w:r w:rsidR="00652117">
        <w:rPr>
          <w:lang w:val="sr-Cyrl-RS"/>
        </w:rPr>
        <w:t xml:space="preserve"> ка првом</w:t>
      </w:r>
      <w:r w:rsidR="00F6494D">
        <w:rPr>
          <w:lang w:val="sr-Cyrl-RS"/>
        </w:rPr>
        <w:t>,</w:t>
      </w:r>
      <w:r w:rsidR="00652117">
        <w:rPr>
          <w:lang w:val="sr-Cyrl-RS"/>
        </w:rPr>
        <w:t xml:space="preserve"> користећи резултате из претходно посећених слојева за рачунање парцијалног извода у тренутном.</w:t>
      </w:r>
      <w:r w:rsidR="00456737">
        <w:rPr>
          <w:lang w:val="sr-Cyrl-RS"/>
        </w:rPr>
        <w:t xml:space="preserve"> Ажурирање параметара на основу добијених парцијалних извода ради</w:t>
      </w:r>
      <w:r w:rsidR="00DA0409">
        <w:rPr>
          <w:lang w:val="en-GB"/>
        </w:rPr>
        <w:t xml:space="preserve"> </w:t>
      </w:r>
      <w:r w:rsidR="00456737">
        <w:rPr>
          <w:lang w:val="sr-Cyrl-RS"/>
        </w:rPr>
        <w:t>се као и раније.</w:t>
      </w:r>
      <w:r w:rsidR="008E4DC5">
        <w:rPr>
          <w:lang w:val="en-GB"/>
        </w:rPr>
        <w:t xml:space="preserve"> [1]</w:t>
      </w:r>
    </w:p>
    <w:p w14:paraId="79842CC5" w14:textId="20B5D8E3" w:rsidR="007A74F0" w:rsidRDefault="007A74F0" w:rsidP="007A74F0">
      <w:pPr>
        <w:pStyle w:val="IInivonaslova-Potpoglavlje"/>
        <w:rPr>
          <w:lang w:val="sr-Cyrl-RS"/>
        </w:rPr>
      </w:pPr>
      <w:bookmarkStart w:id="5" w:name="_Toc115305073"/>
      <w:r>
        <w:rPr>
          <w:lang w:val="sr-Cyrl-RS"/>
        </w:rPr>
        <w:t xml:space="preserve">О конволуционим </w:t>
      </w:r>
      <w:r w:rsidR="007A5AB1">
        <w:rPr>
          <w:lang w:val="sr-Cyrl-RS"/>
        </w:rPr>
        <w:t>неуралним мрежама</w:t>
      </w:r>
      <w:bookmarkEnd w:id="5"/>
    </w:p>
    <w:p w14:paraId="3CDF8890" w14:textId="3B7C5643" w:rsidR="00C65CEC" w:rsidRDefault="006D7D56" w:rsidP="00C65CEC">
      <w:pPr>
        <w:pStyle w:val="Osnovnitekst"/>
        <w:rPr>
          <w:lang w:val="sr-Cyrl-RS"/>
        </w:rPr>
      </w:pPr>
      <w:r>
        <w:rPr>
          <w:lang w:val="sr-Cyrl-RS"/>
        </w:rPr>
        <w:t>Број параметара у неуралној мрежи убрзано расте са порастом њених димензија.</w:t>
      </w:r>
      <w:r w:rsidR="00EA000B">
        <w:rPr>
          <w:lang w:val="sr-Cyrl-RS"/>
        </w:rPr>
        <w:t xml:space="preserve"> Из овог разлога, слике се лоше скалирају са традиционалним неуралним мрежама. Као улаз</w:t>
      </w:r>
      <w:r w:rsidR="00E942E7">
        <w:rPr>
          <w:lang w:val="sr-Cyrl-RS"/>
        </w:rPr>
        <w:t>ни податак</w:t>
      </w:r>
      <w:r w:rsidR="00EA000B">
        <w:rPr>
          <w:lang w:val="sr-Cyrl-RS"/>
        </w:rPr>
        <w:t>, слике су обично</w:t>
      </w:r>
      <w:r w:rsidR="00E942E7">
        <w:rPr>
          <w:lang w:val="sr-Cyrl-RS"/>
        </w:rPr>
        <w:t xml:space="preserve"> представљене као</w:t>
      </w:r>
      <w:r w:rsidR="00EA000B">
        <w:rPr>
          <w:lang w:val="sr-Cyrl-RS"/>
        </w:rPr>
        <w:t xml:space="preserve"> тродимензионалне (висина, ширина, број канала боја),</w:t>
      </w:r>
      <w:r w:rsidR="001518DF">
        <w:rPr>
          <w:lang w:val="sr-Cyrl-RS"/>
        </w:rPr>
        <w:t xml:space="preserve"> где прве две димензије често умеју да буду троцифрених величина</w:t>
      </w:r>
      <w:r w:rsidR="00E942E7">
        <w:rPr>
          <w:lang w:val="sr-Cyrl-RS"/>
        </w:rPr>
        <w:t xml:space="preserve">. </w:t>
      </w:r>
      <w:r w:rsidR="00EC7DF5">
        <w:rPr>
          <w:lang w:val="sr-Cyrl-RS"/>
        </w:rPr>
        <w:t xml:space="preserve">Због </w:t>
      </w:r>
      <w:r w:rsidR="00B1273A">
        <w:rPr>
          <w:lang w:val="sr-Cyrl-RS"/>
        </w:rPr>
        <w:t>тога</w:t>
      </w:r>
      <w:r w:rsidR="008B52D2">
        <w:rPr>
          <w:lang w:val="sr-Cyrl-RS"/>
        </w:rPr>
        <w:t>, ако се користе потпуно повезани слојеви,</w:t>
      </w:r>
      <w:r w:rsidR="00C9540C">
        <w:rPr>
          <w:lang w:val="sr-Cyrl-RS"/>
        </w:rPr>
        <w:t xml:space="preserve"> </w:t>
      </w:r>
      <w:r w:rsidR="005561D2">
        <w:rPr>
          <w:lang w:val="sr-Cyrl-RS"/>
        </w:rPr>
        <w:t>већ у првом слоју после улазног слоја неурони имају огроман број параметара.</w:t>
      </w:r>
      <w:r w:rsidR="000F59F8">
        <w:rPr>
          <w:lang w:val="sr-Cyrl-RS"/>
        </w:rPr>
        <w:t xml:space="preserve"> Превелики број параметара у мрежи може негативно да утиче не само на време тренирања, већ и на перформансе модела.</w:t>
      </w:r>
      <w:r w:rsidR="00967898">
        <w:rPr>
          <w:lang w:val="sr-Cyrl-RS"/>
        </w:rPr>
        <w:t xml:space="preserve"> </w:t>
      </w:r>
      <w:r w:rsidR="00370A00">
        <w:rPr>
          <w:lang w:val="sr-Cyrl-RS"/>
        </w:rPr>
        <w:t>Стога се, као решење за проблеме где су улазни подаци слике, користе конволуционе неуралне мреже</w:t>
      </w:r>
      <w:r w:rsidR="00D355E6">
        <w:rPr>
          <w:lang w:val="sr-Cyrl-RS"/>
        </w:rPr>
        <w:t>.</w:t>
      </w:r>
    </w:p>
    <w:p w14:paraId="241228F6" w14:textId="44E9FD6D" w:rsidR="004515BF" w:rsidRDefault="00D355E6" w:rsidP="00C65CEC">
      <w:pPr>
        <w:pStyle w:val="Osnovnitekst"/>
        <w:rPr>
          <w:lang w:val="sr-Cyrl-RS"/>
        </w:rPr>
      </w:pPr>
      <w:r>
        <w:rPr>
          <w:lang w:val="sr-Cyrl-RS"/>
        </w:rPr>
        <w:t xml:space="preserve">Као и традиционалне неуралне мреже, конволуционе неуралне мреже су изграђене од </w:t>
      </w:r>
      <w:r w:rsidR="00BA0D72">
        <w:rPr>
          <w:lang w:val="en-GB"/>
        </w:rPr>
        <w:t xml:space="preserve"> </w:t>
      </w:r>
      <w:r>
        <w:rPr>
          <w:lang w:val="sr-Cyrl-RS"/>
        </w:rPr>
        <w:t>неурона распоређених у слојеве.</w:t>
      </w:r>
      <w:r w:rsidR="00C01C6D">
        <w:rPr>
          <w:lang w:val="en-GB"/>
        </w:rPr>
        <w:t xml:space="preserve"> </w:t>
      </w:r>
      <w:r w:rsidR="00C01C6D">
        <w:rPr>
          <w:lang w:val="sr-Cyrl-RS"/>
        </w:rPr>
        <w:t>Разлика је у начину повезивања неурона са улазним подацима, где излаз из сваког слоја задржава тродимензионалност улазног податк</w:t>
      </w:r>
      <w:r w:rsidR="00432641">
        <w:rPr>
          <w:lang w:val="sr-Cyrl-RS"/>
        </w:rPr>
        <w:t>а.</w:t>
      </w:r>
      <w:r w:rsidR="00A01582">
        <w:rPr>
          <w:lang w:val="sr-Cyrl-RS"/>
        </w:rPr>
        <w:t xml:space="preserve"> Конволуционе неуралне мреже најчешће чине следећи слојеви:</w:t>
      </w:r>
    </w:p>
    <w:p w14:paraId="5FAC25FF" w14:textId="382058F0" w:rsidR="00A01582" w:rsidRDefault="00A01582" w:rsidP="00A01582">
      <w:pPr>
        <w:pStyle w:val="Nabrajanje"/>
        <w:rPr>
          <w:lang w:val="sr-Cyrl-RS"/>
        </w:rPr>
      </w:pPr>
      <w:r>
        <w:rPr>
          <w:lang w:val="sr-Cyrl-RS"/>
        </w:rPr>
        <w:t>Конволуциони слојеви</w:t>
      </w:r>
    </w:p>
    <w:p w14:paraId="4C00C4E8" w14:textId="3878447B" w:rsidR="00A01582" w:rsidRDefault="00A01582" w:rsidP="00A01582">
      <w:pPr>
        <w:pStyle w:val="Nabrajanje"/>
        <w:rPr>
          <w:lang w:val="sr-Cyrl-RS"/>
        </w:rPr>
      </w:pPr>
      <w:r>
        <w:rPr>
          <w:lang w:val="en-GB"/>
        </w:rPr>
        <w:t xml:space="preserve">Pooling </w:t>
      </w:r>
      <w:r>
        <w:rPr>
          <w:lang w:val="sr-Cyrl-RS"/>
        </w:rPr>
        <w:t>слојеви</w:t>
      </w:r>
    </w:p>
    <w:p w14:paraId="78E80510" w14:textId="358D8ED2" w:rsidR="00A01582" w:rsidRDefault="00A01582" w:rsidP="00A01582">
      <w:pPr>
        <w:pStyle w:val="Nabrajanje"/>
        <w:rPr>
          <w:lang w:val="sr-Cyrl-RS"/>
        </w:rPr>
      </w:pPr>
      <w:r>
        <w:rPr>
          <w:lang w:val="sr-Cyrl-RS"/>
        </w:rPr>
        <w:t>Потпуно повезани слојеви</w:t>
      </w:r>
    </w:p>
    <w:p w14:paraId="12ACDCE4" w14:textId="3C5D5632" w:rsidR="00F72D2E" w:rsidRDefault="00BF4F70" w:rsidP="00F72D2E">
      <w:pPr>
        <w:pStyle w:val="Osnovnitekst"/>
        <w:rPr>
          <w:lang w:val="sr-Cyrl-RS"/>
        </w:rPr>
      </w:pPr>
      <w:r>
        <w:rPr>
          <w:lang w:val="sr-Cyrl-RS"/>
        </w:rPr>
        <w:t>Конволуциони слојеви састоје се од скупа тродимензионалних филтара. Број филтара, као и њихова висина и ширина, одлучује се приликом пројектовања, док је дубина одређена дубином улаз</w:t>
      </w:r>
      <w:r w:rsidR="004A1C4B">
        <w:rPr>
          <w:lang w:val="sr-Cyrl-RS"/>
        </w:rPr>
        <w:t>них података</w:t>
      </w:r>
      <w:r>
        <w:rPr>
          <w:lang w:val="sr-Cyrl-RS"/>
        </w:rPr>
        <w:t>.</w:t>
      </w:r>
      <w:r w:rsidR="00A7694F">
        <w:rPr>
          <w:lang w:val="en-GB"/>
        </w:rPr>
        <w:t xml:space="preserve"> </w:t>
      </w:r>
      <w:r w:rsidR="00A7694F">
        <w:rPr>
          <w:lang w:val="sr-Cyrl-RS"/>
        </w:rPr>
        <w:t>При тренирању, параметри за које се траже оптималне вредности су елементи сваког од филтара, уз још по један, константан параметар</w:t>
      </w:r>
      <w:r w:rsidR="00107781">
        <w:rPr>
          <w:lang w:val="sr-Cyrl-RS"/>
        </w:rPr>
        <w:t xml:space="preserve"> уз сваки филтар</w:t>
      </w:r>
      <w:r w:rsidR="00A7694F">
        <w:rPr>
          <w:lang w:val="sr-Cyrl-RS"/>
        </w:rPr>
        <w:t>.</w:t>
      </w:r>
      <w:r w:rsidR="00F07C1A">
        <w:rPr>
          <w:lang w:val="sr-Cyrl-RS"/>
        </w:rPr>
        <w:t xml:space="preserve"> Приликом одређивања излазне вредности, филтар клизи пролази кроз улазни податак по </w:t>
      </w:r>
      <w:r w:rsidR="00F07C1A">
        <w:rPr>
          <w:lang w:val="sr-Cyrl-RS"/>
        </w:rPr>
        <w:lastRenderedPageBreak/>
        <w:t xml:space="preserve">висини и ширини – слева надесно, одозго надоле. </w:t>
      </w:r>
      <w:r w:rsidR="007069E8">
        <w:rPr>
          <w:lang w:val="sr-Cyrl-RS"/>
        </w:rPr>
        <w:t>У свакој позицији, рачуна се векторски производ елемената</w:t>
      </w:r>
      <w:r w:rsidR="00B83890">
        <w:rPr>
          <w:lang w:val="en-GB"/>
        </w:rPr>
        <w:t xml:space="preserve"> </w:t>
      </w:r>
      <w:r w:rsidR="00B83890">
        <w:rPr>
          <w:lang w:val="sr-Cyrl-RS"/>
        </w:rPr>
        <w:t>улаза на тренутној позицији и елемената филтра у тренутној позицији, додај</w:t>
      </w:r>
      <w:r w:rsidR="0060646C">
        <w:rPr>
          <w:lang w:val="sr-Cyrl-RS"/>
        </w:rPr>
        <w:t>е</w:t>
      </w:r>
      <w:r w:rsidR="00B83890">
        <w:rPr>
          <w:lang w:val="sr-Cyrl-RS"/>
        </w:rPr>
        <w:t xml:space="preserve"> се константна вредност, и одводи на излаз. На овај начин, на излазу филтра добија се дводимензионална матрица величине </w:t>
      </w:r>
      <w:r w:rsidR="00B83890">
        <w:rPr>
          <w:i/>
          <w:iCs/>
          <w:lang w:val="en-GB"/>
        </w:rPr>
        <w:t xml:space="preserve">N </w:t>
      </w:r>
      <w:r w:rsidR="00B83890">
        <w:rPr>
          <w:lang w:val="en-GB"/>
        </w:rPr>
        <w:t xml:space="preserve">– </w:t>
      </w:r>
      <w:r w:rsidR="00B83890">
        <w:rPr>
          <w:i/>
          <w:iCs/>
          <w:lang w:val="en-GB"/>
        </w:rPr>
        <w:t xml:space="preserve">F </w:t>
      </w:r>
      <w:r w:rsidR="00B83890">
        <w:rPr>
          <w:lang w:val="en-GB"/>
        </w:rPr>
        <w:t xml:space="preserve">+ 1, </w:t>
      </w:r>
      <w:r w:rsidR="00B83890">
        <w:rPr>
          <w:lang w:val="sr-Cyrl-RS"/>
        </w:rPr>
        <w:t xml:space="preserve">где је </w:t>
      </w:r>
      <w:r w:rsidR="00B83890">
        <w:rPr>
          <w:i/>
          <w:iCs/>
          <w:lang w:val="en-GB"/>
        </w:rPr>
        <w:t xml:space="preserve">N </w:t>
      </w:r>
      <w:r w:rsidR="00B83890">
        <w:rPr>
          <w:lang w:val="sr-Cyrl-RS"/>
        </w:rPr>
        <w:t xml:space="preserve">димензија улаза, а </w:t>
      </w:r>
      <w:r w:rsidR="00B83890">
        <w:rPr>
          <w:i/>
          <w:iCs/>
          <w:lang w:val="en-GB"/>
        </w:rPr>
        <w:t xml:space="preserve">F </w:t>
      </w:r>
      <w:r w:rsidR="00B83890">
        <w:rPr>
          <w:lang w:val="sr-Cyrl-RS"/>
        </w:rPr>
        <w:t>димензија филтра.</w:t>
      </w:r>
    </w:p>
    <w:p w14:paraId="6D40BCE6" w14:textId="70DC81BB" w:rsidR="0054467C" w:rsidRDefault="0054467C" w:rsidP="0054467C">
      <w:pPr>
        <w:pStyle w:val="SlikeTabele"/>
      </w:pPr>
      <w:r>
        <w:rPr>
          <w:noProof/>
        </w:rPr>
        <w:drawing>
          <wp:inline distT="0" distB="0" distL="0" distR="0" wp14:anchorId="1D22B9A2" wp14:editId="630924FA">
            <wp:extent cx="5724878" cy="3525926"/>
            <wp:effectExtent l="0" t="0" r="0" b="0"/>
            <wp:docPr id="4" name="Picture 4"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hous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46910" cy="3539496"/>
                    </a:xfrm>
                    <a:prstGeom prst="rect">
                      <a:avLst/>
                    </a:prstGeom>
                  </pic:spPr>
                </pic:pic>
              </a:graphicData>
            </a:graphic>
          </wp:inline>
        </w:drawing>
      </w:r>
    </w:p>
    <w:p w14:paraId="5669C6E3" w14:textId="723A6BD4" w:rsidR="0054467C" w:rsidRPr="0053271D" w:rsidRDefault="0054467C" w:rsidP="0054467C">
      <w:pPr>
        <w:pStyle w:val="Oznakaslike"/>
        <w:rPr>
          <w:lang w:val="en-GB"/>
        </w:rPr>
      </w:pPr>
      <w:r>
        <w:rPr>
          <w:lang w:val="sr-Cyrl-RS"/>
        </w:rPr>
        <w:t>Слика 2.3.1</w:t>
      </w:r>
      <w:r w:rsidR="00A12BC3">
        <w:rPr>
          <w:lang w:val="sr-Cyrl-RS"/>
        </w:rPr>
        <w:t>.</w:t>
      </w:r>
      <w:r>
        <w:rPr>
          <w:lang w:val="sr-Cyrl-RS"/>
        </w:rPr>
        <w:t xml:space="preserve"> Пример рада филтра у конволуционом слоју</w:t>
      </w:r>
      <w:r w:rsidR="0053271D">
        <w:rPr>
          <w:lang w:val="en-GB"/>
        </w:rPr>
        <w:t xml:space="preserve"> [1]</w:t>
      </w:r>
    </w:p>
    <w:p w14:paraId="6E8BDDA8" w14:textId="1EF6A473" w:rsidR="000012FB" w:rsidRDefault="000C0591" w:rsidP="000012FB">
      <w:pPr>
        <w:pStyle w:val="Osnovnitekst"/>
        <w:rPr>
          <w:lang w:val="sr-Cyrl-RS"/>
        </w:rPr>
      </w:pPr>
      <w:r>
        <w:rPr>
          <w:lang w:val="sr-Cyrl-RS"/>
        </w:rPr>
        <w:t>Излази свих филтара једног слоја представљају излаз тог слоја. Дакле</w:t>
      </w:r>
      <w:r w:rsidR="006D2C53">
        <w:rPr>
          <w:lang w:val="sr-Cyrl-RS"/>
        </w:rPr>
        <w:t>,</w:t>
      </w:r>
      <w:r>
        <w:rPr>
          <w:lang w:val="sr-Cyrl-RS"/>
        </w:rPr>
        <w:t xml:space="preserve"> излаз конволуционог слоја је тродимензионалан, ширине и висине једнаке ширини и висини излаза филтара, и дубине једнакој броју филтара.</w:t>
      </w:r>
      <w:r w:rsidR="00C1214C">
        <w:rPr>
          <w:lang w:val="sr-Cyrl-RS"/>
        </w:rPr>
        <w:t xml:space="preserve"> </w:t>
      </w:r>
    </w:p>
    <w:p w14:paraId="1ED5A4A4" w14:textId="6120B56B" w:rsidR="00402DE4" w:rsidRDefault="00F95835" w:rsidP="000012FB">
      <w:pPr>
        <w:pStyle w:val="Osnovnitekst"/>
        <w:rPr>
          <w:lang w:val="sr-Cyrl-RS"/>
        </w:rPr>
      </w:pPr>
      <w:r>
        <w:rPr>
          <w:lang w:val="sr-Cyrl-RS"/>
        </w:rPr>
        <w:t>Циљ филтара је да, у малом региону улаза одређеним величином и</w:t>
      </w:r>
      <w:r w:rsidR="009E51EB">
        <w:rPr>
          <w:lang w:val="sr-Cyrl-RS"/>
        </w:rPr>
        <w:t xml:space="preserve"> тренутном</w:t>
      </w:r>
      <w:r>
        <w:rPr>
          <w:lang w:val="sr-Cyrl-RS"/>
        </w:rPr>
        <w:t xml:space="preserve"> позицијо</w:t>
      </w:r>
      <w:r w:rsidR="009E51EB">
        <w:rPr>
          <w:lang w:val="sr-Cyrl-RS"/>
        </w:rPr>
        <w:t>м</w:t>
      </w:r>
      <w:r>
        <w:rPr>
          <w:lang w:val="sr-Cyrl-RS"/>
        </w:rPr>
        <w:t>, детектују</w:t>
      </w:r>
      <w:r w:rsidR="009E51EB">
        <w:rPr>
          <w:lang w:val="sr-Cyrl-RS"/>
        </w:rPr>
        <w:t xml:space="preserve"> визуелне шаблоне</w:t>
      </w:r>
      <w:r>
        <w:rPr>
          <w:lang w:val="sr-Cyrl-RS"/>
        </w:rPr>
        <w:t xml:space="preserve">, као што </w:t>
      </w:r>
      <w:r w:rsidR="00FB409B">
        <w:rPr>
          <w:lang w:val="sr-Cyrl-RS"/>
        </w:rPr>
        <w:t>су</w:t>
      </w:r>
      <w:r>
        <w:rPr>
          <w:lang w:val="sr-Cyrl-RS"/>
        </w:rPr>
        <w:t xml:space="preserve"> ивица објекта </w:t>
      </w:r>
      <w:r w:rsidR="00FB409B">
        <w:rPr>
          <w:lang w:val="sr-Cyrl-RS"/>
        </w:rPr>
        <w:t>или појава боје.</w:t>
      </w:r>
      <w:r w:rsidR="00FD12B6">
        <w:rPr>
          <w:lang w:val="sr-Cyrl-RS"/>
        </w:rPr>
        <w:t xml:space="preserve"> На основу открића </w:t>
      </w:r>
      <w:r w:rsidR="00390D97">
        <w:rPr>
          <w:lang w:val="sr-Cyrl-RS"/>
        </w:rPr>
        <w:t>претходних</w:t>
      </w:r>
      <w:r w:rsidR="00FD12B6">
        <w:rPr>
          <w:lang w:val="sr-Cyrl-RS"/>
        </w:rPr>
        <w:t xml:space="preserve"> слојева, каснији конволуциони слојеви откривају својства више комплексности.</w:t>
      </w:r>
      <w:r w:rsidR="00402DE4">
        <w:rPr>
          <w:lang w:val="sr-Cyrl-RS"/>
        </w:rPr>
        <w:t xml:space="preserve"> Број параметара у конволуционом слоју са </w:t>
      </w:r>
      <w:r w:rsidR="00402DE4">
        <w:rPr>
          <w:i/>
          <w:iCs/>
          <w:lang w:val="en-GB"/>
        </w:rPr>
        <w:t xml:space="preserve">N </w:t>
      </w:r>
      <w:r w:rsidR="00402DE4">
        <w:rPr>
          <w:lang w:val="sr-Cyrl-RS"/>
        </w:rPr>
        <w:t xml:space="preserve">филтара величине </w:t>
      </w:r>
      <w:r w:rsidR="00402DE4">
        <w:rPr>
          <w:lang w:val="en-GB"/>
        </w:rPr>
        <w:t>(</w:t>
      </w:r>
      <w:r w:rsidR="00402DE4">
        <w:rPr>
          <w:i/>
          <w:iCs/>
          <w:lang w:val="en-GB"/>
        </w:rPr>
        <w:t>a</w:t>
      </w:r>
      <w:r w:rsidR="00402DE4">
        <w:rPr>
          <w:lang w:val="en-GB"/>
        </w:rPr>
        <w:t>,</w:t>
      </w:r>
      <w:r w:rsidR="00402DE4">
        <w:rPr>
          <w:i/>
          <w:iCs/>
          <w:lang w:val="en-GB"/>
        </w:rPr>
        <w:t>b</w:t>
      </w:r>
      <w:r w:rsidR="00402DE4">
        <w:rPr>
          <w:lang w:val="en-GB"/>
        </w:rPr>
        <w:t>,</w:t>
      </w:r>
      <w:r w:rsidR="00402DE4">
        <w:rPr>
          <w:i/>
          <w:iCs/>
          <w:lang w:val="en-GB"/>
        </w:rPr>
        <w:t>c</w:t>
      </w:r>
      <w:r w:rsidR="00402DE4">
        <w:rPr>
          <w:lang w:val="en-GB"/>
        </w:rPr>
        <w:t xml:space="preserve">) </w:t>
      </w:r>
      <w:r w:rsidR="00402DE4">
        <w:rPr>
          <w:lang w:val="sr-Cyrl-RS"/>
        </w:rPr>
        <w:t>јесте</w:t>
      </w:r>
    </w:p>
    <w:p w14:paraId="30E03620" w14:textId="4FF2D6A9" w:rsidR="00402DE4" w:rsidRDefault="00402DE4" w:rsidP="00402DE4">
      <w:pPr>
        <w:pStyle w:val="Jednacine"/>
      </w:pPr>
      <w:r>
        <w:tab/>
        <w:t xml:space="preserve"> </w:t>
      </w:r>
      <m:oMath>
        <m:r>
          <w:rPr>
            <w:rFonts w:ascii="Cambria Math" w:hAnsi="Cambria Math"/>
          </w:rPr>
          <m:t>N*(a*b*c+1)</m:t>
        </m:r>
      </m:oMath>
      <w:r>
        <w:tab/>
        <w:t>(2.3.1</w:t>
      </w:r>
      <w:r w:rsidR="00A12BC3">
        <w:rPr>
          <w:lang w:val="sr-Cyrl-RS"/>
        </w:rPr>
        <w:t>.</w:t>
      </w:r>
      <w:r>
        <w:t>)</w:t>
      </w:r>
    </w:p>
    <w:p w14:paraId="3E651FD4" w14:textId="281E733C" w:rsidR="00402DE4" w:rsidRDefault="00402DE4" w:rsidP="00402DE4">
      <w:pPr>
        <w:pStyle w:val="Osnovnitekst"/>
        <w:rPr>
          <w:lang w:val="sr-Cyrl-RS"/>
        </w:rPr>
      </w:pPr>
      <w:r>
        <w:rPr>
          <w:lang w:val="sr-Cyrl-RS"/>
        </w:rPr>
        <w:t>Узевши у обзир да се за димензије филтара обично узимају мали бројеви, број параметара у конволуционом слоју је драстично мањи од броја параметара у поптуно повезаном слоју.</w:t>
      </w:r>
    </w:p>
    <w:p w14:paraId="333786F6" w14:textId="3EAA0BE6" w:rsidR="00C754DC" w:rsidRDefault="00F76B1B" w:rsidP="00402DE4">
      <w:pPr>
        <w:pStyle w:val="Osnovnitekst"/>
        <w:rPr>
          <w:lang w:val="sr-Cyrl-RS"/>
        </w:rPr>
      </w:pPr>
      <w:r>
        <w:rPr>
          <w:lang w:val="sr-Cyrl-RS"/>
        </w:rPr>
        <w:lastRenderedPageBreak/>
        <w:t>Конволуциони</w:t>
      </w:r>
      <w:r w:rsidR="007339F4">
        <w:rPr>
          <w:lang w:val="sr-Cyrl-RS"/>
        </w:rPr>
        <w:t xml:space="preserve"> слојеви могу бити параметризовани прескоком</w:t>
      </w:r>
      <w:r w:rsidR="00EE5AFA">
        <w:rPr>
          <w:lang w:val="en-GB"/>
        </w:rPr>
        <w:t xml:space="preserve"> (</w:t>
      </w:r>
      <w:r w:rsidR="00EE5AFA" w:rsidRPr="002F0BBC">
        <w:rPr>
          <w:i/>
          <w:iCs/>
          <w:lang w:val="en-GB"/>
        </w:rPr>
        <w:t>stride</w:t>
      </w:r>
      <w:r w:rsidR="00EE5AFA">
        <w:rPr>
          <w:lang w:val="en-GB"/>
        </w:rPr>
        <w:t>)</w:t>
      </w:r>
      <w:r w:rsidR="007339F4">
        <w:rPr>
          <w:lang w:val="sr-Cyrl-RS"/>
        </w:rPr>
        <w:t xml:space="preserve"> – величином помераја филтара при пролазу кроз улазни податак. </w:t>
      </w:r>
      <w:r w:rsidR="00526F9E">
        <w:rPr>
          <w:lang w:val="sr-Cyrl-RS"/>
        </w:rPr>
        <w:t xml:space="preserve"> На тај начин смањује се величина излаза.</w:t>
      </w:r>
      <w:r w:rsidR="009B75B2">
        <w:rPr>
          <w:lang w:val="sr-Cyrl-RS"/>
        </w:rPr>
        <w:t xml:space="preserve"> </w:t>
      </w:r>
      <w:r w:rsidR="00B038F4">
        <w:rPr>
          <w:lang w:val="sr-Cyrl-RS"/>
        </w:rPr>
        <w:t>Још један чест параметар јесте попуњавање</w:t>
      </w:r>
      <w:r w:rsidR="00EE5AFA">
        <w:rPr>
          <w:lang w:val="en-GB"/>
        </w:rPr>
        <w:t xml:space="preserve"> (</w:t>
      </w:r>
      <w:r w:rsidR="00EE5AFA" w:rsidRPr="002F0BBC">
        <w:rPr>
          <w:i/>
          <w:iCs/>
          <w:lang w:val="en-GB"/>
        </w:rPr>
        <w:t>padding</w:t>
      </w:r>
      <w:r w:rsidR="00EE5AFA">
        <w:rPr>
          <w:lang w:val="en-GB"/>
        </w:rPr>
        <w:t>)</w:t>
      </w:r>
      <w:r w:rsidR="00B038F4">
        <w:rPr>
          <w:lang w:val="sr-Cyrl-RS"/>
        </w:rPr>
        <w:t xml:space="preserve"> </w:t>
      </w:r>
      <w:r w:rsidR="00CC784C">
        <w:rPr>
          <w:lang w:val="sr-Cyrl-RS"/>
        </w:rPr>
        <w:t>–</w:t>
      </w:r>
      <w:r w:rsidR="00B038F4">
        <w:rPr>
          <w:lang w:val="sr-Cyrl-RS"/>
        </w:rPr>
        <w:t xml:space="preserve"> </w:t>
      </w:r>
      <w:r w:rsidR="00CC784C">
        <w:rPr>
          <w:lang w:val="sr-Cyrl-RS"/>
        </w:rPr>
        <w:t>ширина обода којим се улазни податак проширује пре проласка филтара. Обод може бити попуњен нулама, или пресликавањем улазног податка као у огледалу.</w:t>
      </w:r>
      <w:r w:rsidR="009B75B2">
        <w:rPr>
          <w:lang w:val="sr-Cyrl-RS"/>
        </w:rPr>
        <w:t xml:space="preserve"> </w:t>
      </w:r>
    </w:p>
    <w:p w14:paraId="10AD12AE" w14:textId="284494C5" w:rsidR="00236FD6" w:rsidRDefault="00236FD6" w:rsidP="00402DE4">
      <w:pPr>
        <w:pStyle w:val="Osnovnitekst"/>
        <w:rPr>
          <w:lang w:val="sr-Cyrl-RS"/>
        </w:rPr>
      </w:pPr>
      <w:r>
        <w:rPr>
          <w:lang w:val="sr-Cyrl-RS"/>
        </w:rPr>
        <w:t xml:space="preserve">Сврха </w:t>
      </w:r>
      <w:r>
        <w:rPr>
          <w:lang w:val="en-GB"/>
        </w:rPr>
        <w:t xml:space="preserve">Pooling </w:t>
      </w:r>
      <w:r w:rsidR="004E77DD">
        <w:rPr>
          <w:lang w:val="sr-Cyrl-RS"/>
        </w:rPr>
        <w:t>слојева јесте смањење димензија података при протоку кроз мрежу</w:t>
      </w:r>
      <w:r w:rsidR="00C85457">
        <w:rPr>
          <w:lang w:val="sr-Cyrl-RS"/>
        </w:rPr>
        <w:t>.</w:t>
      </w:r>
      <w:r w:rsidR="008934BB">
        <w:rPr>
          <w:lang w:val="sr-Cyrl-RS"/>
        </w:rPr>
        <w:t xml:space="preserve"> </w:t>
      </w:r>
      <w:r w:rsidR="00F2445C">
        <w:rPr>
          <w:lang w:val="sr-Cyrl-RS"/>
        </w:rPr>
        <w:t xml:space="preserve">Слично конволуционим слојевима, одликује их величина </w:t>
      </w:r>
      <w:r w:rsidR="00C85A1B">
        <w:rPr>
          <w:lang w:val="sr-Cyrl-RS"/>
        </w:rPr>
        <w:t>филтра, као и прескок.</w:t>
      </w:r>
      <w:r w:rsidR="002118CB">
        <w:rPr>
          <w:lang w:val="sr-Cyrl-RS"/>
        </w:rPr>
        <w:t xml:space="preserve"> Међутим, разликују се по томе што не поседују параметре, већ филтри примењују неку једноставну функцију над вредностима са улаза. Најчешће коришћена функција је проналажење максимума у тренутном региону. Филтар примењује функцију на сваки ниво дубине улазног податка.</w:t>
      </w:r>
      <w:r w:rsidR="00EA0896">
        <w:rPr>
          <w:lang w:val="sr-Cyrl-RS"/>
        </w:rPr>
        <w:t xml:space="preserve">  Тако за улазни податак величине (</w:t>
      </w:r>
      <w:r w:rsidR="00EA0896">
        <w:rPr>
          <w:i/>
          <w:iCs/>
          <w:lang w:val="en-GB"/>
        </w:rPr>
        <w:t>a</w:t>
      </w:r>
      <w:r w:rsidR="00EA0896">
        <w:rPr>
          <w:lang w:val="en-GB"/>
        </w:rPr>
        <w:t>,</w:t>
      </w:r>
      <w:r w:rsidR="00EA0896">
        <w:rPr>
          <w:i/>
          <w:iCs/>
          <w:lang w:val="en-GB"/>
        </w:rPr>
        <w:t>b</w:t>
      </w:r>
      <w:r w:rsidR="00EA0896">
        <w:rPr>
          <w:lang w:val="en-GB"/>
        </w:rPr>
        <w:t>,</w:t>
      </w:r>
      <w:r w:rsidR="00EA0896">
        <w:rPr>
          <w:i/>
          <w:iCs/>
          <w:lang w:val="en-GB"/>
        </w:rPr>
        <w:t>c</w:t>
      </w:r>
      <w:r w:rsidR="00EA0896">
        <w:rPr>
          <w:lang w:val="en-GB"/>
        </w:rPr>
        <w:t xml:space="preserve">), Pooling </w:t>
      </w:r>
      <w:r w:rsidR="00EA0896">
        <w:rPr>
          <w:lang w:val="sr-Cyrl-RS"/>
        </w:rPr>
        <w:t xml:space="preserve">слој величине </w:t>
      </w:r>
      <w:r w:rsidR="00922E49">
        <w:rPr>
          <w:i/>
          <w:iCs/>
          <w:lang w:val="en-GB"/>
        </w:rPr>
        <w:t>N</w:t>
      </w:r>
      <w:r w:rsidR="00EA0896">
        <w:rPr>
          <w:lang w:val="sr-Cyrl-RS"/>
        </w:rPr>
        <w:t xml:space="preserve"> и прескока </w:t>
      </w:r>
      <w:r w:rsidR="00922E49">
        <w:rPr>
          <w:i/>
          <w:iCs/>
          <w:lang w:val="en-GB"/>
        </w:rPr>
        <w:t>S</w:t>
      </w:r>
      <w:r w:rsidR="00EA0896">
        <w:rPr>
          <w:lang w:val="sr-Cyrl-RS"/>
        </w:rPr>
        <w:t xml:space="preserve"> </w:t>
      </w:r>
      <w:r w:rsidR="00922E49">
        <w:rPr>
          <w:lang w:val="sr-Cyrl-RS"/>
        </w:rPr>
        <w:t>даје излаз величине</w:t>
      </w:r>
    </w:p>
    <w:p w14:paraId="17D72CD2" w14:textId="3221DF8C" w:rsidR="00922E49" w:rsidRDefault="00881140" w:rsidP="00922E49">
      <w:pPr>
        <w:pStyle w:val="Jednacine"/>
        <w:rPr>
          <w:lang w:val="en-GB"/>
        </w:rPr>
      </w:pPr>
      <w:r>
        <w:tab/>
      </w:r>
      <m:oMath>
        <m:d>
          <m:dPr>
            <m:ctrlPr>
              <w:rPr>
                <w:rFonts w:ascii="Cambria Math" w:hAnsi="Cambria Math"/>
                <w:i/>
              </w:rPr>
            </m:ctrlPr>
          </m:d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ctrlPr>
              <w:rPr>
                <w:rFonts w:ascii="Cambria Math" w:hAnsi="Cambria Math"/>
                <w:i/>
                <w:lang w:val="en-GB"/>
              </w:rPr>
            </m:ctrlPr>
          </m:e>
        </m:d>
        <m:r>
          <w:rPr>
            <w:rFonts w:ascii="Cambria Math" w:hAnsi="Cambria Math"/>
            <w:lang w:val="en-GB"/>
          </w:rPr>
          <m:t>=(</m:t>
        </m:r>
        <m:f>
          <m:fPr>
            <m:ctrlPr>
              <w:rPr>
                <w:rFonts w:ascii="Cambria Math" w:hAnsi="Cambria Math"/>
                <w:i/>
                <w:lang w:val="en-GB"/>
              </w:rPr>
            </m:ctrlPr>
          </m:fPr>
          <m:num>
            <m:r>
              <w:rPr>
                <w:rFonts w:ascii="Cambria Math" w:hAnsi="Cambria Math"/>
                <w:lang w:val="en-GB"/>
              </w:rPr>
              <m:t>a-N</m:t>
            </m:r>
          </m:num>
          <m:den>
            <m:r>
              <w:rPr>
                <w:rFonts w:ascii="Cambria Math" w:hAnsi="Cambria Math"/>
                <w:lang w:val="en-GB"/>
              </w:rPr>
              <m:t>S</m:t>
            </m:r>
          </m:den>
        </m:f>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b-N</m:t>
            </m:r>
          </m:num>
          <m:den>
            <m:r>
              <w:rPr>
                <w:rFonts w:ascii="Cambria Math" w:hAnsi="Cambria Math"/>
                <w:lang w:val="en-GB"/>
              </w:rPr>
              <m:t>S</m:t>
            </m:r>
          </m:den>
        </m:f>
        <m:r>
          <w:rPr>
            <w:rFonts w:ascii="Cambria Math" w:hAnsi="Cambria Math"/>
            <w:lang w:val="en-GB"/>
          </w:rPr>
          <m:t>+1,c)</m:t>
        </m:r>
      </m:oMath>
      <w:r>
        <w:rPr>
          <w:lang w:val="en-GB"/>
        </w:rPr>
        <w:tab/>
        <w:t>(2.3.2</w:t>
      </w:r>
      <w:r w:rsidR="00A12BC3">
        <w:rPr>
          <w:lang w:val="sr-Cyrl-RS"/>
        </w:rPr>
        <w:t>.</w:t>
      </w:r>
      <w:r>
        <w:rPr>
          <w:lang w:val="en-GB"/>
        </w:rPr>
        <w:t>)</w:t>
      </w:r>
    </w:p>
    <w:p w14:paraId="5C2A6B2D" w14:textId="5A1309DD" w:rsidR="00875388" w:rsidRDefault="00E12581" w:rsidP="00E12581">
      <w:pPr>
        <w:pStyle w:val="SlikeTabele"/>
      </w:pPr>
      <w:r>
        <w:rPr>
          <w:noProof/>
        </w:rPr>
        <w:drawing>
          <wp:inline distT="0" distB="0" distL="0" distR="0" wp14:anchorId="7FE75B6F" wp14:editId="6CD8F3EF">
            <wp:extent cx="6120130" cy="247396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20130" cy="2473960"/>
                    </a:xfrm>
                    <a:prstGeom prst="rect">
                      <a:avLst/>
                    </a:prstGeom>
                  </pic:spPr>
                </pic:pic>
              </a:graphicData>
            </a:graphic>
          </wp:inline>
        </w:drawing>
      </w:r>
    </w:p>
    <w:p w14:paraId="276E4ECF" w14:textId="5CD9D849" w:rsidR="00E12581" w:rsidRPr="00790E3F" w:rsidRDefault="00E12581" w:rsidP="00E12581">
      <w:pPr>
        <w:pStyle w:val="Oznakaslike"/>
        <w:rPr>
          <w:lang w:val="en-GB"/>
        </w:rPr>
      </w:pPr>
      <w:r>
        <w:rPr>
          <w:lang w:val="sr-Cyrl-RS"/>
        </w:rPr>
        <w:t>Слика 2.3.2</w:t>
      </w:r>
      <w:r w:rsidR="00A12BC3">
        <w:rPr>
          <w:lang w:val="sr-Cyrl-RS"/>
        </w:rPr>
        <w:t>.</w:t>
      </w:r>
      <w:r>
        <w:rPr>
          <w:lang w:val="sr-Cyrl-RS"/>
        </w:rPr>
        <w:t xml:space="preserve"> Пример рада </w:t>
      </w:r>
      <w:r>
        <w:rPr>
          <w:lang w:val="en-GB"/>
        </w:rPr>
        <w:t xml:space="preserve">Max pooling </w:t>
      </w:r>
      <w:r>
        <w:rPr>
          <w:lang w:val="sr-Cyrl-RS"/>
        </w:rPr>
        <w:t>слоја</w:t>
      </w:r>
      <w:r w:rsidR="00790E3F">
        <w:rPr>
          <w:lang w:val="en-GB"/>
        </w:rPr>
        <w:t xml:space="preserve"> [5]</w:t>
      </w:r>
    </w:p>
    <w:p w14:paraId="6EA5A8B4" w14:textId="041582C9" w:rsidR="00133A70" w:rsidRPr="006065A4" w:rsidRDefault="00133A70" w:rsidP="00133A70">
      <w:pPr>
        <w:pStyle w:val="Osnovnitekst"/>
        <w:rPr>
          <w:lang w:val="en-GB"/>
        </w:rPr>
      </w:pPr>
      <w:r>
        <w:rPr>
          <w:lang w:val="sr-Cyrl-RS"/>
        </w:rPr>
        <w:t xml:space="preserve">Најчешће се користи </w:t>
      </w:r>
      <w:r>
        <w:rPr>
          <w:lang w:val="en-GB"/>
        </w:rPr>
        <w:t xml:space="preserve">Max pooling </w:t>
      </w:r>
      <w:r>
        <w:rPr>
          <w:lang w:val="sr-Cyrl-RS"/>
        </w:rPr>
        <w:t>слој величине 2 и прескока 2, који доводи до смањења величине података од 75%.</w:t>
      </w:r>
      <w:r w:rsidR="006065A4">
        <w:rPr>
          <w:lang w:val="en-GB"/>
        </w:rPr>
        <w:t xml:space="preserve"> [5]</w:t>
      </w:r>
    </w:p>
    <w:p w14:paraId="34F99583" w14:textId="2D64D845" w:rsidR="00357C6D" w:rsidRDefault="009850F8" w:rsidP="00133A70">
      <w:pPr>
        <w:pStyle w:val="Osnovnitekst"/>
        <w:rPr>
          <w:lang w:val="sr-Cyrl-RS"/>
        </w:rPr>
      </w:pPr>
      <w:r>
        <w:rPr>
          <w:lang w:val="sr-Cyrl-RS"/>
        </w:rPr>
        <w:t xml:space="preserve">Поптуно повезани слојеви су већ обрађени у потпоглављу 2.2. У конволуционим неуралним мрежама појављују се као последњи слојеви, како би се излаз мреже прилагодио проблему који се решава. На пример, </w:t>
      </w:r>
      <w:r w:rsidR="00F90E08">
        <w:rPr>
          <w:lang w:val="sr-Cyrl-RS"/>
        </w:rPr>
        <w:t xml:space="preserve">код проблема класификације слика, потребно је доделити једну од </w:t>
      </w:r>
      <w:r w:rsidR="00F90E08">
        <w:rPr>
          <w:i/>
          <w:iCs/>
          <w:lang w:val="en-GB"/>
        </w:rPr>
        <w:t xml:space="preserve">N </w:t>
      </w:r>
      <w:r w:rsidR="00F90E08">
        <w:rPr>
          <w:lang w:val="sr-Cyrl-RS"/>
        </w:rPr>
        <w:t xml:space="preserve">класа слици на улазу. </w:t>
      </w:r>
      <w:r w:rsidR="009752C8">
        <w:rPr>
          <w:lang w:val="sr-Cyrl-RS"/>
        </w:rPr>
        <w:t>У том случају се као последњи слој мреже</w:t>
      </w:r>
      <w:r w:rsidR="00FB527C">
        <w:rPr>
          <w:lang w:val="sr-Cyrl-RS"/>
        </w:rPr>
        <w:t xml:space="preserve"> може</w:t>
      </w:r>
      <w:r w:rsidR="009752C8">
        <w:rPr>
          <w:lang w:val="sr-Cyrl-RS"/>
        </w:rPr>
        <w:t xml:space="preserve"> </w:t>
      </w:r>
      <w:r w:rsidR="009752C8">
        <w:rPr>
          <w:lang w:val="sr-Cyrl-RS"/>
        </w:rPr>
        <w:lastRenderedPageBreak/>
        <w:t xml:space="preserve">искористити потпуно повезани слој од </w:t>
      </w:r>
      <w:r w:rsidR="009752C8">
        <w:rPr>
          <w:i/>
          <w:iCs/>
          <w:lang w:val="en-GB"/>
        </w:rPr>
        <w:t xml:space="preserve">N </w:t>
      </w:r>
      <w:r w:rsidR="009752C8">
        <w:rPr>
          <w:lang w:val="sr-Cyrl-RS"/>
        </w:rPr>
        <w:t>неурона, где је излаз сваког неурона вероватноћа да слика припада датој класи.</w:t>
      </w:r>
    </w:p>
    <w:p w14:paraId="10C99966" w14:textId="0B9B2FB9" w:rsidR="0093577A" w:rsidRDefault="0093577A" w:rsidP="0093577A">
      <w:pPr>
        <w:pStyle w:val="IInivonaslova-Potpoglavlje"/>
        <w:rPr>
          <w:lang w:val="sr-Cyrl-RS"/>
        </w:rPr>
      </w:pPr>
      <w:bookmarkStart w:id="6" w:name="_Toc115305074"/>
      <w:r>
        <w:rPr>
          <w:lang w:val="sr-Cyrl-RS"/>
        </w:rPr>
        <w:t>Преглед изабране игре картама</w:t>
      </w:r>
      <w:bookmarkEnd w:id="6"/>
    </w:p>
    <w:p w14:paraId="5B8286BA" w14:textId="1CB55D6F" w:rsidR="00935E08" w:rsidRDefault="00E27F12" w:rsidP="00935E08">
      <w:pPr>
        <w:pStyle w:val="Osnovnitekst"/>
        <w:rPr>
          <w:lang w:val="sr-Cyrl-RS"/>
        </w:rPr>
      </w:pPr>
      <w:r>
        <w:rPr>
          <w:lang w:val="sr-Cyrl-RS"/>
        </w:rPr>
        <w:t>Као игр</w:t>
      </w:r>
      <w:r w:rsidR="00566009">
        <w:rPr>
          <w:lang w:val="sr-Cyrl-RS"/>
        </w:rPr>
        <w:t>а</w:t>
      </w:r>
      <w:r>
        <w:rPr>
          <w:lang w:val="sr-Cyrl-RS"/>
        </w:rPr>
        <w:t xml:space="preserve"> за коју решавамо проблем препознавања карата изабран је </w:t>
      </w:r>
      <w:r>
        <w:rPr>
          <w:i/>
          <w:iCs/>
          <w:lang w:val="en-GB"/>
        </w:rPr>
        <w:t>Yu-Gi-Oh!</w:t>
      </w:r>
      <w:r>
        <w:rPr>
          <w:lang w:val="sr-Cyrl-RS"/>
        </w:rPr>
        <w:t>. У тренутку израде овог рада, у овој игри постоји 12122 различитих карата.</w:t>
      </w:r>
    </w:p>
    <w:p w14:paraId="2C42F973" w14:textId="284E3760" w:rsidR="006D3E40" w:rsidRDefault="006D3E40" w:rsidP="006D3E40">
      <w:pPr>
        <w:pStyle w:val="SlikeTabele"/>
      </w:pPr>
      <w:r>
        <w:rPr>
          <w:noProof/>
        </w:rPr>
        <w:drawing>
          <wp:inline distT="0" distB="0" distL="0" distR="0" wp14:anchorId="3EC4AFC7" wp14:editId="2E41AB1D">
            <wp:extent cx="6120130" cy="295402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5BAF2E6C" w14:textId="5851F433" w:rsidR="006D3E40" w:rsidRPr="00122113" w:rsidRDefault="006D3E40" w:rsidP="006D3E40">
      <w:pPr>
        <w:pStyle w:val="Oznakaslike"/>
        <w:rPr>
          <w:lang w:val="sr-Cyrl-RS"/>
        </w:rPr>
      </w:pPr>
      <w:r>
        <w:rPr>
          <w:lang w:val="sr-Cyrl-RS"/>
        </w:rPr>
        <w:t xml:space="preserve">Слика 2.4.1. Пример карата из игре </w:t>
      </w:r>
      <w:r>
        <w:rPr>
          <w:i/>
          <w:iCs/>
          <w:lang w:val="en-GB"/>
        </w:rPr>
        <w:t>Yu-Gi-Oh!</w:t>
      </w:r>
      <w:r w:rsidR="00122113">
        <w:rPr>
          <w:i/>
          <w:iCs/>
          <w:lang w:val="en-GB"/>
        </w:rPr>
        <w:t xml:space="preserve"> </w:t>
      </w:r>
      <w:r w:rsidR="00122113">
        <w:rPr>
          <w:lang w:val="en-GB"/>
        </w:rPr>
        <w:t>[6]</w:t>
      </w:r>
    </w:p>
    <w:p w14:paraId="19D20BA4" w14:textId="2D32A9DC" w:rsidR="006D3E40" w:rsidRDefault="005739FB" w:rsidP="006D3E40">
      <w:pPr>
        <w:pStyle w:val="Osnovnitekst"/>
        <w:rPr>
          <w:lang w:val="sr-Cyrl-RS"/>
        </w:rPr>
      </w:pPr>
      <w:r>
        <w:rPr>
          <w:lang w:val="sr-Cyrl-RS"/>
        </w:rPr>
        <w:t>Заједнички визуелни елементи на свакој од карата у овој игри јесу:</w:t>
      </w:r>
    </w:p>
    <w:p w14:paraId="0BAB23A8" w14:textId="268A58DB" w:rsidR="005739FB" w:rsidRDefault="005739FB" w:rsidP="005739FB">
      <w:pPr>
        <w:pStyle w:val="Nabrajanje"/>
        <w:rPr>
          <w:lang w:val="sr-Cyrl-RS"/>
        </w:rPr>
      </w:pPr>
      <w:r>
        <w:rPr>
          <w:lang w:val="sr-Cyrl-RS"/>
        </w:rPr>
        <w:t>Име карте на врху</w:t>
      </w:r>
    </w:p>
    <w:p w14:paraId="247F85E1" w14:textId="17BAF67A" w:rsidR="005739FB" w:rsidRDefault="005739FB" w:rsidP="005739FB">
      <w:pPr>
        <w:pStyle w:val="Nabrajanje"/>
        <w:rPr>
          <w:lang w:val="sr-Cyrl-RS"/>
        </w:rPr>
      </w:pPr>
      <w:r>
        <w:rPr>
          <w:lang w:val="sr-Cyrl-RS"/>
        </w:rPr>
        <w:t>Илустрација у средини</w:t>
      </w:r>
    </w:p>
    <w:p w14:paraId="7A8E524D" w14:textId="12A3A06B" w:rsidR="005739FB" w:rsidRDefault="005739FB" w:rsidP="005739FB">
      <w:pPr>
        <w:pStyle w:val="Nabrajanje"/>
        <w:rPr>
          <w:lang w:val="sr-Cyrl-RS"/>
        </w:rPr>
      </w:pPr>
      <w:r>
        <w:rPr>
          <w:lang w:val="sr-Cyrl-RS"/>
        </w:rPr>
        <w:t>Текстуална област са подацима о карти на дну</w:t>
      </w:r>
    </w:p>
    <w:p w14:paraId="2A4DF526" w14:textId="60F3751D" w:rsidR="005739FB" w:rsidRDefault="00E721CE" w:rsidP="00E721CE">
      <w:pPr>
        <w:pStyle w:val="Nabrajanje"/>
        <w:rPr>
          <w:lang w:val="sr-Cyrl-RS"/>
        </w:rPr>
      </w:pPr>
      <w:r>
        <w:rPr>
          <w:lang w:val="sr-Cyrl-RS"/>
        </w:rPr>
        <w:t xml:space="preserve">Јединствени идентификатор у доњем левом </w:t>
      </w:r>
      <w:r w:rsidR="00847D64">
        <w:rPr>
          <w:lang w:val="sr-Cyrl-RS"/>
        </w:rPr>
        <w:t>ћошку</w:t>
      </w:r>
    </w:p>
    <w:p w14:paraId="07D2B910" w14:textId="75C58E4C" w:rsidR="00E721CE" w:rsidRDefault="00597FE5" w:rsidP="00E721CE">
      <w:pPr>
        <w:pStyle w:val="Osnovnitekst"/>
        <w:rPr>
          <w:lang w:val="sr-Cyrl-RS"/>
        </w:rPr>
      </w:pPr>
      <w:r>
        <w:rPr>
          <w:lang w:val="sr-Cyrl-RS"/>
        </w:rPr>
        <w:t>Карта се јединствено може одредити помоћу имена, илустрације, или идентификатора.</w:t>
      </w:r>
      <w:r w:rsidR="00C12EF8">
        <w:rPr>
          <w:lang w:val="sr-Cyrl-RS"/>
        </w:rPr>
        <w:t xml:space="preserve"> Одлучили смо да при препознавању карте посматрамо само њену илустрацију. Не желимо се ослањати на текстуалне податке на карти, како би препознавање могло да ради независно од језика на којем је карта</w:t>
      </w:r>
      <w:r w:rsidR="00C12EF8">
        <w:rPr>
          <w:lang w:val="en-GB"/>
        </w:rPr>
        <w:t xml:space="preserve"> </w:t>
      </w:r>
      <w:r w:rsidR="00C12EF8">
        <w:rPr>
          <w:lang w:val="sr-Cyrl-RS"/>
        </w:rPr>
        <w:t>написана. Наш скуп података поседује само слике карата на енглеском.</w:t>
      </w:r>
      <w:r w:rsidR="00C930FE">
        <w:rPr>
          <w:lang w:val="sr-Cyrl-RS"/>
        </w:rPr>
        <w:t xml:space="preserve"> </w:t>
      </w:r>
      <w:r w:rsidR="005E0DC2">
        <w:rPr>
          <w:lang w:val="sr-Cyrl-RS"/>
        </w:rPr>
        <w:t>Са друге стране, идентификатор је превише малих димензија на карти, те врло лако може бити нејасан на фотографији</w:t>
      </w:r>
      <w:r w:rsidR="00847D64">
        <w:rPr>
          <w:lang w:val="sr-Cyrl-RS"/>
        </w:rPr>
        <w:t xml:space="preserve">. Такође, пошто се налази у ћошку карте, склон је </w:t>
      </w:r>
      <w:r w:rsidR="00847D64">
        <w:rPr>
          <w:lang w:val="sr-Cyrl-RS"/>
        </w:rPr>
        <w:lastRenderedPageBreak/>
        <w:t>оштећењу, те</w:t>
      </w:r>
      <w:r w:rsidR="001D3C1E">
        <w:rPr>
          <w:lang w:val="sr-Cyrl-RS"/>
        </w:rPr>
        <w:t xml:space="preserve"> </w:t>
      </w:r>
      <w:r w:rsidR="00847D64">
        <w:rPr>
          <w:lang w:val="sr-Cyrl-RS"/>
        </w:rPr>
        <w:t>лако може постати неупотребљив за наше потребе.</w:t>
      </w:r>
      <w:r w:rsidR="006D1930">
        <w:rPr>
          <w:lang w:val="sr-Cyrl-RS"/>
        </w:rPr>
        <w:t xml:space="preserve"> Стога, илустрација је изабрана као најповерљивији извор информација о карти.</w:t>
      </w:r>
    </w:p>
    <w:p w14:paraId="5A0B683D" w14:textId="563809D8" w:rsidR="00EA21ED" w:rsidRDefault="00AA75D6" w:rsidP="00AA75D6">
      <w:pPr>
        <w:pStyle w:val="IInivonaslova-Potpoglavlje"/>
        <w:rPr>
          <w:lang w:val="sr-Cyrl-RS"/>
        </w:rPr>
      </w:pPr>
      <w:bookmarkStart w:id="7" w:name="_Toc115305075"/>
      <w:r>
        <w:rPr>
          <w:lang w:val="sr-Cyrl-RS"/>
        </w:rPr>
        <w:t>Анализа проблема</w:t>
      </w:r>
      <w:bookmarkEnd w:id="7"/>
    </w:p>
    <w:p w14:paraId="3EDE8301" w14:textId="601544EA" w:rsidR="00AA75D6" w:rsidRDefault="00EA657C" w:rsidP="00AA75D6">
      <w:pPr>
        <w:pStyle w:val="Osnovnitekst"/>
        <w:rPr>
          <w:lang w:val="sr-Cyrl-RS"/>
        </w:rPr>
      </w:pPr>
      <w:r>
        <w:rPr>
          <w:lang w:val="sr-Cyrl-RS"/>
        </w:rPr>
        <w:t xml:space="preserve">Улазни податак </w:t>
      </w:r>
      <w:r w:rsidR="00845503">
        <w:rPr>
          <w:lang w:val="sr-Cyrl-RS"/>
        </w:rPr>
        <w:t xml:space="preserve">нашег </w:t>
      </w:r>
      <w:r>
        <w:rPr>
          <w:lang w:val="sr-Cyrl-RS"/>
        </w:rPr>
        <w:t>система треба да буде слика, док излазни податак представљају информације о карти/картама на слици.</w:t>
      </w:r>
      <w:r w:rsidR="003A519C">
        <w:rPr>
          <w:lang w:val="sr-Cyrl-RS"/>
        </w:rPr>
        <w:t xml:space="preserve"> </w:t>
      </w:r>
      <w:r w:rsidR="003A519C" w:rsidRPr="00B04EB5">
        <w:t>Овај</w:t>
      </w:r>
      <w:r w:rsidR="003A519C">
        <w:rPr>
          <w:lang w:val="sr-Cyrl-RS"/>
        </w:rPr>
        <w:t xml:space="preserve"> </w:t>
      </w:r>
      <w:r w:rsidR="00E42C29">
        <w:rPr>
          <w:lang w:val="sr-Cyrl-RS"/>
        </w:rPr>
        <w:t>проблем се може раставити на два по</w:t>
      </w:r>
      <w:r w:rsidR="004D6F0B">
        <w:rPr>
          <w:lang w:val="sr-Cyrl-RS"/>
        </w:rPr>
        <w:t>т</w:t>
      </w:r>
      <w:r w:rsidR="00E42C29">
        <w:rPr>
          <w:lang w:val="sr-Cyrl-RS"/>
        </w:rPr>
        <w:t>проблема</w:t>
      </w:r>
    </w:p>
    <w:p w14:paraId="5BE36FD4" w14:textId="0FA07AD4" w:rsidR="00E42C29" w:rsidRDefault="00E42C29" w:rsidP="00E42C29">
      <w:pPr>
        <w:pStyle w:val="Nabrajanje"/>
        <w:rPr>
          <w:lang w:val="sr-Cyrl-RS"/>
        </w:rPr>
      </w:pPr>
      <w:r>
        <w:rPr>
          <w:lang w:val="sr-Cyrl-RS"/>
        </w:rPr>
        <w:t>Детекција карата на слици</w:t>
      </w:r>
    </w:p>
    <w:p w14:paraId="1A94C5D9" w14:textId="483D2077" w:rsidR="00E42C29" w:rsidRDefault="00E42C29" w:rsidP="00E42C29">
      <w:pPr>
        <w:pStyle w:val="Nabrajanje"/>
        <w:rPr>
          <w:lang w:val="sr-Cyrl-RS"/>
        </w:rPr>
      </w:pPr>
      <w:r>
        <w:rPr>
          <w:lang w:val="sr-Cyrl-RS"/>
        </w:rPr>
        <w:t>Класификација детектованих карата</w:t>
      </w:r>
    </w:p>
    <w:p w14:paraId="6C135D01" w14:textId="1F4E402F" w:rsidR="00E42C29" w:rsidRDefault="00E42C29" w:rsidP="00E42C29">
      <w:pPr>
        <w:pStyle w:val="Osnovnitekst"/>
        <w:rPr>
          <w:lang w:val="sr-Cyrl-RS"/>
        </w:rPr>
      </w:pPr>
      <w:r>
        <w:rPr>
          <w:lang w:val="sr-Cyrl-RS"/>
        </w:rPr>
        <w:t xml:space="preserve">Један од приступа решавања првог </w:t>
      </w:r>
      <w:r w:rsidR="008A7919">
        <w:rPr>
          <w:lang w:val="sr-Cyrl-RS"/>
        </w:rPr>
        <w:t>по</w:t>
      </w:r>
      <w:r w:rsidR="00525633">
        <w:rPr>
          <w:lang w:val="sr-Cyrl-RS"/>
        </w:rPr>
        <w:t>т</w:t>
      </w:r>
      <w:r>
        <w:rPr>
          <w:lang w:val="sr-Cyrl-RS"/>
        </w:rPr>
        <w:t>проблема јесте оставити у одговорност кориснику да лоцира карту.</w:t>
      </w:r>
      <w:r w:rsidR="000E5DE2">
        <w:rPr>
          <w:lang w:val="sr-Cyrl-RS"/>
        </w:rPr>
        <w:t xml:space="preserve"> То се може учинити приказивањем правоугаоног региона преко приказа камере за време фотографисања карата. Од корисника би се очекивало да </w:t>
      </w:r>
      <w:r w:rsidR="00C4429B">
        <w:rPr>
          <w:lang w:val="sr-Cyrl-RS"/>
        </w:rPr>
        <w:t>у овај правоугаоник постави карту.</w:t>
      </w:r>
      <w:r w:rsidR="00D003D4">
        <w:rPr>
          <w:lang w:val="sr-Cyrl-RS"/>
        </w:rPr>
        <w:t xml:space="preserve"> </w:t>
      </w:r>
      <w:r w:rsidR="00B45408">
        <w:rPr>
          <w:lang w:val="sr-Cyrl-RS"/>
        </w:rPr>
        <w:t>Један од недостатака оваквог приступа јесте ограничавање детекције на само једну карту по слици.</w:t>
      </w:r>
      <w:r w:rsidR="00611ED6">
        <w:rPr>
          <w:lang w:val="sr-Cyrl-RS"/>
        </w:rPr>
        <w:t xml:space="preserve"> Други начин за решавање овог проблема јесте изградња неуралне мреже која решава проблем детекције објеката на слици. </w:t>
      </w:r>
      <w:r w:rsidR="00A63AFE">
        <w:rPr>
          <w:lang w:val="sr-Cyrl-RS"/>
        </w:rPr>
        <w:t xml:space="preserve">Она би, за </w:t>
      </w:r>
      <w:r w:rsidR="000F0FA0">
        <w:rPr>
          <w:lang w:val="sr-Cyrl-RS"/>
        </w:rPr>
        <w:t>унету</w:t>
      </w:r>
      <w:r w:rsidR="00A63AFE">
        <w:rPr>
          <w:lang w:val="sr-Cyrl-RS"/>
        </w:rPr>
        <w:t xml:space="preserve"> слику на улаз</w:t>
      </w:r>
      <w:r w:rsidR="002B4CA2">
        <w:rPr>
          <w:lang w:val="sr-Cyrl-RS"/>
        </w:rPr>
        <w:t>у</w:t>
      </w:r>
      <w:r w:rsidR="00A63AFE">
        <w:rPr>
          <w:lang w:val="sr-Cyrl-RS"/>
        </w:rPr>
        <w:t>, као излаз дала координат</w:t>
      </w:r>
      <w:r w:rsidR="0012551E">
        <w:rPr>
          <w:lang w:val="sr-Cyrl-RS"/>
        </w:rPr>
        <w:t>е</w:t>
      </w:r>
      <w:r w:rsidR="00A63AFE">
        <w:rPr>
          <w:lang w:val="sr-Cyrl-RS"/>
        </w:rPr>
        <w:t xml:space="preserve"> темена </w:t>
      </w:r>
      <w:r w:rsidR="00C8476A">
        <w:rPr>
          <w:lang w:val="sr-Cyrl-RS"/>
        </w:rPr>
        <w:t>граничних</w:t>
      </w:r>
      <w:r w:rsidR="00A63AFE">
        <w:rPr>
          <w:lang w:val="sr-Cyrl-RS"/>
        </w:rPr>
        <w:t xml:space="preserve"> правоугаоника који </w:t>
      </w:r>
      <w:r w:rsidR="00A64716">
        <w:rPr>
          <w:lang w:val="sr-Cyrl-RS"/>
        </w:rPr>
        <w:t>окружују</w:t>
      </w:r>
      <w:r w:rsidR="00C8476A">
        <w:rPr>
          <w:lang w:val="sr-Cyrl-RS"/>
        </w:rPr>
        <w:t xml:space="preserve"> </w:t>
      </w:r>
      <w:r w:rsidR="00A63AFE">
        <w:rPr>
          <w:lang w:val="sr-Cyrl-RS"/>
        </w:rPr>
        <w:t>карте на слици.</w:t>
      </w:r>
      <w:r w:rsidR="00EA5BA9">
        <w:rPr>
          <w:lang w:val="sr-Cyrl-RS"/>
        </w:rPr>
        <w:t xml:space="preserve"> На основу добијених </w:t>
      </w:r>
      <w:r w:rsidR="00C8476A">
        <w:rPr>
          <w:lang w:val="sr-Cyrl-RS"/>
        </w:rPr>
        <w:t xml:space="preserve">граничних </w:t>
      </w:r>
      <w:r w:rsidR="00EA5BA9">
        <w:rPr>
          <w:lang w:val="sr-Cyrl-RS"/>
        </w:rPr>
        <w:t xml:space="preserve">правоугаоника, </w:t>
      </w:r>
      <w:r w:rsidR="00FA313F">
        <w:rPr>
          <w:lang w:val="sr-Cyrl-RS"/>
        </w:rPr>
        <w:t>са слике можемо исећи области са картама и користити их као улаз у следећи по</w:t>
      </w:r>
      <w:r w:rsidR="00FF253F">
        <w:rPr>
          <w:lang w:val="sr-Cyrl-RS"/>
        </w:rPr>
        <w:t>т</w:t>
      </w:r>
      <w:r w:rsidR="00FA313F">
        <w:rPr>
          <w:lang w:val="sr-Cyrl-RS"/>
        </w:rPr>
        <w:t>проблем.</w:t>
      </w:r>
      <w:r w:rsidR="009D5286">
        <w:rPr>
          <w:lang w:val="sr-Cyrl-RS"/>
        </w:rPr>
        <w:t xml:space="preserve"> </w:t>
      </w:r>
      <w:r w:rsidR="009E3E10">
        <w:rPr>
          <w:lang w:val="sr-Cyrl-RS"/>
        </w:rPr>
        <w:t xml:space="preserve">Овај приступ лишава корисника одговорности </w:t>
      </w:r>
      <w:r w:rsidR="00FD139D">
        <w:rPr>
          <w:lang w:val="sr-Cyrl-RS"/>
        </w:rPr>
        <w:t>лоцирања</w:t>
      </w:r>
      <w:r w:rsidR="009E3E10">
        <w:rPr>
          <w:lang w:val="sr-Cyrl-RS"/>
        </w:rPr>
        <w:t xml:space="preserve"> карата, и омогућава проналажење већ</w:t>
      </w:r>
      <w:r w:rsidR="00C572A0">
        <w:rPr>
          <w:lang w:val="sr-Cyrl-RS"/>
        </w:rPr>
        <w:t>ег</w:t>
      </w:r>
      <w:r w:rsidR="009E3E10">
        <w:rPr>
          <w:lang w:val="sr-Cyrl-RS"/>
        </w:rPr>
        <w:t xml:space="preserve"> број</w:t>
      </w:r>
      <w:r w:rsidR="00C572A0">
        <w:rPr>
          <w:lang w:val="sr-Cyrl-RS"/>
        </w:rPr>
        <w:t>а</w:t>
      </w:r>
      <w:r w:rsidR="009E3E10">
        <w:rPr>
          <w:lang w:val="sr-Cyrl-RS"/>
        </w:rPr>
        <w:t xml:space="preserve"> карата на слици. Одлучили смо се за овај </w:t>
      </w:r>
      <w:r w:rsidR="00772961">
        <w:rPr>
          <w:lang w:val="sr-Cyrl-RS"/>
        </w:rPr>
        <w:t xml:space="preserve">начин </w:t>
      </w:r>
      <w:r w:rsidR="00FD139D">
        <w:rPr>
          <w:lang w:val="sr-Cyrl-RS"/>
        </w:rPr>
        <w:t>детекције</w:t>
      </w:r>
      <w:r w:rsidR="009E3E10">
        <w:rPr>
          <w:lang w:val="sr-Cyrl-RS"/>
        </w:rPr>
        <w:t>.</w:t>
      </w:r>
    </w:p>
    <w:p w14:paraId="26660772" w14:textId="77BC07A5" w:rsidR="00C8476A" w:rsidRPr="00A929CB" w:rsidRDefault="00BA7524" w:rsidP="00C8476A">
      <w:pPr>
        <w:pStyle w:val="Osnovnitekst"/>
        <w:rPr>
          <w:lang w:val="sr-Cyrl-RS"/>
        </w:rPr>
      </w:pPr>
      <w:r>
        <w:rPr>
          <w:lang w:val="sr-Cyrl-RS"/>
        </w:rPr>
        <w:t xml:space="preserve">Други </w:t>
      </w:r>
      <w:r w:rsidR="00581559">
        <w:rPr>
          <w:lang w:val="sr-Cyrl-RS"/>
        </w:rPr>
        <w:t>по</w:t>
      </w:r>
      <w:r w:rsidR="00FC4217">
        <w:rPr>
          <w:lang w:val="sr-Cyrl-RS"/>
        </w:rPr>
        <w:t>т</w:t>
      </w:r>
      <w:r>
        <w:rPr>
          <w:lang w:val="sr-Cyrl-RS"/>
        </w:rPr>
        <w:t>проблем биће решен</w:t>
      </w:r>
      <w:r w:rsidR="006A566A">
        <w:rPr>
          <w:lang w:val="en-GB"/>
        </w:rPr>
        <w:t xml:space="preserve"> </w:t>
      </w:r>
      <w:r w:rsidR="006A566A">
        <w:rPr>
          <w:lang w:val="sr-Cyrl-RS"/>
        </w:rPr>
        <w:t xml:space="preserve">изградњом неуралне мреже за препознавање карте на основу </w:t>
      </w:r>
      <w:r w:rsidR="004E360E">
        <w:rPr>
          <w:lang w:val="sr-Cyrl-RS"/>
        </w:rPr>
        <w:t>ун</w:t>
      </w:r>
      <w:r w:rsidR="00BB0A86">
        <w:rPr>
          <w:lang w:val="sr-Cyrl-RS"/>
        </w:rPr>
        <w:t xml:space="preserve">ете </w:t>
      </w:r>
      <w:r w:rsidR="00A929CB">
        <w:rPr>
          <w:lang w:val="sr-Cyrl-RS"/>
        </w:rPr>
        <w:t>слике илустрације карте.</w:t>
      </w:r>
      <w:r w:rsidR="008762DD">
        <w:rPr>
          <w:lang w:val="sr-Cyrl-RS"/>
        </w:rPr>
        <w:t xml:space="preserve"> </w:t>
      </w:r>
      <w:r w:rsidR="00490119">
        <w:rPr>
          <w:lang w:val="sr-Cyrl-RS"/>
        </w:rPr>
        <w:t xml:space="preserve">Биће размотрена два погледа на овај проблем. Један од њих јесте </w:t>
      </w:r>
      <w:r w:rsidR="004C5F8D">
        <w:rPr>
          <w:lang w:val="sr-Cyrl-RS"/>
        </w:rPr>
        <w:t>посматрати га као проблем класификације слика.</w:t>
      </w:r>
      <w:r w:rsidR="005348E1">
        <w:rPr>
          <w:lang w:val="sr-Cyrl-RS"/>
        </w:rPr>
        <w:t xml:space="preserve"> У том случају, неурална мрежа би на излазу имала по једну вредност за сваку класу, која би представљала вероватноћу да слика припада тој класи. Пошто је свака карта одвојена класа,</w:t>
      </w:r>
      <w:r w:rsidR="005041E2">
        <w:rPr>
          <w:lang w:val="sr-Cyrl-RS"/>
        </w:rPr>
        <w:t xml:space="preserve"> у овом случају постојало би</w:t>
      </w:r>
      <w:r w:rsidR="005348E1">
        <w:rPr>
          <w:lang w:val="sr-Cyrl-RS"/>
        </w:rPr>
        <w:t xml:space="preserve"> укупно 12122 класа.</w:t>
      </w:r>
      <w:r w:rsidR="00F90251">
        <w:rPr>
          <w:lang w:val="sr-Cyrl-RS"/>
        </w:rPr>
        <w:t xml:space="preserve"> Класа са највећом вероватноћом представљаће излаз система.</w:t>
      </w:r>
      <w:r w:rsidR="0004244E">
        <w:rPr>
          <w:lang w:val="sr-Cyrl-RS"/>
        </w:rPr>
        <w:t xml:space="preserve"> Са друге стране, проблем се може посматрати и као одређивање сличности дв</w:t>
      </w:r>
      <w:r w:rsidR="00C94C4B">
        <w:rPr>
          <w:lang w:val="en-GB"/>
        </w:rPr>
        <w:t>e</w:t>
      </w:r>
      <w:r w:rsidR="0004244E">
        <w:rPr>
          <w:lang w:val="sr-Cyrl-RS"/>
        </w:rPr>
        <w:t xml:space="preserve">ју слика. </w:t>
      </w:r>
      <w:r w:rsidR="00506472">
        <w:rPr>
          <w:lang w:val="sr-Cyrl-RS"/>
        </w:rPr>
        <w:t xml:space="preserve">Излаз мреже би онда била нумеричка вредност, или вектор вредности. Сличне слике имаће сличне излазе из мреже. </w:t>
      </w:r>
      <w:r w:rsidR="00F90251">
        <w:rPr>
          <w:lang w:val="sr-Cyrl-RS"/>
        </w:rPr>
        <w:t>Карта која</w:t>
      </w:r>
      <w:r w:rsidR="002A0D2C">
        <w:rPr>
          <w:lang w:val="sr-Cyrl-RS"/>
        </w:rPr>
        <w:t>, по изабраној метрици,</w:t>
      </w:r>
      <w:r w:rsidR="00F90251">
        <w:rPr>
          <w:lang w:val="sr-Cyrl-RS"/>
        </w:rPr>
        <w:t xml:space="preserve"> има најближу излазну вредност слици коју смо унели </w:t>
      </w:r>
      <w:r w:rsidR="00961F5B">
        <w:rPr>
          <w:lang w:val="sr-Cyrl-RS"/>
        </w:rPr>
        <w:t>представљаће излаз система.</w:t>
      </w:r>
      <w:r w:rsidR="00F55822">
        <w:rPr>
          <w:lang w:val="sr-Cyrl-RS"/>
        </w:rPr>
        <w:t xml:space="preserve"> Оба ова прис</w:t>
      </w:r>
      <w:r w:rsidR="00725A1D">
        <w:rPr>
          <w:lang w:val="sr-Cyrl-RS"/>
        </w:rPr>
        <w:t>т</w:t>
      </w:r>
      <w:r w:rsidR="00F55822">
        <w:rPr>
          <w:lang w:val="sr-Cyrl-RS"/>
        </w:rPr>
        <w:t>упа биће</w:t>
      </w:r>
      <w:r w:rsidR="000C54A4">
        <w:rPr>
          <w:lang w:val="sr-Cyrl-RS"/>
        </w:rPr>
        <w:t xml:space="preserve"> </w:t>
      </w:r>
      <w:r w:rsidR="00F55822">
        <w:rPr>
          <w:lang w:val="sr-Cyrl-RS"/>
        </w:rPr>
        <w:t>размотрена у наставку рада.</w:t>
      </w:r>
    </w:p>
    <w:p w14:paraId="2EDFB451" w14:textId="45E8DDA3" w:rsidR="008158D3" w:rsidRDefault="0010714E" w:rsidP="008158D3">
      <w:pPr>
        <w:pStyle w:val="Osnovnitekst"/>
        <w:rPr>
          <w:lang w:val="sr-Cyrl-RS"/>
        </w:rPr>
      </w:pPr>
      <w:r>
        <w:rPr>
          <w:lang w:val="sr-Cyrl-RS"/>
        </w:rPr>
        <w:t>Пошто су циљна платформа мобилни уређаји,</w:t>
      </w:r>
      <w:r w:rsidR="009E6032">
        <w:rPr>
          <w:lang w:val="sr-Cyrl-RS"/>
        </w:rPr>
        <w:t xml:space="preserve"> преносивост и брз одзив система су приоритет.</w:t>
      </w:r>
      <w:r>
        <w:rPr>
          <w:lang w:val="sr-Cyrl-RS"/>
        </w:rPr>
        <w:t xml:space="preserve"> </w:t>
      </w:r>
      <w:r w:rsidR="009E6032">
        <w:rPr>
          <w:lang w:val="sr-Cyrl-RS"/>
        </w:rPr>
        <w:t>З</w:t>
      </w:r>
      <w:r>
        <w:rPr>
          <w:lang w:val="sr-Cyrl-RS"/>
        </w:rPr>
        <w:t xml:space="preserve">а потребе тестирања </w:t>
      </w:r>
      <w:r w:rsidR="009E6032">
        <w:rPr>
          <w:lang w:val="sr-Cyrl-RS"/>
        </w:rPr>
        <w:t>биће развијена</w:t>
      </w:r>
      <w:r>
        <w:rPr>
          <w:lang w:val="sr-Cyrl-RS"/>
        </w:rPr>
        <w:t xml:space="preserve"> прототипска апликација за уређаје са </w:t>
      </w:r>
      <w:r>
        <w:rPr>
          <w:lang w:val="sr-Cyrl-RS"/>
        </w:rPr>
        <w:lastRenderedPageBreak/>
        <w:t xml:space="preserve">оперативним системом </w:t>
      </w:r>
      <w:r w:rsidRPr="00B04EB5">
        <w:rPr>
          <w:i/>
          <w:iCs/>
        </w:rPr>
        <w:t>Android</w:t>
      </w:r>
      <w:r>
        <w:rPr>
          <w:lang w:val="sr-Cyrl-RS"/>
        </w:rPr>
        <w:t>. Она ће омогућити препознавањ</w:t>
      </w:r>
      <w:r w:rsidR="00594C2C">
        <w:rPr>
          <w:lang w:val="sr-Cyrl-RS"/>
        </w:rPr>
        <w:t>е</w:t>
      </w:r>
      <w:r>
        <w:rPr>
          <w:lang w:val="sr-Cyrl-RS"/>
        </w:rPr>
        <w:t xml:space="preserve"> карата са фотографије добијене камером мобилног уређаја</w:t>
      </w:r>
      <w:r w:rsidR="002D1E94">
        <w:rPr>
          <w:lang w:val="sr-Cyrl-RS"/>
        </w:rPr>
        <w:t xml:space="preserve"> у реалном времену</w:t>
      </w:r>
      <w:r>
        <w:rPr>
          <w:lang w:val="sr-Cyrl-RS"/>
        </w:rPr>
        <w:t>.</w:t>
      </w:r>
      <w:r w:rsidR="00931F1A">
        <w:rPr>
          <w:lang w:val="sr-Cyrl-RS"/>
        </w:rPr>
        <w:t xml:space="preserve"> </w:t>
      </w:r>
      <w:r w:rsidR="00924DE3">
        <w:rPr>
          <w:lang w:val="sr-Cyrl-RS"/>
        </w:rPr>
        <w:t xml:space="preserve">Тестирање над постојећим сликама </w:t>
      </w:r>
      <w:r w:rsidR="00961A0F">
        <w:rPr>
          <w:lang w:val="sr-Cyrl-RS"/>
        </w:rPr>
        <w:t>из фајл система</w:t>
      </w:r>
      <w:r w:rsidR="00924DE3">
        <w:rPr>
          <w:lang w:val="sr-Cyrl-RS"/>
        </w:rPr>
        <w:t xml:space="preserve"> биће урађено на рачунару.</w:t>
      </w:r>
    </w:p>
    <w:p w14:paraId="118B9826" w14:textId="1EF6B63B" w:rsidR="008158D3" w:rsidRDefault="008158D3" w:rsidP="008158D3">
      <w:pPr>
        <w:pStyle w:val="Inivonaslova-Poglavlje"/>
        <w:rPr>
          <w:lang w:val="sr-Cyrl-RS"/>
        </w:rPr>
      </w:pPr>
      <w:r>
        <w:rPr>
          <w:lang w:val="sr-Cyrl-RS"/>
        </w:rPr>
        <w:lastRenderedPageBreak/>
        <w:t xml:space="preserve"> </w:t>
      </w:r>
      <w:bookmarkStart w:id="8" w:name="_Toc115305076"/>
      <w:r>
        <w:rPr>
          <w:lang w:val="sr-Cyrl-RS"/>
        </w:rPr>
        <w:t>Коришћени алати</w:t>
      </w:r>
      <w:bookmarkEnd w:id="8"/>
    </w:p>
    <w:p w14:paraId="675A4D39" w14:textId="61831ADD" w:rsidR="00854ACC" w:rsidRDefault="002B3F0E" w:rsidP="00854ACC">
      <w:pPr>
        <w:pStyle w:val="Osnovnitekst"/>
        <w:rPr>
          <w:lang w:val="en-GB"/>
        </w:rPr>
      </w:pPr>
      <w:r>
        <w:rPr>
          <w:lang w:val="sr-Cyrl-RS"/>
        </w:rPr>
        <w:t xml:space="preserve">У овом поглављу </w:t>
      </w:r>
      <w:r w:rsidR="00684E40">
        <w:rPr>
          <w:lang w:val="sr-Cyrl-RS"/>
        </w:rPr>
        <w:t xml:space="preserve">биће дат кратак приказ свих алата и библиотека коришћених за </w:t>
      </w:r>
      <w:r w:rsidR="00F26367">
        <w:rPr>
          <w:lang w:val="sr-Cyrl-RS"/>
        </w:rPr>
        <w:t>имплементацију решења</w:t>
      </w:r>
      <w:r w:rsidR="00A4290B">
        <w:rPr>
          <w:lang w:val="sr-Cyrl-RS"/>
        </w:rPr>
        <w:t xml:space="preserve">. </w:t>
      </w:r>
      <w:r w:rsidR="00854ACC">
        <w:rPr>
          <w:lang w:val="sr-Cyrl-RS"/>
        </w:rPr>
        <w:t xml:space="preserve">За изградњу и тренирање </w:t>
      </w:r>
      <w:r w:rsidR="00DB4BED">
        <w:rPr>
          <w:lang w:val="sr-Cyrl-RS"/>
        </w:rPr>
        <w:t>св</w:t>
      </w:r>
      <w:r w:rsidR="00E72C33">
        <w:rPr>
          <w:lang w:val="sr-Cyrl-RS"/>
        </w:rPr>
        <w:t xml:space="preserve">их </w:t>
      </w:r>
      <w:r w:rsidR="00854ACC">
        <w:rPr>
          <w:lang w:val="sr-Cyrl-RS"/>
        </w:rPr>
        <w:t xml:space="preserve">модела коришћен је програмски језик </w:t>
      </w:r>
      <w:r w:rsidR="00854ACC">
        <w:rPr>
          <w:i/>
          <w:iCs/>
          <w:lang w:val="en-GB"/>
        </w:rPr>
        <w:t>Python</w:t>
      </w:r>
      <w:r w:rsidR="00854ACC">
        <w:rPr>
          <w:lang w:val="en-GB"/>
        </w:rPr>
        <w:t xml:space="preserve">, </w:t>
      </w:r>
      <w:r w:rsidR="00854ACC">
        <w:rPr>
          <w:lang w:val="sr-Cyrl-RS"/>
        </w:rPr>
        <w:t xml:space="preserve">док је прототипска апликација имплементирана у програмском језику </w:t>
      </w:r>
      <w:r w:rsidR="00854ACC">
        <w:rPr>
          <w:i/>
          <w:iCs/>
          <w:lang w:val="en-GB"/>
        </w:rPr>
        <w:t>Java</w:t>
      </w:r>
      <w:r w:rsidR="00854ACC">
        <w:rPr>
          <w:lang w:val="en-GB"/>
        </w:rPr>
        <w:t>.</w:t>
      </w:r>
    </w:p>
    <w:p w14:paraId="0E51663E" w14:textId="77777777" w:rsidR="00854ACC" w:rsidRDefault="00854ACC" w:rsidP="00A049A3">
      <w:pPr>
        <w:pStyle w:val="IInivonaslova-Potpoglavlje"/>
      </w:pPr>
      <w:bookmarkStart w:id="9" w:name="_Toc115305077"/>
      <w:r>
        <w:t xml:space="preserve">TensorFlow </w:t>
      </w:r>
      <w:r>
        <w:rPr>
          <w:lang w:val="sr-Cyrl-RS"/>
        </w:rPr>
        <w:t xml:space="preserve">и </w:t>
      </w:r>
      <w:r>
        <w:rPr>
          <w:lang w:val="en-GB"/>
        </w:rPr>
        <w:t>Keras</w:t>
      </w:r>
      <w:bookmarkEnd w:id="9"/>
    </w:p>
    <w:p w14:paraId="63CC0687" w14:textId="77777777" w:rsidR="00854ACC" w:rsidRDefault="00854ACC" w:rsidP="00854ACC">
      <w:pPr>
        <w:pStyle w:val="Osnovnitekst"/>
        <w:rPr>
          <w:lang w:val="en-GB"/>
        </w:rPr>
      </w:pPr>
      <w:r>
        <w:rPr>
          <w:i/>
          <w:iCs/>
          <w:lang w:val="en-GB"/>
        </w:rPr>
        <w:t xml:space="preserve">TensorFlow </w:t>
      </w:r>
      <w:r>
        <w:rPr>
          <w:lang w:val="sr-Cyrl-RS"/>
        </w:rPr>
        <w:t>је софтверска библиотека намењена за машинско учење и вештачку интелигенцију</w:t>
      </w:r>
      <w:r>
        <w:rPr>
          <w:lang w:val="en-GB"/>
        </w:rPr>
        <w:t>.</w:t>
      </w:r>
      <w:r>
        <w:rPr>
          <w:lang w:val="sr-Cyrl-RS"/>
        </w:rPr>
        <w:t xml:space="preserve"> Пружа више нивоа апстракције за обављање радњи у вези прикупљања и процесирања података, изградње, тренирања, евалуације</w:t>
      </w:r>
      <w:r>
        <w:rPr>
          <w:lang w:val="en-GB"/>
        </w:rPr>
        <w:t xml:space="preserve"> </w:t>
      </w:r>
      <w:r>
        <w:rPr>
          <w:lang w:val="sr-Cyrl-RS"/>
        </w:rPr>
        <w:t xml:space="preserve">и покретања модела, као и њихове интеграције у веб и мобилне апликације. </w:t>
      </w:r>
      <w:r>
        <w:rPr>
          <w:lang w:val="en-GB"/>
        </w:rPr>
        <w:t xml:space="preserve"> </w:t>
      </w:r>
      <w:r>
        <w:rPr>
          <w:lang w:val="sr-Cyrl-RS"/>
        </w:rPr>
        <w:t xml:space="preserve">Доступна је за већи број програмских језика, укључујући </w:t>
      </w:r>
      <w:r>
        <w:rPr>
          <w:i/>
          <w:iCs/>
          <w:lang w:val="en-GB"/>
        </w:rPr>
        <w:t>Python</w:t>
      </w:r>
      <w:r>
        <w:rPr>
          <w:lang w:val="en-GB"/>
        </w:rPr>
        <w:t xml:space="preserve">, </w:t>
      </w:r>
      <w:r>
        <w:rPr>
          <w:i/>
          <w:iCs/>
          <w:lang w:val="en-GB"/>
        </w:rPr>
        <w:t>C++</w:t>
      </w:r>
      <w:r>
        <w:rPr>
          <w:lang w:val="en-GB"/>
        </w:rPr>
        <w:t xml:space="preserve">, </w:t>
      </w:r>
      <w:r>
        <w:rPr>
          <w:i/>
          <w:iCs/>
          <w:lang w:val="en-GB"/>
        </w:rPr>
        <w:t>Java</w:t>
      </w:r>
      <w:r>
        <w:rPr>
          <w:lang w:val="en-GB"/>
        </w:rPr>
        <w:t xml:space="preserve">, </w:t>
      </w:r>
      <w:r>
        <w:rPr>
          <w:lang w:val="sr-Cyrl-RS"/>
        </w:rPr>
        <w:t xml:space="preserve">и </w:t>
      </w:r>
      <w:r>
        <w:rPr>
          <w:i/>
          <w:iCs/>
          <w:lang w:val="en-GB"/>
        </w:rPr>
        <w:t>JavaScript</w:t>
      </w:r>
      <w:r>
        <w:rPr>
          <w:lang w:val="en-GB"/>
        </w:rPr>
        <w:t xml:space="preserve">. </w:t>
      </w:r>
      <w:r>
        <w:rPr>
          <w:i/>
          <w:iCs/>
          <w:lang w:val="en-GB"/>
        </w:rPr>
        <w:t xml:space="preserve">Keras </w:t>
      </w:r>
      <w:r>
        <w:rPr>
          <w:lang w:val="sr-Cyrl-RS"/>
        </w:rPr>
        <w:t>је библиотека</w:t>
      </w:r>
      <w:r>
        <w:rPr>
          <w:lang w:val="en-GB"/>
        </w:rPr>
        <w:t xml:space="preserve"> </w:t>
      </w:r>
      <w:r>
        <w:rPr>
          <w:lang w:val="sr-Cyrl-RS"/>
        </w:rPr>
        <w:t xml:space="preserve">која пружа </w:t>
      </w:r>
      <w:r>
        <w:rPr>
          <w:lang w:val="en-GB"/>
        </w:rPr>
        <w:t xml:space="preserve">API </w:t>
      </w:r>
      <w:r>
        <w:rPr>
          <w:lang w:val="sr-Cyrl-RS"/>
        </w:rPr>
        <w:t>високог нивоа</w:t>
      </w:r>
      <w:r>
        <w:rPr>
          <w:lang w:val="en-GB"/>
        </w:rPr>
        <w:t xml:space="preserve"> </w:t>
      </w:r>
      <w:r>
        <w:rPr>
          <w:lang w:val="sr-Cyrl-RS"/>
        </w:rPr>
        <w:t xml:space="preserve">за рад са неуралним мрежама. Користи </w:t>
      </w:r>
      <w:r>
        <w:rPr>
          <w:i/>
          <w:iCs/>
          <w:lang w:val="en-GB"/>
        </w:rPr>
        <w:t>TensorFlow</w:t>
      </w:r>
      <w:r>
        <w:rPr>
          <w:i/>
          <w:iCs/>
          <w:lang w:val="sr-Cyrl-RS"/>
        </w:rPr>
        <w:t xml:space="preserve"> </w:t>
      </w:r>
      <w:r>
        <w:rPr>
          <w:lang w:val="sr-Cyrl-RS"/>
        </w:rPr>
        <w:t>као подлогу</w:t>
      </w:r>
      <w:r>
        <w:rPr>
          <w:lang w:val="en-GB"/>
        </w:rPr>
        <w:t>.</w:t>
      </w:r>
    </w:p>
    <w:p w14:paraId="2523571D" w14:textId="77777777" w:rsidR="00854ACC" w:rsidRDefault="00854ACC" w:rsidP="00854ACC">
      <w:pPr>
        <w:pStyle w:val="SlikeTabele"/>
      </w:pPr>
      <w:r>
        <w:rPr>
          <w:noProof/>
        </w:rPr>
        <w:drawing>
          <wp:inline distT="0" distB="0" distL="0" distR="0" wp14:anchorId="23AC1F7F" wp14:editId="1D411073">
            <wp:extent cx="2517121" cy="1213118"/>
            <wp:effectExtent l="0" t="0" r="0" b="0"/>
            <wp:docPr id="10" name="Picture 10"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ipart, 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1219" cy="1224732"/>
                    </a:xfrm>
                    <a:prstGeom prst="rect">
                      <a:avLst/>
                    </a:prstGeom>
                  </pic:spPr>
                </pic:pic>
              </a:graphicData>
            </a:graphic>
          </wp:inline>
        </w:drawing>
      </w:r>
    </w:p>
    <w:p w14:paraId="57D1C6DB" w14:textId="5E45F912" w:rsidR="00854ACC" w:rsidRPr="00E97DA9" w:rsidRDefault="00854ACC" w:rsidP="00854ACC">
      <w:pPr>
        <w:pStyle w:val="Oznakaslike"/>
        <w:rPr>
          <w:lang w:val="en-GB"/>
        </w:rPr>
      </w:pPr>
      <w:r>
        <w:rPr>
          <w:lang w:val="sr-Cyrl-RS"/>
        </w:rPr>
        <w:t xml:space="preserve">Слика 3.1.1. Логои библиотека </w:t>
      </w:r>
      <w:r>
        <w:rPr>
          <w:lang w:val="en-GB"/>
        </w:rPr>
        <w:t xml:space="preserve">TensorFlow </w:t>
      </w:r>
      <w:r>
        <w:rPr>
          <w:lang w:val="sr-Cyrl-RS"/>
        </w:rPr>
        <w:t xml:space="preserve">и </w:t>
      </w:r>
      <w:r>
        <w:rPr>
          <w:lang w:val="en-GB"/>
        </w:rPr>
        <w:t>Keras</w:t>
      </w:r>
      <w:r w:rsidR="00E97DA9">
        <w:rPr>
          <w:lang w:val="en-GB"/>
        </w:rPr>
        <w:t xml:space="preserve"> [7][8]</w:t>
      </w:r>
    </w:p>
    <w:p w14:paraId="25C698CD" w14:textId="77777777" w:rsidR="00854ACC" w:rsidRDefault="00854ACC" w:rsidP="00A049A3">
      <w:pPr>
        <w:pStyle w:val="IInivonaslova-Potpoglavlje"/>
      </w:pPr>
      <w:bookmarkStart w:id="10" w:name="_Toc115305078"/>
      <w:r>
        <w:t>TensorFlow Object Detection API</w:t>
      </w:r>
      <w:r>
        <w:rPr>
          <w:lang w:val="sr-Cyrl-RS"/>
        </w:rPr>
        <w:t xml:space="preserve"> (</w:t>
      </w:r>
      <w:r>
        <w:t>TFOD API)</w:t>
      </w:r>
      <w:bookmarkEnd w:id="10"/>
    </w:p>
    <w:p w14:paraId="4EE0B0C3" w14:textId="3A65BFFB" w:rsidR="00854ACC" w:rsidRDefault="00854ACC" w:rsidP="00854ACC">
      <w:pPr>
        <w:pStyle w:val="Osnovnitekst"/>
        <w:rPr>
          <w:lang w:val="sr-Cyrl-RS"/>
        </w:rPr>
      </w:pPr>
      <w:r>
        <w:rPr>
          <w:i/>
          <w:iCs/>
          <w:lang w:val="en-GB"/>
        </w:rPr>
        <w:t xml:space="preserve">TensorFlow </w:t>
      </w:r>
      <w:r>
        <w:rPr>
          <w:lang w:val="sr-Cyrl-RS"/>
        </w:rPr>
        <w:t xml:space="preserve">нуди бесплатан </w:t>
      </w:r>
      <w:r>
        <w:rPr>
          <w:lang w:val="en-GB"/>
        </w:rPr>
        <w:t xml:space="preserve">API </w:t>
      </w:r>
      <w:r>
        <w:rPr>
          <w:lang w:val="sr-Cyrl-RS"/>
        </w:rPr>
        <w:t xml:space="preserve">отвореног кода, као надоградњу на саму библиотеку, намењен раду са проблемима детекције објеката. Пружа интерфејс за једноставно прављење сопствених архитектура, као и коришћење постојећих познатих архитектура, доступних имплементиране за овај </w:t>
      </w:r>
      <w:r>
        <w:rPr>
          <w:lang w:val="en-GB"/>
        </w:rPr>
        <w:t xml:space="preserve">API, </w:t>
      </w:r>
      <w:r>
        <w:rPr>
          <w:lang w:val="sr-Cyrl-RS"/>
        </w:rPr>
        <w:t>и њихову модификацију за сопствене потребе помоћу конфигурационих фајлова.</w:t>
      </w:r>
    </w:p>
    <w:p w14:paraId="6C82D9F2" w14:textId="7637A2FD" w:rsidR="00954964" w:rsidRDefault="00954964" w:rsidP="00954964">
      <w:pPr>
        <w:pStyle w:val="IInivonaslova-Potpoglavlje"/>
        <w:rPr>
          <w:lang w:val="en-GB"/>
        </w:rPr>
      </w:pPr>
      <w:bookmarkStart w:id="11" w:name="_Toc115305079"/>
      <w:r>
        <w:rPr>
          <w:lang w:val="en-GB"/>
        </w:rPr>
        <w:t>Albumentations</w:t>
      </w:r>
      <w:bookmarkEnd w:id="11"/>
    </w:p>
    <w:p w14:paraId="4F74A877" w14:textId="20413C51" w:rsidR="00954964" w:rsidRDefault="004F5049" w:rsidP="00954964">
      <w:pPr>
        <w:pStyle w:val="Osnovnitekst"/>
        <w:rPr>
          <w:lang w:val="sr-Cyrl-RS"/>
        </w:rPr>
      </w:pPr>
      <w:r>
        <w:rPr>
          <w:i/>
          <w:iCs/>
          <w:lang w:val="en-GB"/>
        </w:rPr>
        <w:t xml:space="preserve">Albumentations </w:t>
      </w:r>
      <w:r>
        <w:rPr>
          <w:lang w:val="sr-Cyrl-RS"/>
        </w:rPr>
        <w:t xml:space="preserve">је библиотека за програмски језик </w:t>
      </w:r>
      <w:r>
        <w:rPr>
          <w:i/>
          <w:iCs/>
          <w:lang w:val="en-GB"/>
        </w:rPr>
        <w:t>Python</w:t>
      </w:r>
      <w:r>
        <w:rPr>
          <w:lang w:val="en-GB"/>
        </w:rPr>
        <w:t xml:space="preserve">, </w:t>
      </w:r>
      <w:r w:rsidR="00F90022">
        <w:rPr>
          <w:lang w:val="sr-Cyrl-RS"/>
        </w:rPr>
        <w:t>која пружа функционалности за аугментацију података (</w:t>
      </w:r>
      <w:r w:rsidR="00F90022">
        <w:rPr>
          <w:i/>
          <w:iCs/>
          <w:lang w:val="en-GB"/>
        </w:rPr>
        <w:t>data augmentation</w:t>
      </w:r>
      <w:r w:rsidR="00F90022">
        <w:rPr>
          <w:lang w:val="en-GB"/>
        </w:rPr>
        <w:t>)</w:t>
      </w:r>
      <w:r w:rsidR="00374C8C">
        <w:rPr>
          <w:lang w:val="sr-Cyrl-RS"/>
        </w:rPr>
        <w:t xml:space="preserve"> код скупова података са сликама</w:t>
      </w:r>
      <w:r w:rsidR="00F90022">
        <w:rPr>
          <w:lang w:val="sr-Cyrl-RS"/>
        </w:rPr>
        <w:t>.</w:t>
      </w:r>
      <w:r w:rsidR="00736999">
        <w:rPr>
          <w:lang w:val="sr-Cyrl-RS"/>
        </w:rPr>
        <w:t xml:space="preserve"> Ова техника </w:t>
      </w:r>
      <w:r w:rsidR="00736999">
        <w:rPr>
          <w:lang w:val="sr-Cyrl-RS"/>
        </w:rPr>
        <w:lastRenderedPageBreak/>
        <w:t>се користи за повећање величине скупа података, генерисањем варијација постојећих података у скупу.</w:t>
      </w:r>
      <w:r w:rsidR="00E35A83">
        <w:rPr>
          <w:lang w:val="sr-Cyrl-RS"/>
        </w:rPr>
        <w:t xml:space="preserve"> У овом случају, библиотека нуди </w:t>
      </w:r>
      <w:r w:rsidR="00B54EE2">
        <w:rPr>
          <w:lang w:val="sr-Cyrl-RS"/>
        </w:rPr>
        <w:t>велики број трансформација над сликама</w:t>
      </w:r>
      <w:r w:rsidR="003D0895">
        <w:rPr>
          <w:lang w:val="sr-Cyrl-RS"/>
        </w:rPr>
        <w:t>, укључујући просторне трансформације и трансформације над појединачним пикселима</w:t>
      </w:r>
      <w:r w:rsidR="00B54EE2">
        <w:rPr>
          <w:lang w:val="sr-Cyrl-RS"/>
        </w:rPr>
        <w:t>.</w:t>
      </w:r>
      <w:r w:rsidR="00424A2B">
        <w:rPr>
          <w:lang w:val="sr-Cyrl-RS"/>
        </w:rPr>
        <w:t xml:space="preserve"> Могућа је интеграција са библиотекама за машинско учење, попут библиотеке </w:t>
      </w:r>
      <w:r w:rsidR="00424A2B">
        <w:rPr>
          <w:i/>
          <w:iCs/>
          <w:lang w:val="en-GB"/>
        </w:rPr>
        <w:t>TensorFlow</w:t>
      </w:r>
      <w:r w:rsidR="00424A2B">
        <w:rPr>
          <w:lang w:val="sr-Cyrl-RS"/>
        </w:rPr>
        <w:t>, што би омогућило генерисање трансформација у меморији, приликом тренирања.</w:t>
      </w:r>
      <w:r w:rsidR="009B6ED9">
        <w:rPr>
          <w:lang w:val="sr-Cyrl-RS"/>
        </w:rPr>
        <w:t xml:space="preserve"> Због </w:t>
      </w:r>
      <w:r w:rsidR="000056BB">
        <w:rPr>
          <w:lang w:val="sr-Cyrl-RS"/>
        </w:rPr>
        <w:t>проблема некомпатибилних верзија</w:t>
      </w:r>
      <w:r w:rsidR="009B6ED9">
        <w:rPr>
          <w:lang w:val="sr-Cyrl-RS"/>
        </w:rPr>
        <w:t>, ова могућност није коришћена, већ смо скуп података проши</w:t>
      </w:r>
      <w:r w:rsidR="007C6539">
        <w:rPr>
          <w:lang w:val="sr-Cyrl-RS"/>
        </w:rPr>
        <w:t>ри</w:t>
      </w:r>
      <w:r w:rsidR="009B6ED9">
        <w:rPr>
          <w:lang w:val="sr-Cyrl-RS"/>
        </w:rPr>
        <w:t>ли пре тренирања, и сачували</w:t>
      </w:r>
      <w:r w:rsidR="00D27641">
        <w:rPr>
          <w:lang w:val="sr-Cyrl-RS"/>
        </w:rPr>
        <w:t xml:space="preserve"> га</w:t>
      </w:r>
      <w:r w:rsidR="009B6ED9">
        <w:rPr>
          <w:lang w:val="sr-Cyrl-RS"/>
        </w:rPr>
        <w:t xml:space="preserve"> на диску.</w:t>
      </w:r>
    </w:p>
    <w:p w14:paraId="01B3C2FA" w14:textId="6E87DC88" w:rsidR="001D4606" w:rsidRDefault="001D4606" w:rsidP="001D4606">
      <w:pPr>
        <w:pStyle w:val="SlikeTabele"/>
      </w:pPr>
      <w:r>
        <w:rPr>
          <w:noProof/>
        </w:rPr>
        <w:drawing>
          <wp:inline distT="0" distB="0" distL="0" distR="0" wp14:anchorId="51EF0FE6" wp14:editId="452ECD4C">
            <wp:extent cx="3193758" cy="3444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3203776" cy="3455079"/>
                    </a:xfrm>
                    <a:prstGeom prst="rect">
                      <a:avLst/>
                    </a:prstGeom>
                  </pic:spPr>
                </pic:pic>
              </a:graphicData>
            </a:graphic>
          </wp:inline>
        </w:drawing>
      </w:r>
    </w:p>
    <w:p w14:paraId="6D244BA8" w14:textId="051A85EF" w:rsidR="001D4606" w:rsidRPr="001D4606" w:rsidRDefault="001D4606" w:rsidP="001D4606">
      <w:pPr>
        <w:pStyle w:val="Oznakaslike"/>
        <w:rPr>
          <w:lang w:val="sr-Cyrl-RS"/>
        </w:rPr>
      </w:pPr>
      <w:r>
        <w:rPr>
          <w:lang w:val="sr-Cyrl-RS"/>
        </w:rPr>
        <w:t>Слика</w:t>
      </w:r>
      <w:r w:rsidR="002F152E">
        <w:rPr>
          <w:lang w:val="sr-Cyrl-RS"/>
        </w:rPr>
        <w:t xml:space="preserve"> 3.3.1. Пример трансформација над картом</w:t>
      </w:r>
    </w:p>
    <w:p w14:paraId="1CE9FCD6" w14:textId="77777777" w:rsidR="00854ACC" w:rsidRDefault="00854ACC" w:rsidP="00A049A3">
      <w:pPr>
        <w:pStyle w:val="IInivonaslova-Potpoglavlje"/>
        <w:rPr>
          <w:lang w:val="sr-Cyrl-RS"/>
        </w:rPr>
      </w:pPr>
      <w:bookmarkStart w:id="12" w:name="_Toc115305080"/>
      <w:r>
        <w:t>LabelImg</w:t>
      </w:r>
      <w:bookmarkEnd w:id="12"/>
    </w:p>
    <w:p w14:paraId="579568F8" w14:textId="77777777" w:rsidR="00854ACC" w:rsidRPr="0043392B" w:rsidRDefault="00854ACC" w:rsidP="00854ACC">
      <w:pPr>
        <w:pStyle w:val="Osnovnitekst"/>
        <w:rPr>
          <w:lang w:val="en-GB"/>
        </w:rPr>
      </w:pPr>
      <w:r>
        <w:rPr>
          <w:i/>
          <w:iCs/>
          <w:lang w:val="en-GB"/>
        </w:rPr>
        <w:t>LabelImg</w:t>
      </w:r>
      <w:r>
        <w:t xml:space="preserve"> </w:t>
      </w:r>
      <w:r>
        <w:rPr>
          <w:lang w:val="sr-Cyrl-RS"/>
        </w:rPr>
        <w:t xml:space="preserve">је бесплатан алат написан у језику </w:t>
      </w:r>
      <w:r>
        <w:rPr>
          <w:i/>
          <w:iCs/>
          <w:lang w:val="en-GB"/>
        </w:rPr>
        <w:t>Python</w:t>
      </w:r>
      <w:r>
        <w:rPr>
          <w:lang w:val="en-GB"/>
        </w:rPr>
        <w:t xml:space="preserve">, </w:t>
      </w:r>
      <w:r>
        <w:rPr>
          <w:lang w:val="sr-Cyrl-RS"/>
        </w:rPr>
        <w:t>намењен за анотацију слика.</w:t>
      </w:r>
      <w:r>
        <w:rPr>
          <w:lang w:val="en-GB"/>
        </w:rPr>
        <w:t xml:space="preserve"> </w:t>
      </w:r>
      <w:r>
        <w:rPr>
          <w:lang w:val="sr-Cyrl-RS"/>
        </w:rPr>
        <w:t>Кориснику се омогућава означавање</w:t>
      </w:r>
      <w:r>
        <w:rPr>
          <w:lang w:val="en-GB"/>
        </w:rPr>
        <w:t xml:space="preserve"> </w:t>
      </w:r>
      <w:r>
        <w:rPr>
          <w:lang w:val="sr-Cyrl-RS"/>
        </w:rPr>
        <w:t>граничних правоугаоника око објеката, као и класа којима припадају, путем графичког интерфејса. Анотације се потом чувају као засебне</w:t>
      </w:r>
      <w:r>
        <w:rPr>
          <w:lang w:val="en-GB"/>
        </w:rPr>
        <w:t xml:space="preserve"> </w:t>
      </w:r>
      <w:r>
        <w:rPr>
          <w:lang w:val="sr-Cyrl-RS"/>
        </w:rPr>
        <w:t xml:space="preserve">датотеке, у једном од више понуђених формата коришћених од стране познатих сликовних скупова података и модела, као што су </w:t>
      </w:r>
      <w:r>
        <w:rPr>
          <w:i/>
          <w:iCs/>
          <w:lang w:val="en-GB"/>
        </w:rPr>
        <w:t>Pascal VOC</w:t>
      </w:r>
      <w:r>
        <w:rPr>
          <w:lang w:val="sr-Cyrl-RS"/>
        </w:rPr>
        <w:t xml:space="preserve"> или </w:t>
      </w:r>
      <w:r>
        <w:rPr>
          <w:i/>
          <w:iCs/>
          <w:lang w:val="en-GB"/>
        </w:rPr>
        <w:t>YOLO</w:t>
      </w:r>
      <w:r>
        <w:rPr>
          <w:lang w:val="en-GB"/>
        </w:rPr>
        <w:t>.</w:t>
      </w:r>
    </w:p>
    <w:p w14:paraId="19E8DA06" w14:textId="77777777" w:rsidR="00854ACC" w:rsidRDefault="00854ACC" w:rsidP="00854ACC">
      <w:pPr>
        <w:pStyle w:val="SlikeTabele"/>
      </w:pPr>
      <w:r>
        <w:rPr>
          <w:noProof/>
        </w:rPr>
        <w:lastRenderedPageBreak/>
        <w:drawing>
          <wp:inline distT="0" distB="0" distL="0" distR="0" wp14:anchorId="6420BFED" wp14:editId="27673B36">
            <wp:extent cx="4770912" cy="2584450"/>
            <wp:effectExtent l="0" t="0" r="0"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5596" cy="2603239"/>
                    </a:xfrm>
                    <a:prstGeom prst="rect">
                      <a:avLst/>
                    </a:prstGeom>
                  </pic:spPr>
                </pic:pic>
              </a:graphicData>
            </a:graphic>
          </wp:inline>
        </w:drawing>
      </w:r>
    </w:p>
    <w:p w14:paraId="1500C930" w14:textId="5B8E486B" w:rsidR="00854ACC" w:rsidRPr="00846884" w:rsidRDefault="00854ACC" w:rsidP="00854ACC">
      <w:pPr>
        <w:pStyle w:val="Oznakaslike"/>
        <w:rPr>
          <w:lang w:val="en-GB"/>
        </w:rPr>
      </w:pPr>
      <w:r>
        <w:rPr>
          <w:lang w:val="sr-Cyrl-RS"/>
        </w:rPr>
        <w:t>Слика 3.</w:t>
      </w:r>
      <w:r w:rsidR="00B00D28">
        <w:rPr>
          <w:lang w:val="sr-Cyrl-RS"/>
        </w:rPr>
        <w:t>4</w:t>
      </w:r>
      <w:r>
        <w:rPr>
          <w:lang w:val="sr-Cyrl-RS"/>
        </w:rPr>
        <w:t xml:space="preserve">.1. Приказ алата </w:t>
      </w:r>
      <w:r>
        <w:rPr>
          <w:lang w:val="en-GB"/>
        </w:rPr>
        <w:t>LabelImg</w:t>
      </w:r>
    </w:p>
    <w:p w14:paraId="5A32E1F8" w14:textId="77777777" w:rsidR="00854ACC" w:rsidRDefault="00854ACC" w:rsidP="00A049A3">
      <w:pPr>
        <w:pStyle w:val="IInivonaslova-Potpoglavlje"/>
      </w:pPr>
      <w:bookmarkStart w:id="13" w:name="_Toc115305081"/>
      <w:r>
        <w:t>Android Studio</w:t>
      </w:r>
      <w:bookmarkEnd w:id="13"/>
    </w:p>
    <w:p w14:paraId="6D13D563" w14:textId="77777777" w:rsidR="00854ACC" w:rsidRPr="0057630C" w:rsidRDefault="00854ACC" w:rsidP="00854ACC">
      <w:pPr>
        <w:pStyle w:val="Osnovnitekst"/>
        <w:rPr>
          <w:lang w:val="sr-Cyrl-RS"/>
        </w:rPr>
      </w:pPr>
      <w:r>
        <w:rPr>
          <w:i/>
          <w:iCs/>
          <w:lang w:val="en-GB"/>
        </w:rPr>
        <w:t xml:space="preserve">Android Studio </w:t>
      </w:r>
      <w:r>
        <w:rPr>
          <w:lang w:val="sr-Cyrl-RS"/>
        </w:rPr>
        <w:t>је званично интегрисано развојно окружење за израду</w:t>
      </w:r>
      <w:r>
        <w:rPr>
          <w:lang w:val="en-GB"/>
        </w:rPr>
        <w:t xml:space="preserve"> </w:t>
      </w:r>
      <w:r>
        <w:rPr>
          <w:lang w:val="sr-Cyrl-RS"/>
        </w:rPr>
        <w:t xml:space="preserve">апликација намењених </w:t>
      </w:r>
      <w:r>
        <w:rPr>
          <w:i/>
          <w:iCs/>
          <w:lang w:val="en-GB"/>
        </w:rPr>
        <w:t xml:space="preserve">Android </w:t>
      </w:r>
      <w:r>
        <w:rPr>
          <w:lang w:val="sr-Cyrl-RS"/>
        </w:rPr>
        <w:t xml:space="preserve">уређајима. Као основу користи </w:t>
      </w:r>
      <w:r>
        <w:rPr>
          <w:i/>
          <w:iCs/>
          <w:lang w:val="en-GB"/>
        </w:rPr>
        <w:t>IntelliJ</w:t>
      </w:r>
      <w:r>
        <w:rPr>
          <w:lang w:val="sr-Cyrl-RS"/>
        </w:rPr>
        <w:t xml:space="preserve">, окружење за развој апликација у језицима за </w:t>
      </w:r>
      <w:r>
        <w:rPr>
          <w:i/>
          <w:iCs/>
          <w:lang w:val="en-GB"/>
        </w:rPr>
        <w:t>JVM</w:t>
      </w:r>
      <w:r>
        <w:rPr>
          <w:lang w:val="sr-Cyrl-RS"/>
        </w:rPr>
        <w:t xml:space="preserve">, као што су </w:t>
      </w:r>
      <w:r>
        <w:rPr>
          <w:i/>
          <w:iCs/>
          <w:lang w:val="en-GB"/>
        </w:rPr>
        <w:t xml:space="preserve">Java </w:t>
      </w:r>
      <w:r>
        <w:rPr>
          <w:lang w:val="sr-Cyrl-RS"/>
        </w:rPr>
        <w:t xml:space="preserve">и </w:t>
      </w:r>
      <w:r>
        <w:rPr>
          <w:i/>
          <w:iCs/>
          <w:lang w:val="en-GB"/>
        </w:rPr>
        <w:t xml:space="preserve">Kotlin. </w:t>
      </w:r>
      <w:r>
        <w:rPr>
          <w:lang w:val="sr-Cyrl-RS"/>
        </w:rPr>
        <w:t>Окружење пружа</w:t>
      </w:r>
      <w:r>
        <w:rPr>
          <w:lang w:val="en-GB"/>
        </w:rPr>
        <w:t xml:space="preserve"> </w:t>
      </w:r>
      <w:r>
        <w:rPr>
          <w:lang w:val="sr-Cyrl-RS"/>
        </w:rPr>
        <w:t xml:space="preserve">олакшано дизајнирање корисничког интерфејса графичким или програмским путем, проверу перформанси, безбедности и приступачности апликације, као и тестирање апликације на свим конфигурацијама и типовима уређаја захваљујући уграђеном емулатору </w:t>
      </w:r>
      <w:r>
        <w:rPr>
          <w:i/>
          <w:iCs/>
          <w:lang w:val="en-GB"/>
        </w:rPr>
        <w:t xml:space="preserve">Android </w:t>
      </w:r>
      <w:r>
        <w:rPr>
          <w:lang w:val="sr-Cyrl-RS"/>
        </w:rPr>
        <w:t>система.</w:t>
      </w:r>
    </w:p>
    <w:p w14:paraId="2CEE1F31" w14:textId="77777777" w:rsidR="00854ACC" w:rsidRDefault="00854ACC" w:rsidP="00854ACC">
      <w:pPr>
        <w:pStyle w:val="SlikeTabele"/>
      </w:pPr>
      <w:r>
        <w:rPr>
          <w:noProof/>
        </w:rPr>
        <w:drawing>
          <wp:inline distT="0" distB="0" distL="0" distR="0" wp14:anchorId="77B66CEC" wp14:editId="5E28EFF2">
            <wp:extent cx="4664177" cy="276860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8046" cy="2782768"/>
                    </a:xfrm>
                    <a:prstGeom prst="rect">
                      <a:avLst/>
                    </a:prstGeom>
                  </pic:spPr>
                </pic:pic>
              </a:graphicData>
            </a:graphic>
          </wp:inline>
        </w:drawing>
      </w:r>
    </w:p>
    <w:p w14:paraId="79B9C8D3" w14:textId="10FA7E77" w:rsidR="00854ACC" w:rsidRPr="001D4606" w:rsidRDefault="00854ACC" w:rsidP="001D4606">
      <w:pPr>
        <w:pStyle w:val="Oznakaslike"/>
        <w:rPr>
          <w:lang w:val="en-GB"/>
        </w:rPr>
      </w:pPr>
      <w:r>
        <w:rPr>
          <w:lang w:val="sr-Cyrl-RS"/>
        </w:rPr>
        <w:t>Слика 3.</w:t>
      </w:r>
      <w:r w:rsidR="00880F85">
        <w:rPr>
          <w:lang w:val="sr-Cyrl-RS"/>
        </w:rPr>
        <w:t>5</w:t>
      </w:r>
      <w:r>
        <w:rPr>
          <w:lang w:val="sr-Cyrl-RS"/>
        </w:rPr>
        <w:t xml:space="preserve">.1. Приказ окружења </w:t>
      </w:r>
      <w:r>
        <w:rPr>
          <w:lang w:val="en-GB"/>
        </w:rPr>
        <w:t>Android Studio</w:t>
      </w:r>
      <w:r w:rsidR="00061399">
        <w:rPr>
          <w:lang w:val="en-GB"/>
        </w:rPr>
        <w:t xml:space="preserve"> [9]</w:t>
      </w:r>
    </w:p>
    <w:p w14:paraId="1DAF69CF" w14:textId="00D1B605" w:rsidR="00BB0C5A" w:rsidRDefault="00BB0C5A" w:rsidP="00BB0C5A">
      <w:pPr>
        <w:pStyle w:val="Inivonaslova-Poglavlje"/>
        <w:rPr>
          <w:lang w:val="sr-Cyrl-RS"/>
        </w:rPr>
      </w:pPr>
      <w:bookmarkStart w:id="14" w:name="_Toc115305082"/>
      <w:r>
        <w:rPr>
          <w:lang w:val="sr-Cyrl-RS"/>
        </w:rPr>
        <w:lastRenderedPageBreak/>
        <w:t>Проблем детекције карата</w:t>
      </w:r>
      <w:bookmarkEnd w:id="14"/>
    </w:p>
    <w:p w14:paraId="084091D2" w14:textId="66DE756E" w:rsidR="0075551A" w:rsidRPr="0075551A" w:rsidRDefault="00402F46" w:rsidP="0075551A">
      <w:pPr>
        <w:pStyle w:val="Osnovnitekst"/>
        <w:rPr>
          <w:i/>
          <w:iCs/>
          <w:lang w:val="sr-Cyrl-RS"/>
        </w:rPr>
      </w:pPr>
      <w:r>
        <w:rPr>
          <w:lang w:val="sr-Cyrl-RS"/>
        </w:rPr>
        <w:t xml:space="preserve">У овом поглављу биће разматрано решавање проблема детекције карата на </w:t>
      </w:r>
      <w:r w:rsidR="00ED042A">
        <w:rPr>
          <w:lang w:val="sr-Cyrl-RS"/>
        </w:rPr>
        <w:t xml:space="preserve">датој </w:t>
      </w:r>
      <w:r>
        <w:rPr>
          <w:lang w:val="sr-Cyrl-RS"/>
        </w:rPr>
        <w:t>слици. Најпре ће бити успостављени теоријски принципи рада неуралних мрежа за решавање овог проблема</w:t>
      </w:r>
      <w:r w:rsidR="00DA7BE8">
        <w:rPr>
          <w:lang w:val="sr-Cyrl-RS"/>
        </w:rPr>
        <w:t>,</w:t>
      </w:r>
      <w:r w:rsidR="008F2AFD">
        <w:rPr>
          <w:lang w:val="sr-Cyrl-RS"/>
        </w:rPr>
        <w:t xml:space="preserve"> са освртом на две врсте мрежа и предности њиховог коришћења</w:t>
      </w:r>
      <w:r>
        <w:rPr>
          <w:lang w:val="sr-Cyrl-RS"/>
        </w:rPr>
        <w:t>.</w:t>
      </w:r>
      <w:r w:rsidR="001C59D5">
        <w:rPr>
          <w:lang w:val="sr-Cyrl-RS"/>
        </w:rPr>
        <w:t xml:space="preserve"> Затим ће бити приказан детаљан поступак изградње модела за изабрану архитектуру.</w:t>
      </w:r>
      <w:r w:rsidR="005A6180">
        <w:rPr>
          <w:lang w:val="sr-Cyrl-RS"/>
        </w:rPr>
        <w:t xml:space="preserve"> На крају ће бити приказани резултати евалуације добијеног модела, као и области у којима</w:t>
      </w:r>
      <w:r w:rsidR="007424F8">
        <w:rPr>
          <w:lang w:val="sr-Cyrl-RS"/>
        </w:rPr>
        <w:t xml:space="preserve"> се</w:t>
      </w:r>
      <w:r w:rsidR="005A6180">
        <w:rPr>
          <w:lang w:val="sr-Cyrl-RS"/>
        </w:rPr>
        <w:t xml:space="preserve"> модел </w:t>
      </w:r>
      <w:r w:rsidR="007424F8">
        <w:rPr>
          <w:lang w:val="sr-Cyrl-RS"/>
        </w:rPr>
        <w:t>може</w:t>
      </w:r>
      <w:r w:rsidR="005A6180">
        <w:rPr>
          <w:lang w:val="sr-Cyrl-RS"/>
        </w:rPr>
        <w:t xml:space="preserve"> побољша</w:t>
      </w:r>
      <w:r w:rsidR="00FE2396">
        <w:rPr>
          <w:lang w:val="sr-Cyrl-RS"/>
        </w:rPr>
        <w:t>ти</w:t>
      </w:r>
      <w:r w:rsidR="005A6180">
        <w:rPr>
          <w:lang w:val="sr-Cyrl-RS"/>
        </w:rPr>
        <w:t>.</w:t>
      </w:r>
    </w:p>
    <w:p w14:paraId="785FDE74" w14:textId="4BDC8E5D" w:rsidR="00BB0C5A" w:rsidRDefault="00504F92" w:rsidP="00504F92">
      <w:pPr>
        <w:pStyle w:val="IInivonaslova-Potpoglavlje"/>
        <w:rPr>
          <w:lang w:val="sr-Cyrl-RS"/>
        </w:rPr>
      </w:pPr>
      <w:bookmarkStart w:id="15" w:name="_Toc115305083"/>
      <w:r>
        <w:rPr>
          <w:lang w:val="sr-Cyrl-RS"/>
        </w:rPr>
        <w:t>Принципи</w:t>
      </w:r>
      <w:r w:rsidR="00821C26">
        <w:rPr>
          <w:lang w:val="en-GB"/>
        </w:rPr>
        <w:t xml:space="preserve"> </w:t>
      </w:r>
      <w:r w:rsidR="00821C26">
        <w:rPr>
          <w:lang w:val="sr-Cyrl-RS"/>
        </w:rPr>
        <w:t xml:space="preserve">рада </w:t>
      </w:r>
      <w:r>
        <w:rPr>
          <w:lang w:val="sr-Cyrl-RS"/>
        </w:rPr>
        <w:t>неуралних мрежа за детекцију објеката</w:t>
      </w:r>
      <w:bookmarkEnd w:id="15"/>
    </w:p>
    <w:p w14:paraId="4FC91311" w14:textId="51DF401D" w:rsidR="00A15F8E" w:rsidRDefault="00516B04" w:rsidP="006951BD">
      <w:pPr>
        <w:pStyle w:val="Osnovnitekst"/>
        <w:rPr>
          <w:lang w:val="sr-Cyrl-RS"/>
        </w:rPr>
      </w:pPr>
      <w:r>
        <w:rPr>
          <w:lang w:val="sr-Cyrl-RS"/>
        </w:rPr>
        <w:t xml:space="preserve">Проналажење координата граничног правоугаоника око траженог објекта представља регресивни проблем. Најчешће коришћене функције губитка код овог проблема јесу варијанте фунцкије </w:t>
      </w:r>
      <w:r>
        <w:rPr>
          <w:i/>
          <w:iCs/>
          <w:lang w:val="en-GB"/>
        </w:rPr>
        <w:t xml:space="preserve">Intersect over Union </w:t>
      </w:r>
      <w:r>
        <w:rPr>
          <w:lang w:val="en-GB"/>
        </w:rPr>
        <w:t>(</w:t>
      </w:r>
      <w:r>
        <w:rPr>
          <w:i/>
          <w:iCs/>
          <w:lang w:val="en-GB"/>
        </w:rPr>
        <w:t>IoU</w:t>
      </w:r>
      <w:r>
        <w:rPr>
          <w:lang w:val="en-GB"/>
        </w:rPr>
        <w:t>).</w:t>
      </w:r>
      <w:r w:rsidR="009F428D">
        <w:rPr>
          <w:lang w:val="en-GB"/>
        </w:rPr>
        <w:t xml:space="preserve"> </w:t>
      </w:r>
      <w:r w:rsidR="005E79B8">
        <w:rPr>
          <w:lang w:val="sr-Cyrl-RS"/>
        </w:rPr>
        <w:t xml:space="preserve">За гранични правоугаоник </w:t>
      </w:r>
      <w:r w:rsidR="005E79B8">
        <w:rPr>
          <w:i/>
          <w:iCs/>
          <w:lang w:val="en-GB"/>
        </w:rPr>
        <w:t>A</w:t>
      </w:r>
      <w:r w:rsidR="005E79B8">
        <w:rPr>
          <w:lang w:val="sr-Cyrl-RS"/>
        </w:rPr>
        <w:t xml:space="preserve">, који представља предикцију модела, и тачан гранични правоугаоник </w:t>
      </w:r>
      <w:r w:rsidR="005E79B8">
        <w:rPr>
          <w:i/>
          <w:iCs/>
          <w:lang w:val="en-GB"/>
        </w:rPr>
        <w:t>B</w:t>
      </w:r>
      <w:r w:rsidR="005E79B8">
        <w:rPr>
          <w:lang w:val="sr-Cyrl-RS"/>
        </w:rPr>
        <w:t xml:space="preserve">, који је дат у скупу података за тренирање, ова фунцкија рачуна </w:t>
      </w:r>
      <w:r w:rsidR="00A15F8E">
        <w:rPr>
          <w:lang w:val="sr-Cyrl-RS"/>
        </w:rPr>
        <w:t xml:space="preserve">количник пресека површина </w:t>
      </w:r>
      <w:r w:rsidR="00A15F8E">
        <w:rPr>
          <w:i/>
          <w:iCs/>
          <w:lang w:val="en-GB"/>
        </w:rPr>
        <w:t>A</w:t>
      </w:r>
      <w:r w:rsidR="00A15F8E">
        <w:rPr>
          <w:i/>
          <w:iCs/>
          <w:lang w:val="sr-Cyrl-RS"/>
        </w:rPr>
        <w:t xml:space="preserve"> </w:t>
      </w:r>
      <w:r w:rsidR="00A15F8E">
        <w:rPr>
          <w:lang w:val="sr-Cyrl-RS"/>
        </w:rPr>
        <w:t xml:space="preserve">и </w:t>
      </w:r>
      <w:r w:rsidR="00A15F8E">
        <w:rPr>
          <w:i/>
          <w:iCs/>
          <w:lang w:val="en-GB"/>
        </w:rPr>
        <w:t xml:space="preserve">B </w:t>
      </w:r>
      <w:r w:rsidR="00A15F8E">
        <w:rPr>
          <w:lang w:val="sr-Cyrl-RS"/>
        </w:rPr>
        <w:t>са унијом површина истих</w:t>
      </w:r>
      <w:r w:rsidR="00594755">
        <w:rPr>
          <w:lang w:val="sr-Cyrl-RS"/>
        </w:rPr>
        <w:t>.</w:t>
      </w:r>
    </w:p>
    <w:p w14:paraId="0CF985E0" w14:textId="2806C495" w:rsidR="004869FF" w:rsidRDefault="004869FF" w:rsidP="004869FF">
      <w:pPr>
        <w:pStyle w:val="SlikeTabele"/>
      </w:pPr>
      <w:r>
        <w:rPr>
          <w:noProof/>
        </w:rPr>
        <w:drawing>
          <wp:inline distT="0" distB="0" distL="0" distR="0" wp14:anchorId="1197E6CE" wp14:editId="510781AE">
            <wp:extent cx="3095238" cy="1485714"/>
            <wp:effectExtent l="0" t="0" r="0" b="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095238" cy="1485714"/>
                    </a:xfrm>
                    <a:prstGeom prst="rect">
                      <a:avLst/>
                    </a:prstGeom>
                  </pic:spPr>
                </pic:pic>
              </a:graphicData>
            </a:graphic>
          </wp:inline>
        </w:drawing>
      </w:r>
    </w:p>
    <w:p w14:paraId="26B04FD6" w14:textId="1CD39F40" w:rsidR="004869FF" w:rsidRPr="00655E74" w:rsidRDefault="004869FF" w:rsidP="004869FF">
      <w:pPr>
        <w:pStyle w:val="Oznakaslike"/>
        <w:rPr>
          <w:lang w:val="en-GB"/>
        </w:rPr>
      </w:pPr>
      <w:r>
        <w:rPr>
          <w:lang w:val="sr-Cyrl-RS"/>
        </w:rPr>
        <w:t xml:space="preserve">Слика </w:t>
      </w:r>
      <w:r w:rsidR="00603BFD">
        <w:rPr>
          <w:lang w:val="sr-Cyrl-RS"/>
        </w:rPr>
        <w:t>4</w:t>
      </w:r>
      <w:r>
        <w:rPr>
          <w:lang w:val="sr-Cyrl-RS"/>
        </w:rPr>
        <w:t xml:space="preserve">.1.1. </w:t>
      </w:r>
      <w:r>
        <w:rPr>
          <w:lang w:val="en-GB"/>
        </w:rPr>
        <w:t xml:space="preserve">IoU </w:t>
      </w:r>
      <w:r>
        <w:rPr>
          <w:lang w:val="sr-Cyrl-RS"/>
        </w:rPr>
        <w:t>функција</w:t>
      </w:r>
      <w:r w:rsidR="00655E74">
        <w:rPr>
          <w:lang w:val="en-GB"/>
        </w:rPr>
        <w:t xml:space="preserve"> [10]</w:t>
      </w:r>
    </w:p>
    <w:p w14:paraId="000BD186" w14:textId="44438227" w:rsidR="00594755" w:rsidRPr="007A5F9D" w:rsidRDefault="00594755" w:rsidP="00594755">
      <w:pPr>
        <w:pStyle w:val="Osnovnitekst"/>
        <w:rPr>
          <w:lang w:val="en-GB"/>
        </w:rPr>
      </w:pPr>
      <w:r>
        <w:rPr>
          <w:lang w:val="sr-Cyrl-RS"/>
        </w:rPr>
        <w:t>Како се, са повећањем степена преклапања два правоугаоника, пресек повећава, а унија смањује, циљ је максимизовати вредност ове функције.</w:t>
      </w:r>
      <w:r w:rsidR="007A5F9D">
        <w:rPr>
          <w:lang w:val="en-GB"/>
        </w:rPr>
        <w:t xml:space="preserve"> [1</w:t>
      </w:r>
      <w:r w:rsidR="00655E74">
        <w:rPr>
          <w:lang w:val="en-GB"/>
        </w:rPr>
        <w:t>1</w:t>
      </w:r>
      <w:r w:rsidR="007A5F9D">
        <w:rPr>
          <w:lang w:val="en-GB"/>
        </w:rPr>
        <w:t>]</w:t>
      </w:r>
    </w:p>
    <w:p w14:paraId="4919FF97" w14:textId="61F240C8" w:rsidR="00E4304D" w:rsidRDefault="00E4304D" w:rsidP="00594755">
      <w:pPr>
        <w:pStyle w:val="Osnovnitekst"/>
        <w:rPr>
          <w:lang w:val="sr-Cyrl-RS"/>
        </w:rPr>
      </w:pPr>
      <w:r>
        <w:rPr>
          <w:lang w:val="sr-Cyrl-RS"/>
        </w:rPr>
        <w:t>Проналажење класе којој припада објекат представља класификациони проблем. Принципи рада неуралних мрежа које решавају овај проблем биће представљени у поглављу 4.</w:t>
      </w:r>
    </w:p>
    <w:p w14:paraId="25AC1592" w14:textId="4E0F60D4" w:rsidR="002A3A90" w:rsidRPr="00A5795A" w:rsidRDefault="00B06A44" w:rsidP="00594755">
      <w:pPr>
        <w:pStyle w:val="Osnovnitekst"/>
        <w:rPr>
          <w:lang w:val="en-GB"/>
        </w:rPr>
      </w:pPr>
      <w:r>
        <w:rPr>
          <w:lang w:val="sr-Cyrl-RS"/>
        </w:rPr>
        <w:lastRenderedPageBreak/>
        <w:t>Поступак детекције објеката се, код решења базираних на техникама машинског учења, најчешће може рашчланити на два корака</w:t>
      </w:r>
      <w:r w:rsidR="00A5795A">
        <w:rPr>
          <w:lang w:val="en-GB"/>
        </w:rPr>
        <w:t>:</w:t>
      </w:r>
    </w:p>
    <w:p w14:paraId="4F314696" w14:textId="07B44CB8" w:rsidR="00993A5B" w:rsidRDefault="00D343CB" w:rsidP="00993A5B">
      <w:pPr>
        <w:pStyle w:val="Numerisanonabrajanje"/>
        <w:rPr>
          <w:lang w:val="sr-Cyrl-RS"/>
        </w:rPr>
      </w:pPr>
      <w:r>
        <w:rPr>
          <w:lang w:val="sr-Cyrl-RS"/>
        </w:rPr>
        <w:t>Прављење генерализованих предикција постојања објеката на слици</w:t>
      </w:r>
    </w:p>
    <w:p w14:paraId="0F719A4E" w14:textId="776BC51C" w:rsidR="00993A5B" w:rsidRDefault="00D343CB" w:rsidP="00993A5B">
      <w:pPr>
        <w:pStyle w:val="Numerisanonabrajanje"/>
        <w:rPr>
          <w:lang w:val="sr-Cyrl-RS"/>
        </w:rPr>
      </w:pPr>
      <w:r>
        <w:rPr>
          <w:lang w:val="sr-Cyrl-RS"/>
        </w:rPr>
        <w:t>Класификација објеката из претходног корака, као и регресија њихових граничних правоугаоника</w:t>
      </w:r>
    </w:p>
    <w:p w14:paraId="226EDE70" w14:textId="5DA8BA5C" w:rsidR="00C7623B" w:rsidRPr="007D1516" w:rsidRDefault="00523781" w:rsidP="003A4BF8">
      <w:pPr>
        <w:pStyle w:val="Osnovnitekst"/>
        <w:rPr>
          <w:lang w:val="en-GB"/>
        </w:rPr>
      </w:pPr>
      <w:r>
        <w:rPr>
          <w:lang w:val="sr-Cyrl-RS"/>
        </w:rPr>
        <w:t xml:space="preserve">У зависности од </w:t>
      </w:r>
      <w:r w:rsidR="00581E6C">
        <w:rPr>
          <w:lang w:val="sr-Cyrl-RS"/>
        </w:rPr>
        <w:t xml:space="preserve">начина имплементације ова два корака, </w:t>
      </w:r>
      <w:r w:rsidR="003A4BF8">
        <w:rPr>
          <w:lang w:val="sr-Cyrl-RS"/>
        </w:rPr>
        <w:t>разликујемо детекцију објеката у два корака</w:t>
      </w:r>
      <w:r w:rsidR="00A01E60">
        <w:rPr>
          <w:lang w:val="en-GB"/>
        </w:rPr>
        <w:t xml:space="preserve"> (two-stage object detection)</w:t>
      </w:r>
      <w:r w:rsidR="003A4BF8">
        <w:rPr>
          <w:lang w:val="sr-Cyrl-RS"/>
        </w:rPr>
        <w:t>, и детекцију објеката у једном кораку</w:t>
      </w:r>
      <w:r w:rsidR="00A01E60">
        <w:rPr>
          <w:lang w:val="en-GB"/>
        </w:rPr>
        <w:t xml:space="preserve"> (one-stage object detection)</w:t>
      </w:r>
      <w:r w:rsidR="003A4BF8">
        <w:rPr>
          <w:lang w:val="sr-Cyrl-RS"/>
        </w:rPr>
        <w:t xml:space="preserve">. Код детекције објеката у два корака, систем можемо раздвојити на две целине, од којих је свака задужена за један од поменутих корака. Сврха прве целине јесте </w:t>
      </w:r>
      <w:r w:rsidR="002D5089">
        <w:rPr>
          <w:lang w:val="sr-Cyrl-RS"/>
        </w:rPr>
        <w:t xml:space="preserve">издвајање региона од интереса </w:t>
      </w:r>
      <w:r w:rsidR="002856F5">
        <w:rPr>
          <w:lang w:val="sr-Cyrl-RS"/>
        </w:rPr>
        <w:t>са слике</w:t>
      </w:r>
      <w:r w:rsidR="002D5089">
        <w:rPr>
          <w:lang w:val="sr-Cyrl-RS"/>
        </w:rPr>
        <w:t>, који представљају кандидате за детектоване објекте</w:t>
      </w:r>
      <w:r w:rsidR="00DA00BF">
        <w:rPr>
          <w:lang w:val="sr-Cyrl-RS"/>
        </w:rPr>
        <w:t xml:space="preserve">, </w:t>
      </w:r>
      <w:r w:rsidR="00A07D81">
        <w:rPr>
          <w:lang w:val="sr-Cyrl-RS"/>
        </w:rPr>
        <w:t>не узимајући у обзир</w:t>
      </w:r>
      <w:r w:rsidR="00D2470E">
        <w:rPr>
          <w:lang w:val="sr-Cyrl-RS"/>
        </w:rPr>
        <w:t xml:space="preserve"> класу</w:t>
      </w:r>
      <w:r w:rsidR="00DA00BF">
        <w:rPr>
          <w:lang w:val="sr-Cyrl-RS"/>
        </w:rPr>
        <w:t xml:space="preserve"> самог објекта</w:t>
      </w:r>
      <w:r w:rsidR="002D5089">
        <w:rPr>
          <w:lang w:val="sr-Cyrl-RS"/>
        </w:rPr>
        <w:t xml:space="preserve">. </w:t>
      </w:r>
      <w:r w:rsidR="00692888">
        <w:rPr>
          <w:lang w:val="sr-Cyrl-RS"/>
        </w:rPr>
        <w:t xml:space="preserve">Ово се може </w:t>
      </w:r>
      <w:r w:rsidR="0097235D">
        <w:rPr>
          <w:lang w:val="sr-Cyrl-RS"/>
        </w:rPr>
        <w:t>извести алгоритмима</w:t>
      </w:r>
      <w:r w:rsidR="00DF7560">
        <w:rPr>
          <w:lang w:val="sr-Cyrl-RS"/>
        </w:rPr>
        <w:t xml:space="preserve"> из области компјутерске визије</w:t>
      </w:r>
      <w:r w:rsidR="0097235D">
        <w:rPr>
          <w:lang w:val="sr-Cyrl-RS"/>
        </w:rPr>
        <w:t xml:space="preserve"> као што је селективна претрага, или коришћењем засебне неуралне мреже.</w:t>
      </w:r>
      <w:r w:rsidR="005B59C3">
        <w:rPr>
          <w:lang w:val="sr-Cyrl-RS"/>
        </w:rPr>
        <w:t xml:space="preserve"> Добијени региони прослеђују се другој целини, која</w:t>
      </w:r>
      <w:r w:rsidR="008A7676">
        <w:rPr>
          <w:lang w:val="sr-Cyrl-RS"/>
        </w:rPr>
        <w:t xml:space="preserve"> врши класификацију објекта обухваћеног регионом</w:t>
      </w:r>
      <w:r w:rsidR="004B6415">
        <w:rPr>
          <w:lang w:val="sr-Cyrl-RS"/>
        </w:rPr>
        <w:t xml:space="preserve">, </w:t>
      </w:r>
      <w:r w:rsidR="008A7676">
        <w:rPr>
          <w:lang w:val="sr-Cyrl-RS"/>
        </w:rPr>
        <w:t>као и регресију његовог граничног правоугаоника.</w:t>
      </w:r>
      <w:r w:rsidR="00D410AB">
        <w:rPr>
          <w:lang w:val="en-GB"/>
        </w:rPr>
        <w:t xml:space="preserve"> </w:t>
      </w:r>
      <w:r w:rsidR="00FF599E">
        <w:rPr>
          <w:lang w:val="sr-Cyrl-RS"/>
        </w:rPr>
        <w:t>Ова целина се имплементира коришћењем једне или више</w:t>
      </w:r>
      <w:r w:rsidR="00515D60">
        <w:rPr>
          <w:lang w:val="sr-Cyrl-RS"/>
        </w:rPr>
        <w:t xml:space="preserve"> </w:t>
      </w:r>
      <w:r w:rsidR="00D410AB">
        <w:rPr>
          <w:lang w:val="sr-Cyrl-RS"/>
        </w:rPr>
        <w:t>неуралних мрежа.</w:t>
      </w:r>
      <w:r w:rsidR="00E44C81">
        <w:rPr>
          <w:lang w:val="sr-Cyrl-RS"/>
        </w:rPr>
        <w:t xml:space="preserve"> </w:t>
      </w:r>
      <w:r w:rsidR="00BB3C80">
        <w:rPr>
          <w:lang w:val="sr-Cyrl-RS"/>
        </w:rPr>
        <w:t xml:space="preserve">Због веће комплексности имплементације, </w:t>
      </w:r>
      <w:r w:rsidR="00DD56F6">
        <w:rPr>
          <w:lang w:val="sr-Cyrl-RS"/>
        </w:rPr>
        <w:t>детектори објеката</w:t>
      </w:r>
      <w:r w:rsidR="00E44C81">
        <w:rPr>
          <w:lang w:val="sr-Cyrl-RS"/>
        </w:rPr>
        <w:t xml:space="preserve"> у два корака </w:t>
      </w:r>
      <w:r w:rsidR="00151DFA">
        <w:rPr>
          <w:lang w:val="sr-Cyrl-RS"/>
        </w:rPr>
        <w:t>су</w:t>
      </w:r>
      <w:r w:rsidR="00E44C81">
        <w:rPr>
          <w:lang w:val="sr-Cyrl-RS"/>
        </w:rPr>
        <w:t xml:space="preserve"> </w:t>
      </w:r>
      <w:r w:rsidR="00210B48">
        <w:rPr>
          <w:lang w:val="sr-Cyrl-RS"/>
        </w:rPr>
        <w:t>углавном</w:t>
      </w:r>
      <w:r w:rsidR="00E44C81">
        <w:rPr>
          <w:lang w:val="sr-Cyrl-RS"/>
        </w:rPr>
        <w:t xml:space="preserve"> спориј</w:t>
      </w:r>
      <w:r w:rsidR="00151DFA">
        <w:rPr>
          <w:lang w:val="sr-Cyrl-RS"/>
        </w:rPr>
        <w:t>и</w:t>
      </w:r>
      <w:r w:rsidR="00E44C81">
        <w:rPr>
          <w:lang w:val="sr-Cyrl-RS"/>
        </w:rPr>
        <w:t xml:space="preserve"> од </w:t>
      </w:r>
      <w:r w:rsidR="00151DFA">
        <w:rPr>
          <w:lang w:val="sr-Cyrl-RS"/>
        </w:rPr>
        <w:t xml:space="preserve">детектора </w:t>
      </w:r>
      <w:r w:rsidR="00E44C81">
        <w:rPr>
          <w:lang w:val="sr-Cyrl-RS"/>
        </w:rPr>
        <w:t>у једном кораку, али постиж</w:t>
      </w:r>
      <w:r w:rsidR="00151DFA">
        <w:rPr>
          <w:lang w:val="sr-Cyrl-RS"/>
        </w:rPr>
        <w:t>у</w:t>
      </w:r>
      <w:r w:rsidR="00E44C81">
        <w:rPr>
          <w:lang w:val="sr-Cyrl-RS"/>
        </w:rPr>
        <w:t xml:space="preserve"> већу тачност.</w:t>
      </w:r>
      <w:r w:rsidR="00DA0074">
        <w:rPr>
          <w:lang w:val="en-GB"/>
        </w:rPr>
        <w:t xml:space="preserve"> </w:t>
      </w:r>
      <w:r w:rsidR="008A1F04">
        <w:rPr>
          <w:lang w:val="sr-Cyrl-RS"/>
        </w:rPr>
        <w:t xml:space="preserve">Пример архитектура за детекцију објеката у два корака јесу </w:t>
      </w:r>
      <w:r w:rsidR="008A1F04">
        <w:rPr>
          <w:i/>
          <w:iCs/>
          <w:lang w:val="en-GB"/>
        </w:rPr>
        <w:t xml:space="preserve">Region-Based Convolutional Network </w:t>
      </w:r>
      <w:r w:rsidR="008A1F04">
        <w:rPr>
          <w:lang w:val="en-GB"/>
        </w:rPr>
        <w:t>(</w:t>
      </w:r>
      <w:r w:rsidR="008A1F04">
        <w:rPr>
          <w:i/>
          <w:iCs/>
          <w:lang w:val="en-GB"/>
        </w:rPr>
        <w:t>R-CNN</w:t>
      </w:r>
      <w:r w:rsidR="008A1F04">
        <w:rPr>
          <w:lang w:val="en-GB"/>
        </w:rPr>
        <w:t>)</w:t>
      </w:r>
      <w:r w:rsidR="008A1F04">
        <w:rPr>
          <w:lang w:val="sr-Cyrl-RS"/>
        </w:rPr>
        <w:t>, и његове надоградње.</w:t>
      </w:r>
      <w:r w:rsidR="007D1516">
        <w:rPr>
          <w:lang w:val="en-GB"/>
        </w:rPr>
        <w:t xml:space="preserve"> [12]</w:t>
      </w:r>
    </w:p>
    <w:p w14:paraId="530D34D9" w14:textId="0BE41F48" w:rsidR="005F2CC4" w:rsidRDefault="005F2CC4" w:rsidP="005F2CC4">
      <w:pPr>
        <w:pStyle w:val="SlikeTabele"/>
      </w:pPr>
      <w:r>
        <w:rPr>
          <w:noProof/>
        </w:rPr>
        <w:drawing>
          <wp:inline distT="0" distB="0" distL="0" distR="0" wp14:anchorId="3E1DE435" wp14:editId="709CDE5F">
            <wp:extent cx="6120130" cy="168719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20130" cy="1687195"/>
                    </a:xfrm>
                    <a:prstGeom prst="rect">
                      <a:avLst/>
                    </a:prstGeom>
                  </pic:spPr>
                </pic:pic>
              </a:graphicData>
            </a:graphic>
          </wp:inline>
        </w:drawing>
      </w:r>
    </w:p>
    <w:p w14:paraId="4990CCD8" w14:textId="6123A233" w:rsidR="005F2CC4" w:rsidRDefault="005F2CC4" w:rsidP="005F2CC4">
      <w:pPr>
        <w:pStyle w:val="Oznakaslike"/>
        <w:rPr>
          <w:lang w:val="en-GB"/>
        </w:rPr>
      </w:pPr>
      <w:r>
        <w:rPr>
          <w:lang w:val="sr-Cyrl-RS"/>
        </w:rPr>
        <w:t xml:space="preserve">Слика </w:t>
      </w:r>
      <w:r w:rsidR="003C6BBE">
        <w:rPr>
          <w:lang w:val="sr-Cyrl-RS"/>
        </w:rPr>
        <w:t>4</w:t>
      </w:r>
      <w:r>
        <w:rPr>
          <w:lang w:val="sr-Cyrl-RS"/>
        </w:rPr>
        <w:t xml:space="preserve">.1.2. Приказ рада </w:t>
      </w:r>
      <w:r>
        <w:rPr>
          <w:lang w:val="en-GB"/>
        </w:rPr>
        <w:t>R-CNN</w:t>
      </w:r>
      <w:r w:rsidR="00457C4C">
        <w:rPr>
          <w:lang w:val="en-GB"/>
        </w:rPr>
        <w:t xml:space="preserve"> [13]</w:t>
      </w:r>
    </w:p>
    <w:p w14:paraId="44172AFF" w14:textId="59893682" w:rsidR="003D56EF" w:rsidRDefault="00022D31" w:rsidP="004F7C53">
      <w:pPr>
        <w:pStyle w:val="Osnovnitekst"/>
        <w:rPr>
          <w:lang w:val="en-GB"/>
        </w:rPr>
      </w:pPr>
      <w:r>
        <w:rPr>
          <w:lang w:val="sr-Cyrl-RS"/>
        </w:rPr>
        <w:t>Са друге стране, код детекције објеката у једном кораку</w:t>
      </w:r>
      <w:r w:rsidR="009E2618">
        <w:rPr>
          <w:lang w:val="sr-Cyrl-RS"/>
        </w:rPr>
        <w:t xml:space="preserve">, не постоји </w:t>
      </w:r>
      <w:r w:rsidR="00B11810">
        <w:rPr>
          <w:lang w:val="sr-Cyrl-RS"/>
        </w:rPr>
        <w:t xml:space="preserve">одвојена целина система за проналажење </w:t>
      </w:r>
      <w:r w:rsidR="009E2618">
        <w:rPr>
          <w:lang w:val="sr-Cyrl-RS"/>
        </w:rPr>
        <w:t>региона од интереса. Уместо тога,</w:t>
      </w:r>
      <w:r w:rsidR="0029163F">
        <w:rPr>
          <w:lang w:val="sr-Cyrl-RS"/>
        </w:rPr>
        <w:t xml:space="preserve"> класификација и регресија раде се целовито</w:t>
      </w:r>
      <w:r w:rsidR="008C027C">
        <w:rPr>
          <w:lang w:val="en-GB"/>
        </w:rPr>
        <w:t>.</w:t>
      </w:r>
      <w:r w:rsidR="0036562A">
        <w:rPr>
          <w:lang w:val="en-GB"/>
        </w:rPr>
        <w:t xml:space="preserve"> </w:t>
      </w:r>
      <w:r w:rsidR="00945E3F">
        <w:rPr>
          <w:lang w:val="sr-Cyrl-RS"/>
        </w:rPr>
        <w:t>Улазна слика дели се у мрежу, где свака ћелија добијене мреже представља генерализовану предикцију</w:t>
      </w:r>
      <w:r w:rsidR="00DE7F9A">
        <w:rPr>
          <w:lang w:val="sr-Cyrl-RS"/>
        </w:rPr>
        <w:t>. Ово се може постићи конволуционом мрежом, чији би излаз биле мапе својстава исте ширине и висине као</w:t>
      </w:r>
      <w:r w:rsidR="007F7185">
        <w:rPr>
          <w:lang w:val="sr-Cyrl-RS"/>
        </w:rPr>
        <w:t xml:space="preserve"> и</w:t>
      </w:r>
      <w:r w:rsidR="00DE7F9A">
        <w:rPr>
          <w:lang w:val="sr-Cyrl-RS"/>
        </w:rPr>
        <w:t xml:space="preserve"> мрежа која дели слику</w:t>
      </w:r>
      <w:r w:rsidR="0086248D">
        <w:rPr>
          <w:lang w:val="sr-Cyrl-RS"/>
        </w:rPr>
        <w:t xml:space="preserve">. </w:t>
      </w:r>
      <w:r w:rsidR="00A0484E">
        <w:rPr>
          <w:lang w:val="sr-Cyrl-RS"/>
        </w:rPr>
        <w:t xml:space="preserve">Комбиновањем </w:t>
      </w:r>
      <w:r w:rsidR="00A0484E">
        <w:rPr>
          <w:lang w:val="sr-Cyrl-RS"/>
        </w:rPr>
        <w:lastRenderedPageBreak/>
        <w:t xml:space="preserve">елемената мапа својстава, за сваку појединачну ћелију мреже могу се одредити релевантне нумеричке вредности попут вероватноће </w:t>
      </w:r>
      <w:r w:rsidR="000B012A">
        <w:rPr>
          <w:lang w:val="sr-Cyrl-RS"/>
        </w:rPr>
        <w:t xml:space="preserve">постојања објекта у ћелији, </w:t>
      </w:r>
      <w:r w:rsidR="00B6716A">
        <w:rPr>
          <w:lang w:val="sr-Cyrl-RS"/>
        </w:rPr>
        <w:t xml:space="preserve">вероватноће </w:t>
      </w:r>
      <w:r w:rsidR="000B012A">
        <w:rPr>
          <w:lang w:val="sr-Cyrl-RS"/>
        </w:rPr>
        <w:t>припадност</w:t>
      </w:r>
      <w:r w:rsidR="00B6716A">
        <w:rPr>
          <w:lang w:val="sr-Cyrl-RS"/>
        </w:rPr>
        <w:t>и</w:t>
      </w:r>
      <w:r w:rsidR="000B012A">
        <w:rPr>
          <w:lang w:val="sr-Cyrl-RS"/>
        </w:rPr>
        <w:t xml:space="preserve"> тог објеката </w:t>
      </w:r>
      <w:r w:rsidR="00B6716A">
        <w:rPr>
          <w:lang w:val="sr-Cyrl-RS"/>
        </w:rPr>
        <w:t>свакој од класа</w:t>
      </w:r>
      <w:r w:rsidR="000B012A">
        <w:rPr>
          <w:lang w:val="sr-Cyrl-RS"/>
        </w:rPr>
        <w:t xml:space="preserve">, </w:t>
      </w:r>
      <w:r w:rsidR="00E051AD">
        <w:rPr>
          <w:lang w:val="sr-Cyrl-RS"/>
        </w:rPr>
        <w:t>као и координате граничног правоугаоника</w:t>
      </w:r>
      <w:r w:rsidR="003C7C8A">
        <w:rPr>
          <w:lang w:val="sr-Cyrl-RS"/>
        </w:rPr>
        <w:t>.</w:t>
      </w:r>
      <w:r w:rsidR="00085193">
        <w:rPr>
          <w:lang w:val="sr-Cyrl-RS"/>
        </w:rPr>
        <w:t xml:space="preserve"> Пошто на овај начин могу настати редундантне детекције, треба изабрати рачин за њихово отклањање.</w:t>
      </w:r>
      <w:r w:rsidR="004F55B7">
        <w:rPr>
          <w:lang w:val="sr-Cyrl-RS"/>
        </w:rPr>
        <w:t xml:space="preserve"> Одбацивање предикција са ниском вероватноћом, као и задржавање највероватније предикције међу оним са великим преклапањем, може бити један од решења.</w:t>
      </w:r>
      <w:r w:rsidR="00A0484E">
        <w:rPr>
          <w:lang w:val="sr-Cyrl-RS"/>
        </w:rPr>
        <w:t xml:space="preserve"> </w:t>
      </w:r>
      <w:r w:rsidR="00682165">
        <w:rPr>
          <w:lang w:val="sr-Cyrl-RS"/>
        </w:rPr>
        <w:t>И</w:t>
      </w:r>
      <w:r w:rsidR="0091410B">
        <w:rPr>
          <w:lang w:val="sr-Cyrl-RS"/>
        </w:rPr>
        <w:t>ако мање тачности у поређењу са детекцијом у два корака, а</w:t>
      </w:r>
      <w:r w:rsidR="0086248D">
        <w:rPr>
          <w:lang w:val="sr-Cyrl-RS"/>
        </w:rPr>
        <w:t xml:space="preserve">рхитектуре за детекцију објеката у једном кораку су једноставније и брже, </w:t>
      </w:r>
      <w:r w:rsidR="0091410B">
        <w:rPr>
          <w:lang w:val="sr-Cyrl-RS"/>
        </w:rPr>
        <w:t>што их чини повољним за коришћење у апликацијама у реалном времену</w:t>
      </w:r>
      <w:r w:rsidR="0093331A">
        <w:rPr>
          <w:lang w:val="sr-Cyrl-RS"/>
        </w:rPr>
        <w:t>.</w:t>
      </w:r>
      <w:r w:rsidR="00E051AD">
        <w:rPr>
          <w:lang w:val="en-GB"/>
        </w:rPr>
        <w:t xml:space="preserve"> </w:t>
      </w:r>
      <w:r w:rsidR="00E051AD">
        <w:rPr>
          <w:lang w:val="sr-Cyrl-RS"/>
        </w:rPr>
        <w:t xml:space="preserve">Пример архитектура за детекцију објеката у једном кораку јесу </w:t>
      </w:r>
      <w:r w:rsidR="004F7C53">
        <w:rPr>
          <w:i/>
          <w:iCs/>
          <w:lang w:val="en-GB"/>
        </w:rPr>
        <w:t xml:space="preserve">Single Shot Multibox Detector </w:t>
      </w:r>
      <w:r w:rsidR="004F7C53">
        <w:rPr>
          <w:lang w:val="en-GB"/>
        </w:rPr>
        <w:t>(</w:t>
      </w:r>
      <w:r w:rsidR="004F7C53" w:rsidRPr="004F7C53">
        <w:rPr>
          <w:i/>
          <w:iCs/>
          <w:lang w:val="en-GB"/>
        </w:rPr>
        <w:t>SSD</w:t>
      </w:r>
      <w:r w:rsidR="004F7C53">
        <w:rPr>
          <w:lang w:val="en-GB"/>
        </w:rPr>
        <w:t xml:space="preserve">), </w:t>
      </w:r>
      <w:r w:rsidR="004F7C53">
        <w:rPr>
          <w:lang w:val="sr-Cyrl-RS"/>
        </w:rPr>
        <w:t xml:space="preserve">као и </w:t>
      </w:r>
      <w:r w:rsidR="004F7C53">
        <w:rPr>
          <w:i/>
          <w:iCs/>
          <w:lang w:val="en-GB"/>
        </w:rPr>
        <w:t xml:space="preserve">You Only Look Once </w:t>
      </w:r>
      <w:r w:rsidR="004F7C53">
        <w:rPr>
          <w:lang w:val="en-GB"/>
        </w:rPr>
        <w:t>(</w:t>
      </w:r>
      <w:r w:rsidR="004F7C53" w:rsidRPr="004F7C53">
        <w:rPr>
          <w:i/>
          <w:iCs/>
          <w:lang w:val="en-GB"/>
        </w:rPr>
        <w:t>YOLO</w:t>
      </w:r>
      <w:r w:rsidR="004F7C53">
        <w:rPr>
          <w:lang w:val="en-GB"/>
        </w:rPr>
        <w:t>).</w:t>
      </w:r>
      <w:r w:rsidR="008928A2">
        <w:rPr>
          <w:lang w:val="en-GB"/>
        </w:rPr>
        <w:t>[14]</w:t>
      </w:r>
    </w:p>
    <w:p w14:paraId="41B113E3" w14:textId="3DA68DED" w:rsidR="00E71892" w:rsidRDefault="00E71892" w:rsidP="00E71892">
      <w:pPr>
        <w:pStyle w:val="SlikeTabele"/>
      </w:pPr>
      <w:r>
        <w:rPr>
          <w:noProof/>
        </w:rPr>
        <w:drawing>
          <wp:inline distT="0" distB="0" distL="0" distR="0" wp14:anchorId="2B344D52" wp14:editId="0303A390">
            <wp:extent cx="5656106" cy="15481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2861" cy="1552709"/>
                    </a:xfrm>
                    <a:prstGeom prst="rect">
                      <a:avLst/>
                    </a:prstGeom>
                  </pic:spPr>
                </pic:pic>
              </a:graphicData>
            </a:graphic>
          </wp:inline>
        </w:drawing>
      </w:r>
    </w:p>
    <w:p w14:paraId="399F82EF" w14:textId="3B05AD80" w:rsidR="00E71892" w:rsidRDefault="00E71892" w:rsidP="00E71892">
      <w:pPr>
        <w:pStyle w:val="Oznakaslike"/>
        <w:rPr>
          <w:lang w:val="en-GB"/>
        </w:rPr>
      </w:pPr>
      <w:r>
        <w:rPr>
          <w:lang w:val="sr-Cyrl-RS"/>
        </w:rPr>
        <w:t xml:space="preserve">Слика </w:t>
      </w:r>
      <w:r w:rsidR="00F3276F">
        <w:rPr>
          <w:lang w:val="sr-Cyrl-RS"/>
        </w:rPr>
        <w:t>4</w:t>
      </w:r>
      <w:r>
        <w:rPr>
          <w:lang w:val="sr-Cyrl-RS"/>
        </w:rPr>
        <w:t xml:space="preserve">.1.3. Приказ рада </w:t>
      </w:r>
      <w:r>
        <w:rPr>
          <w:lang w:val="en-GB"/>
        </w:rPr>
        <w:t>YOLO</w:t>
      </w:r>
      <w:r w:rsidR="008928A2">
        <w:rPr>
          <w:lang w:val="en-GB"/>
        </w:rPr>
        <w:t>[1</w:t>
      </w:r>
      <w:r w:rsidR="006113C2">
        <w:rPr>
          <w:lang w:val="en-GB"/>
        </w:rPr>
        <w:t>0</w:t>
      </w:r>
      <w:r w:rsidR="008928A2">
        <w:rPr>
          <w:lang w:val="en-GB"/>
        </w:rPr>
        <w:t>]</w:t>
      </w:r>
    </w:p>
    <w:p w14:paraId="0246E149" w14:textId="1DEF3142" w:rsidR="00634F7F" w:rsidRDefault="00634F7F" w:rsidP="00634F7F">
      <w:pPr>
        <w:pStyle w:val="IInivonaslova-Potpoglavlje"/>
        <w:rPr>
          <w:lang w:val="sr-Cyrl-RS"/>
        </w:rPr>
      </w:pPr>
      <w:bookmarkStart w:id="16" w:name="_Toc115305084"/>
      <w:r>
        <w:rPr>
          <w:lang w:val="sr-Cyrl-RS"/>
        </w:rPr>
        <w:t>Имплементација</w:t>
      </w:r>
      <w:bookmarkEnd w:id="16"/>
    </w:p>
    <w:p w14:paraId="7C41741C" w14:textId="704F4996" w:rsidR="00145B46" w:rsidRPr="00D85F17" w:rsidRDefault="00D85F17" w:rsidP="00145B46">
      <w:pPr>
        <w:pStyle w:val="Osnovnitekst"/>
        <w:rPr>
          <w:lang w:val="sr-Cyrl-RS"/>
        </w:rPr>
      </w:pPr>
      <w:r>
        <w:rPr>
          <w:lang w:val="sr-Cyrl-RS"/>
        </w:rPr>
        <w:t xml:space="preserve">Ово потпоглавље </w:t>
      </w:r>
      <w:r w:rsidR="000632F4">
        <w:rPr>
          <w:lang w:val="sr-Cyrl-RS"/>
        </w:rPr>
        <w:t xml:space="preserve">намењено </w:t>
      </w:r>
      <w:r w:rsidR="00007975">
        <w:rPr>
          <w:lang w:val="sr-Cyrl-RS"/>
        </w:rPr>
        <w:t>је опису имплементације модела за детекцију карата.</w:t>
      </w:r>
      <w:r w:rsidR="00E86075">
        <w:rPr>
          <w:lang w:val="sr-Cyrl-RS"/>
        </w:rPr>
        <w:t xml:space="preserve"> Најпре ће бити описан поступак </w:t>
      </w:r>
      <w:r w:rsidR="00B17A09">
        <w:rPr>
          <w:lang w:val="sr-Cyrl-RS"/>
        </w:rPr>
        <w:t>креирања</w:t>
      </w:r>
      <w:r w:rsidR="00E86075">
        <w:rPr>
          <w:lang w:val="sr-Cyrl-RS"/>
        </w:rPr>
        <w:t xml:space="preserve"> скупова података за тренирање и тестирање, након чега ће бити приказан начин </w:t>
      </w:r>
      <w:r w:rsidR="001C69CE">
        <w:rPr>
          <w:lang w:val="sr-Cyrl-RS"/>
        </w:rPr>
        <w:t>на који су искоришћене</w:t>
      </w:r>
      <w:r w:rsidR="00E86075">
        <w:rPr>
          <w:lang w:val="sr-Cyrl-RS"/>
        </w:rPr>
        <w:t xml:space="preserve"> специјализован</w:t>
      </w:r>
      <w:r w:rsidR="001C69CE">
        <w:rPr>
          <w:lang w:val="sr-Cyrl-RS"/>
        </w:rPr>
        <w:t>е</w:t>
      </w:r>
      <w:r w:rsidR="00E86075">
        <w:rPr>
          <w:lang w:val="sr-Cyrl-RS"/>
        </w:rPr>
        <w:t xml:space="preserve"> библиотек</w:t>
      </w:r>
      <w:r w:rsidR="001C69CE">
        <w:rPr>
          <w:lang w:val="sr-Cyrl-RS"/>
        </w:rPr>
        <w:t>е</w:t>
      </w:r>
      <w:r w:rsidR="00172C34">
        <w:rPr>
          <w:lang w:val="sr-Cyrl-RS"/>
        </w:rPr>
        <w:t>,</w:t>
      </w:r>
      <w:r w:rsidR="00E86075">
        <w:rPr>
          <w:lang w:val="sr-Cyrl-RS"/>
        </w:rPr>
        <w:t xml:space="preserve"> </w:t>
      </w:r>
      <w:r w:rsidR="001C69CE">
        <w:rPr>
          <w:lang w:val="sr-Cyrl-RS"/>
        </w:rPr>
        <w:t>намењене</w:t>
      </w:r>
      <w:r w:rsidR="00E86075">
        <w:rPr>
          <w:lang w:val="sr-Cyrl-RS"/>
        </w:rPr>
        <w:t xml:space="preserve"> проблемима детекције објеката</w:t>
      </w:r>
      <w:r w:rsidR="00172C34">
        <w:rPr>
          <w:lang w:val="sr-Cyrl-RS"/>
        </w:rPr>
        <w:t>,</w:t>
      </w:r>
      <w:r w:rsidR="002C32E3">
        <w:rPr>
          <w:lang w:val="sr-Cyrl-RS"/>
        </w:rPr>
        <w:t xml:space="preserve"> у изради нашег решења.</w:t>
      </w:r>
    </w:p>
    <w:p w14:paraId="501B5D7D" w14:textId="2BA87D9F" w:rsidR="00152F6D" w:rsidRDefault="00152F6D" w:rsidP="00152F6D">
      <w:pPr>
        <w:pStyle w:val="IIInivonaslova-Odeljak"/>
        <w:rPr>
          <w:lang w:val="sr-Cyrl-RS"/>
        </w:rPr>
      </w:pPr>
      <w:bookmarkStart w:id="17" w:name="_Toc115305085"/>
      <w:r>
        <w:rPr>
          <w:lang w:val="sr-Cyrl-RS"/>
        </w:rPr>
        <w:t>Прикупљање података</w:t>
      </w:r>
      <w:bookmarkEnd w:id="17"/>
    </w:p>
    <w:p w14:paraId="521B3B66" w14:textId="77777777" w:rsidR="001C63FC" w:rsidRDefault="00FC1205" w:rsidP="001C63FC">
      <w:pPr>
        <w:pStyle w:val="Osnovnitekst"/>
        <w:rPr>
          <w:lang w:val="sr-Cyrl-RS"/>
        </w:rPr>
      </w:pPr>
      <w:r>
        <w:rPr>
          <w:lang w:val="sr-Cyrl-RS"/>
        </w:rPr>
        <w:t>Пошто нисмо пронашли постојећи скуп података за детекцију</w:t>
      </w:r>
      <w:r w:rsidR="0055342A">
        <w:rPr>
          <w:lang w:val="sr-Cyrl-RS"/>
        </w:rPr>
        <w:t xml:space="preserve"> </w:t>
      </w:r>
      <w:r w:rsidR="0055342A">
        <w:rPr>
          <w:i/>
          <w:iCs/>
          <w:lang w:val="en-GB"/>
        </w:rPr>
        <w:t>Yu-Gi-Oh!</w:t>
      </w:r>
      <w:r>
        <w:rPr>
          <w:lang w:val="sr-Cyrl-RS"/>
        </w:rPr>
        <w:t xml:space="preserve"> карата на Интернету, морали смо прибећи креирању сопственог.</w:t>
      </w:r>
      <w:r w:rsidR="00635210">
        <w:rPr>
          <w:lang w:val="sr-Cyrl-RS"/>
        </w:rPr>
        <w:t xml:space="preserve"> За ову сврху написали смо </w:t>
      </w:r>
      <w:r w:rsidR="00635210">
        <w:rPr>
          <w:i/>
          <w:iCs/>
          <w:lang w:val="en-GB"/>
        </w:rPr>
        <w:t>Python</w:t>
      </w:r>
      <w:r w:rsidR="00635210">
        <w:rPr>
          <w:i/>
          <w:iCs/>
          <w:lang w:val="sr-Cyrl-RS"/>
        </w:rPr>
        <w:t xml:space="preserve"> </w:t>
      </w:r>
      <w:r w:rsidR="00635210">
        <w:rPr>
          <w:lang w:val="sr-Cyrl-RS"/>
        </w:rPr>
        <w:t>скрипту, која прикупља слике карата са</w:t>
      </w:r>
      <w:r w:rsidR="00E45ACC">
        <w:rPr>
          <w:lang w:val="sr-Cyrl-RS"/>
        </w:rPr>
        <w:t xml:space="preserve"> популарних</w:t>
      </w:r>
      <w:r w:rsidR="00635210">
        <w:rPr>
          <w:lang w:val="sr-Cyrl-RS"/>
        </w:rPr>
        <w:t xml:space="preserve"> веб сајтова за </w:t>
      </w:r>
      <w:r w:rsidR="009835A7">
        <w:rPr>
          <w:lang w:val="sr-Cyrl-RS"/>
        </w:rPr>
        <w:t xml:space="preserve">куповину и </w:t>
      </w:r>
      <w:r w:rsidR="00635210">
        <w:rPr>
          <w:lang w:val="sr-Cyrl-RS"/>
        </w:rPr>
        <w:t xml:space="preserve">продају </w:t>
      </w:r>
      <w:r w:rsidR="00635210">
        <w:rPr>
          <w:i/>
          <w:iCs/>
          <w:lang w:val="en-GB"/>
        </w:rPr>
        <w:t xml:space="preserve">eBay </w:t>
      </w:r>
      <w:r w:rsidR="00635210">
        <w:rPr>
          <w:lang w:val="sr-Cyrl-RS"/>
        </w:rPr>
        <w:t xml:space="preserve">и </w:t>
      </w:r>
      <w:r w:rsidR="00635210">
        <w:rPr>
          <w:i/>
          <w:iCs/>
          <w:lang w:val="en-GB"/>
        </w:rPr>
        <w:t>KupujemProdajem</w:t>
      </w:r>
      <w:r w:rsidR="00635210">
        <w:rPr>
          <w:lang w:val="en-GB"/>
        </w:rPr>
        <w:t>.</w:t>
      </w:r>
      <w:r w:rsidR="006B5816">
        <w:rPr>
          <w:lang w:val="sr-Cyrl-RS"/>
        </w:rPr>
        <w:t xml:space="preserve"> Из скупа прикупљених слика, изабрано је 350, које су потом ручно анотиране коришћењем алата </w:t>
      </w:r>
      <w:r w:rsidR="006B5816">
        <w:rPr>
          <w:i/>
          <w:iCs/>
          <w:lang w:val="en-GB"/>
        </w:rPr>
        <w:t>LabelImg</w:t>
      </w:r>
      <w:r w:rsidR="006B5816">
        <w:rPr>
          <w:lang w:val="en-GB"/>
        </w:rPr>
        <w:t>.</w:t>
      </w:r>
      <w:r w:rsidR="00D33F1D">
        <w:rPr>
          <w:lang w:val="en-GB"/>
        </w:rPr>
        <w:t xml:space="preserve"> </w:t>
      </w:r>
      <w:r w:rsidR="00D33F1D">
        <w:rPr>
          <w:lang w:val="sr-Cyrl-RS"/>
        </w:rPr>
        <w:t xml:space="preserve">Анотације су чуване у </w:t>
      </w:r>
      <w:r w:rsidR="00D33F1D">
        <w:rPr>
          <w:i/>
          <w:iCs/>
          <w:lang w:val="en-GB"/>
        </w:rPr>
        <w:t xml:space="preserve">Pascal VOC </w:t>
      </w:r>
      <w:r w:rsidR="00D33F1D">
        <w:rPr>
          <w:lang w:val="sr-Cyrl-RS"/>
        </w:rPr>
        <w:t>формату.</w:t>
      </w:r>
      <w:r w:rsidR="00FE0227">
        <w:rPr>
          <w:lang w:val="sr-Cyrl-RS"/>
        </w:rPr>
        <w:t xml:space="preserve"> То је формат чувања анотација у виду </w:t>
      </w:r>
      <w:r w:rsidR="00F106D9">
        <w:rPr>
          <w:i/>
          <w:iCs/>
          <w:lang w:val="en-GB"/>
        </w:rPr>
        <w:t>XML</w:t>
      </w:r>
      <w:r w:rsidR="00FE0227">
        <w:rPr>
          <w:i/>
          <w:iCs/>
          <w:lang w:val="en-GB"/>
        </w:rPr>
        <w:t xml:space="preserve"> </w:t>
      </w:r>
      <w:r w:rsidR="00FE0227">
        <w:rPr>
          <w:lang w:val="sr-Cyrl-RS"/>
        </w:rPr>
        <w:t>фајлова</w:t>
      </w:r>
      <w:r w:rsidR="008B0A2F">
        <w:rPr>
          <w:lang w:val="en-GB"/>
        </w:rPr>
        <w:t xml:space="preserve"> </w:t>
      </w:r>
      <w:r w:rsidR="008B0A2F">
        <w:rPr>
          <w:lang w:val="sr-Cyrl-RS"/>
        </w:rPr>
        <w:t>који, поред општих података о називу</w:t>
      </w:r>
      <w:r w:rsidR="00F106D9">
        <w:rPr>
          <w:lang w:val="sr-Cyrl-RS"/>
        </w:rPr>
        <w:t xml:space="preserve"> и путањи</w:t>
      </w:r>
      <w:r w:rsidR="008B0A2F">
        <w:rPr>
          <w:lang w:val="sr-Cyrl-RS"/>
        </w:rPr>
        <w:t xml:space="preserve"> фајла са сликом и </w:t>
      </w:r>
      <w:r w:rsidR="006C604A">
        <w:rPr>
          <w:lang w:val="sr-Cyrl-RS"/>
        </w:rPr>
        <w:t>димензијама</w:t>
      </w:r>
      <w:r w:rsidR="008B0A2F">
        <w:rPr>
          <w:lang w:val="sr-Cyrl-RS"/>
        </w:rPr>
        <w:t xml:space="preserve"> слике, за сваки гранични правоугаоник чувају његову </w:t>
      </w:r>
      <w:r w:rsidR="008B0A2F">
        <w:rPr>
          <w:lang w:val="sr-Cyrl-RS"/>
        </w:rPr>
        <w:lastRenderedPageBreak/>
        <w:t>класу, као и два темена: горње лево и доње десно, које једнозначно одређују координате правогаоника</w:t>
      </w:r>
      <w:r w:rsidR="00C11BDA">
        <w:rPr>
          <w:lang w:val="sr-Cyrl-RS"/>
        </w:rPr>
        <w:t>.</w:t>
      </w:r>
    </w:p>
    <w:p w14:paraId="39D46AEC" w14:textId="2C72FB30" w:rsidR="005D3448" w:rsidRPr="005D3448" w:rsidRDefault="005D3448" w:rsidP="001C63FC">
      <w:pPr>
        <w:pStyle w:val="Osnovnitekst"/>
        <w:pBdr>
          <w:top w:val="single" w:sz="4" w:space="1" w:color="auto"/>
          <w:left w:val="single" w:sz="4" w:space="4" w:color="auto"/>
          <w:bottom w:val="single" w:sz="4" w:space="1" w:color="auto"/>
          <w:right w:val="single" w:sz="4" w:space="4" w:color="auto"/>
        </w:pBdr>
        <w:ind w:firstLine="0"/>
        <w:rPr>
          <w:lang w:val="sr-Cyrl-RS"/>
        </w:rPr>
      </w:pPr>
      <w:r>
        <w:rPr>
          <w:rFonts w:ascii="Courier New" w:hAnsi="Courier New" w:cs="Courier New"/>
          <w:color w:val="0000FF"/>
          <w:sz w:val="20"/>
          <w:szCs w:val="20"/>
          <w:highlight w:val="white"/>
        </w:rPr>
        <w:t>&lt;annotation&gt;</w:t>
      </w:r>
    </w:p>
    <w:p w14:paraId="2516AD70"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&lt;folder&gt;</w:t>
      </w:r>
      <w:r>
        <w:rPr>
          <w:rFonts w:ascii="Courier New" w:hAnsi="Courier New" w:cs="Courier New"/>
          <w:b/>
          <w:bCs/>
          <w:color w:val="000000"/>
          <w:sz w:val="20"/>
          <w:szCs w:val="20"/>
          <w:highlight w:val="white"/>
        </w:rPr>
        <w:t>img_scraped_labeled_sq</w:t>
      </w:r>
      <w:r>
        <w:rPr>
          <w:rFonts w:ascii="Courier New" w:hAnsi="Courier New" w:cs="Courier New"/>
          <w:color w:val="0000FF"/>
          <w:sz w:val="20"/>
          <w:szCs w:val="20"/>
          <w:highlight w:val="white"/>
        </w:rPr>
        <w:t>&lt;/folder&gt;</w:t>
      </w:r>
    </w:p>
    <w:p w14:paraId="72086306"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&lt;filename&gt;</w:t>
      </w:r>
      <w:r>
        <w:rPr>
          <w:rFonts w:ascii="Courier New" w:hAnsi="Courier New" w:cs="Courier New"/>
          <w:b/>
          <w:bCs/>
          <w:color w:val="000000"/>
          <w:sz w:val="20"/>
          <w:szCs w:val="20"/>
          <w:highlight w:val="white"/>
        </w:rPr>
        <w:t>img_1001.jpg</w:t>
      </w:r>
      <w:r>
        <w:rPr>
          <w:rFonts w:ascii="Courier New" w:hAnsi="Courier New" w:cs="Courier New"/>
          <w:color w:val="0000FF"/>
          <w:sz w:val="20"/>
          <w:szCs w:val="20"/>
          <w:highlight w:val="white"/>
        </w:rPr>
        <w:t>&lt;/filename&gt;</w:t>
      </w:r>
    </w:p>
    <w:p w14:paraId="46CBC601"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&lt;path&gt;</w:t>
      </w:r>
      <w:r>
        <w:rPr>
          <w:rFonts w:ascii="Courier New" w:hAnsi="Courier New" w:cs="Courier New"/>
          <w:b/>
          <w:bCs/>
          <w:color w:val="000000"/>
          <w:sz w:val="20"/>
          <w:szCs w:val="20"/>
          <w:highlight w:val="white"/>
        </w:rPr>
        <w:t>D:\Faks\diplomski\jugio\data\img_scraped_labeled_sq\img_1001.jpg</w:t>
      </w:r>
      <w:r>
        <w:rPr>
          <w:rFonts w:ascii="Courier New" w:hAnsi="Courier New" w:cs="Courier New"/>
          <w:color w:val="0000FF"/>
          <w:sz w:val="20"/>
          <w:szCs w:val="20"/>
          <w:highlight w:val="white"/>
        </w:rPr>
        <w:t>&lt;/path&gt;</w:t>
      </w:r>
    </w:p>
    <w:p w14:paraId="1277F2B3"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&lt;source&gt;</w:t>
      </w:r>
    </w:p>
    <w:p w14:paraId="1EA68ACE"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&lt;database&gt;</w:t>
      </w:r>
      <w:r>
        <w:rPr>
          <w:rFonts w:ascii="Courier New" w:hAnsi="Courier New" w:cs="Courier New"/>
          <w:b/>
          <w:bCs/>
          <w:color w:val="000000"/>
          <w:sz w:val="20"/>
          <w:szCs w:val="20"/>
          <w:highlight w:val="white"/>
        </w:rPr>
        <w:t>Unknown</w:t>
      </w:r>
      <w:r>
        <w:rPr>
          <w:rFonts w:ascii="Courier New" w:hAnsi="Courier New" w:cs="Courier New"/>
          <w:color w:val="0000FF"/>
          <w:sz w:val="20"/>
          <w:szCs w:val="20"/>
          <w:highlight w:val="white"/>
        </w:rPr>
        <w:t>&lt;/database&gt;</w:t>
      </w:r>
    </w:p>
    <w:p w14:paraId="7627C924"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&lt;/source&gt;</w:t>
      </w:r>
    </w:p>
    <w:p w14:paraId="6F5C4EC7"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&lt;size&gt;</w:t>
      </w:r>
    </w:p>
    <w:p w14:paraId="43472D4A"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&lt;width&gt;</w:t>
      </w:r>
      <w:r>
        <w:rPr>
          <w:rFonts w:ascii="Courier New" w:hAnsi="Courier New" w:cs="Courier New"/>
          <w:b/>
          <w:bCs/>
          <w:color w:val="000000"/>
          <w:sz w:val="20"/>
          <w:szCs w:val="20"/>
          <w:highlight w:val="white"/>
        </w:rPr>
        <w:t>450</w:t>
      </w:r>
      <w:r>
        <w:rPr>
          <w:rFonts w:ascii="Courier New" w:hAnsi="Courier New" w:cs="Courier New"/>
          <w:color w:val="0000FF"/>
          <w:sz w:val="20"/>
          <w:szCs w:val="20"/>
          <w:highlight w:val="white"/>
        </w:rPr>
        <w:t>&lt;/width&gt;</w:t>
      </w:r>
    </w:p>
    <w:p w14:paraId="1CA1599C"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&lt;height&gt;</w:t>
      </w:r>
      <w:r>
        <w:rPr>
          <w:rFonts w:ascii="Courier New" w:hAnsi="Courier New" w:cs="Courier New"/>
          <w:b/>
          <w:bCs/>
          <w:color w:val="000000"/>
          <w:sz w:val="20"/>
          <w:szCs w:val="20"/>
          <w:highlight w:val="white"/>
        </w:rPr>
        <w:t>600</w:t>
      </w:r>
      <w:r>
        <w:rPr>
          <w:rFonts w:ascii="Courier New" w:hAnsi="Courier New" w:cs="Courier New"/>
          <w:color w:val="0000FF"/>
          <w:sz w:val="20"/>
          <w:szCs w:val="20"/>
          <w:highlight w:val="white"/>
        </w:rPr>
        <w:t>&lt;/height&gt;</w:t>
      </w:r>
    </w:p>
    <w:p w14:paraId="74F77475"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&lt;depth&gt;</w:t>
      </w:r>
      <w:r>
        <w:rPr>
          <w:rFonts w:ascii="Courier New" w:hAnsi="Courier New" w:cs="Courier New"/>
          <w:b/>
          <w:bCs/>
          <w:color w:val="000000"/>
          <w:sz w:val="20"/>
          <w:szCs w:val="20"/>
          <w:highlight w:val="white"/>
        </w:rPr>
        <w:t>3</w:t>
      </w:r>
      <w:r>
        <w:rPr>
          <w:rFonts w:ascii="Courier New" w:hAnsi="Courier New" w:cs="Courier New"/>
          <w:color w:val="0000FF"/>
          <w:sz w:val="20"/>
          <w:szCs w:val="20"/>
          <w:highlight w:val="white"/>
        </w:rPr>
        <w:t>&lt;/depth&gt;</w:t>
      </w:r>
    </w:p>
    <w:p w14:paraId="543BB4F3"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&lt;/size&gt;</w:t>
      </w:r>
    </w:p>
    <w:p w14:paraId="11999F47"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&lt;segmented&gt;</w:t>
      </w:r>
      <w:r>
        <w:rPr>
          <w:rFonts w:ascii="Courier New" w:hAnsi="Courier New" w:cs="Courier New"/>
          <w:b/>
          <w:bCs/>
          <w:color w:val="000000"/>
          <w:sz w:val="20"/>
          <w:szCs w:val="20"/>
          <w:highlight w:val="white"/>
        </w:rPr>
        <w:t>0</w:t>
      </w:r>
      <w:r>
        <w:rPr>
          <w:rFonts w:ascii="Courier New" w:hAnsi="Courier New" w:cs="Courier New"/>
          <w:color w:val="0000FF"/>
          <w:sz w:val="20"/>
          <w:szCs w:val="20"/>
          <w:highlight w:val="white"/>
        </w:rPr>
        <w:t>&lt;/segmented&gt;</w:t>
      </w:r>
    </w:p>
    <w:p w14:paraId="4D8027D5"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&lt;object&gt;</w:t>
      </w:r>
    </w:p>
    <w:p w14:paraId="4884E354"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&lt;name&gt;</w:t>
      </w:r>
      <w:r>
        <w:rPr>
          <w:rFonts w:ascii="Courier New" w:hAnsi="Courier New" w:cs="Courier New"/>
          <w:b/>
          <w:bCs/>
          <w:color w:val="000000"/>
          <w:sz w:val="20"/>
          <w:szCs w:val="20"/>
          <w:highlight w:val="white"/>
        </w:rPr>
        <w:t>card</w:t>
      </w:r>
      <w:r>
        <w:rPr>
          <w:rFonts w:ascii="Courier New" w:hAnsi="Courier New" w:cs="Courier New"/>
          <w:color w:val="0000FF"/>
          <w:sz w:val="20"/>
          <w:szCs w:val="20"/>
          <w:highlight w:val="white"/>
        </w:rPr>
        <w:t>&lt;/name&gt;</w:t>
      </w:r>
    </w:p>
    <w:p w14:paraId="2D11FC43"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&lt;pose&gt;</w:t>
      </w:r>
      <w:r>
        <w:rPr>
          <w:rFonts w:ascii="Courier New" w:hAnsi="Courier New" w:cs="Courier New"/>
          <w:b/>
          <w:bCs/>
          <w:color w:val="000000"/>
          <w:sz w:val="20"/>
          <w:szCs w:val="20"/>
          <w:highlight w:val="white"/>
        </w:rPr>
        <w:t>Unspecified</w:t>
      </w:r>
      <w:r>
        <w:rPr>
          <w:rFonts w:ascii="Courier New" w:hAnsi="Courier New" w:cs="Courier New"/>
          <w:color w:val="0000FF"/>
          <w:sz w:val="20"/>
          <w:szCs w:val="20"/>
          <w:highlight w:val="white"/>
        </w:rPr>
        <w:t>&lt;/pose&gt;</w:t>
      </w:r>
    </w:p>
    <w:p w14:paraId="26075BA7"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&lt;truncated&gt;</w:t>
      </w:r>
      <w:r>
        <w:rPr>
          <w:rFonts w:ascii="Courier New" w:hAnsi="Courier New" w:cs="Courier New"/>
          <w:b/>
          <w:bCs/>
          <w:color w:val="000000"/>
          <w:sz w:val="20"/>
          <w:szCs w:val="20"/>
          <w:highlight w:val="white"/>
        </w:rPr>
        <w:t>0</w:t>
      </w:r>
      <w:r>
        <w:rPr>
          <w:rFonts w:ascii="Courier New" w:hAnsi="Courier New" w:cs="Courier New"/>
          <w:color w:val="0000FF"/>
          <w:sz w:val="20"/>
          <w:szCs w:val="20"/>
          <w:highlight w:val="white"/>
        </w:rPr>
        <w:t>&lt;/truncated&gt;</w:t>
      </w:r>
    </w:p>
    <w:p w14:paraId="0353C9D2"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&lt;difficult&gt;</w:t>
      </w:r>
      <w:r>
        <w:rPr>
          <w:rFonts w:ascii="Courier New" w:hAnsi="Courier New" w:cs="Courier New"/>
          <w:b/>
          <w:bCs/>
          <w:color w:val="000000"/>
          <w:sz w:val="20"/>
          <w:szCs w:val="20"/>
          <w:highlight w:val="white"/>
        </w:rPr>
        <w:t>0</w:t>
      </w:r>
      <w:r>
        <w:rPr>
          <w:rFonts w:ascii="Courier New" w:hAnsi="Courier New" w:cs="Courier New"/>
          <w:color w:val="0000FF"/>
          <w:sz w:val="20"/>
          <w:szCs w:val="20"/>
          <w:highlight w:val="white"/>
        </w:rPr>
        <w:t>&lt;/difficult&gt;</w:t>
      </w:r>
    </w:p>
    <w:p w14:paraId="407240F3"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&lt;bndbox&gt;</w:t>
      </w:r>
    </w:p>
    <w:p w14:paraId="7A3284F1"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&lt;xmin&gt;</w:t>
      </w:r>
      <w:r>
        <w:rPr>
          <w:rFonts w:ascii="Courier New" w:hAnsi="Courier New" w:cs="Courier New"/>
          <w:b/>
          <w:bCs/>
          <w:color w:val="000000"/>
          <w:sz w:val="20"/>
          <w:szCs w:val="20"/>
          <w:highlight w:val="white"/>
        </w:rPr>
        <w:t>126</w:t>
      </w:r>
      <w:r>
        <w:rPr>
          <w:rFonts w:ascii="Courier New" w:hAnsi="Courier New" w:cs="Courier New"/>
          <w:color w:val="0000FF"/>
          <w:sz w:val="20"/>
          <w:szCs w:val="20"/>
          <w:highlight w:val="white"/>
        </w:rPr>
        <w:t>&lt;/xmin&gt;</w:t>
      </w:r>
    </w:p>
    <w:p w14:paraId="7F22FA26"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&lt;ymin&gt;</w:t>
      </w:r>
      <w:r>
        <w:rPr>
          <w:rFonts w:ascii="Courier New" w:hAnsi="Courier New" w:cs="Courier New"/>
          <w:b/>
          <w:bCs/>
          <w:color w:val="000000"/>
          <w:sz w:val="20"/>
          <w:szCs w:val="20"/>
          <w:highlight w:val="white"/>
        </w:rPr>
        <w:t>161</w:t>
      </w:r>
      <w:r>
        <w:rPr>
          <w:rFonts w:ascii="Courier New" w:hAnsi="Courier New" w:cs="Courier New"/>
          <w:color w:val="0000FF"/>
          <w:sz w:val="20"/>
          <w:szCs w:val="20"/>
          <w:highlight w:val="white"/>
        </w:rPr>
        <w:t>&lt;/ymin&gt;</w:t>
      </w:r>
    </w:p>
    <w:p w14:paraId="7BE37385"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&lt;xmax&gt;</w:t>
      </w:r>
      <w:r>
        <w:rPr>
          <w:rFonts w:ascii="Courier New" w:hAnsi="Courier New" w:cs="Courier New"/>
          <w:b/>
          <w:bCs/>
          <w:color w:val="000000"/>
          <w:sz w:val="20"/>
          <w:szCs w:val="20"/>
          <w:highlight w:val="white"/>
        </w:rPr>
        <w:t>301</w:t>
      </w:r>
      <w:r>
        <w:rPr>
          <w:rFonts w:ascii="Courier New" w:hAnsi="Courier New" w:cs="Courier New"/>
          <w:color w:val="0000FF"/>
          <w:sz w:val="20"/>
          <w:szCs w:val="20"/>
          <w:highlight w:val="white"/>
        </w:rPr>
        <w:t>&lt;/xmax&gt;</w:t>
      </w:r>
    </w:p>
    <w:p w14:paraId="5FD3AEEC"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&lt;ymax&gt;</w:t>
      </w:r>
      <w:r>
        <w:rPr>
          <w:rFonts w:ascii="Courier New" w:hAnsi="Courier New" w:cs="Courier New"/>
          <w:b/>
          <w:bCs/>
          <w:color w:val="000000"/>
          <w:sz w:val="20"/>
          <w:szCs w:val="20"/>
          <w:highlight w:val="white"/>
        </w:rPr>
        <w:t>336</w:t>
      </w:r>
      <w:r>
        <w:rPr>
          <w:rFonts w:ascii="Courier New" w:hAnsi="Courier New" w:cs="Courier New"/>
          <w:color w:val="0000FF"/>
          <w:sz w:val="20"/>
          <w:szCs w:val="20"/>
          <w:highlight w:val="white"/>
        </w:rPr>
        <w:t>&lt;/ymax&gt;</w:t>
      </w:r>
    </w:p>
    <w:p w14:paraId="56EA8C71"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&lt;/bndbox&gt;</w:t>
      </w:r>
    </w:p>
    <w:p w14:paraId="7F1ABCCA"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&lt;/object&gt;</w:t>
      </w:r>
    </w:p>
    <w:p w14:paraId="3FC9873F" w14:textId="77777777" w:rsidR="005D3448" w:rsidRDefault="005D3448" w:rsidP="001C63F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&lt;/annotation&gt;</w:t>
      </w:r>
    </w:p>
    <w:p w14:paraId="06BBE324" w14:textId="1863F9B0" w:rsidR="005D3448" w:rsidRPr="00CF0648" w:rsidRDefault="00C46A64" w:rsidP="00C46A64">
      <w:pPr>
        <w:pStyle w:val="Oznakaslike"/>
        <w:rPr>
          <w:lang w:val="en-GB"/>
        </w:rPr>
      </w:pPr>
      <w:r>
        <w:rPr>
          <w:lang w:val="sr-Cyrl-RS"/>
        </w:rPr>
        <w:t xml:space="preserve">Код </w:t>
      </w:r>
      <w:r w:rsidR="00134EC4">
        <w:rPr>
          <w:lang w:val="sr-Cyrl-RS"/>
        </w:rPr>
        <w:t>4</w:t>
      </w:r>
      <w:r>
        <w:rPr>
          <w:lang w:val="sr-Cyrl-RS"/>
        </w:rPr>
        <w:t>.</w:t>
      </w:r>
      <w:r w:rsidR="00134EC4">
        <w:rPr>
          <w:lang w:val="sr-Cyrl-RS"/>
        </w:rPr>
        <w:t>2</w:t>
      </w:r>
      <w:r>
        <w:rPr>
          <w:lang w:val="sr-Cyrl-RS"/>
        </w:rPr>
        <w:t>.1.1. Нотација генерисана на слици 3.</w:t>
      </w:r>
      <w:r w:rsidR="00134EC4">
        <w:rPr>
          <w:lang w:val="sr-Cyrl-RS"/>
        </w:rPr>
        <w:t>4</w:t>
      </w:r>
      <w:r>
        <w:rPr>
          <w:lang w:val="sr-Cyrl-RS"/>
        </w:rPr>
        <w:t>.1.</w:t>
      </w:r>
    </w:p>
    <w:p w14:paraId="6B5D34F0" w14:textId="1F8AC1D1" w:rsidR="00152F6D" w:rsidRDefault="00152F6D" w:rsidP="00D71CC6">
      <w:pPr>
        <w:pStyle w:val="IIInivonaslova-Odeljak"/>
      </w:pPr>
      <w:bookmarkStart w:id="18" w:name="_Toc115305086"/>
      <w:r>
        <w:t>Избор архитектуре</w:t>
      </w:r>
      <w:bookmarkEnd w:id="18"/>
    </w:p>
    <w:p w14:paraId="4A8E84F6" w14:textId="6D3BF9E1" w:rsidR="0063182A" w:rsidRPr="003B5A69" w:rsidRDefault="008B69DD" w:rsidP="00152F6D">
      <w:pPr>
        <w:pStyle w:val="Osnovnitekst"/>
        <w:rPr>
          <w:lang w:val="sr-Cyrl-RS"/>
        </w:rPr>
      </w:pPr>
      <w:r>
        <w:rPr>
          <w:lang w:val="sr-Cyrl-RS"/>
        </w:rPr>
        <w:t>Анотирање</w:t>
      </w:r>
      <w:r w:rsidR="003B387F">
        <w:rPr>
          <w:lang w:val="sr-Cyrl-RS"/>
        </w:rPr>
        <w:t xml:space="preserve"> великог броја</w:t>
      </w:r>
      <w:r>
        <w:rPr>
          <w:lang w:val="sr-Cyrl-RS"/>
        </w:rPr>
        <w:t xml:space="preserve"> слика за коришћење </w:t>
      </w:r>
      <w:r w:rsidR="00790DFF">
        <w:rPr>
          <w:lang w:val="sr-Cyrl-RS"/>
        </w:rPr>
        <w:t>у</w:t>
      </w:r>
      <w:r>
        <w:rPr>
          <w:lang w:val="sr-Cyrl-RS"/>
        </w:rPr>
        <w:t xml:space="preserve"> скуп</w:t>
      </w:r>
      <w:r w:rsidR="00790DFF">
        <w:rPr>
          <w:lang w:val="sr-Cyrl-RS"/>
        </w:rPr>
        <w:t>у</w:t>
      </w:r>
      <w:r>
        <w:rPr>
          <w:lang w:val="sr-Cyrl-RS"/>
        </w:rPr>
        <w:t xml:space="preserve"> података за тренирање </w:t>
      </w:r>
      <w:r w:rsidR="005C0940">
        <w:rPr>
          <w:lang w:val="sr-Cyrl-RS"/>
        </w:rPr>
        <w:t>детектора</w:t>
      </w:r>
      <w:r>
        <w:rPr>
          <w:lang w:val="sr-Cyrl-RS"/>
        </w:rPr>
        <w:t xml:space="preserve"> објеката је временски захтеван посао.</w:t>
      </w:r>
      <w:r w:rsidR="00D944DC">
        <w:rPr>
          <w:lang w:val="sr-Cyrl-RS"/>
        </w:rPr>
        <w:t xml:space="preserve"> Истовремено, тренутна количина од 350 анотираних слика </w:t>
      </w:r>
      <w:r w:rsidR="006D5A20">
        <w:rPr>
          <w:lang w:val="sr-Cyrl-RS"/>
        </w:rPr>
        <w:t xml:space="preserve">је недовољна </w:t>
      </w:r>
      <w:r w:rsidR="008B5A4D">
        <w:rPr>
          <w:lang w:val="sr-Cyrl-RS"/>
        </w:rPr>
        <w:t xml:space="preserve">да бисмо од нуле </w:t>
      </w:r>
      <w:r w:rsidR="00A661C3">
        <w:rPr>
          <w:lang w:val="sr-Cyrl-RS"/>
        </w:rPr>
        <w:t xml:space="preserve">изградили </w:t>
      </w:r>
      <w:r w:rsidR="002B7F9F">
        <w:rPr>
          <w:lang w:val="sr-Cyrl-RS"/>
        </w:rPr>
        <w:t>модел који би пружио задовољавајуће перформансе</w:t>
      </w:r>
      <w:r w:rsidR="00A661C3">
        <w:rPr>
          <w:lang w:val="sr-Cyrl-RS"/>
        </w:rPr>
        <w:t>.</w:t>
      </w:r>
      <w:r w:rsidR="00CA2482">
        <w:rPr>
          <w:lang w:val="sr-Cyrl-RS"/>
        </w:rPr>
        <w:t xml:space="preserve"> Како бисмо </w:t>
      </w:r>
      <w:r w:rsidR="00A117EC">
        <w:rPr>
          <w:lang w:val="sr-Cyrl-RS"/>
        </w:rPr>
        <w:t xml:space="preserve">што брже добили прихватљиве резултате, </w:t>
      </w:r>
      <w:r w:rsidR="00610E58">
        <w:rPr>
          <w:lang w:val="sr-Cyrl-RS"/>
        </w:rPr>
        <w:t>искористићемо технику учења</w:t>
      </w:r>
      <w:r w:rsidR="00E44A52">
        <w:rPr>
          <w:lang w:val="en-GB"/>
        </w:rPr>
        <w:t xml:space="preserve"> </w:t>
      </w:r>
      <w:r w:rsidR="00E44A52">
        <w:rPr>
          <w:lang w:val="sr-Cyrl-RS"/>
        </w:rPr>
        <w:t xml:space="preserve">трансфером </w:t>
      </w:r>
      <w:r w:rsidR="00E44A52">
        <w:rPr>
          <w:lang w:val="en-GB"/>
        </w:rPr>
        <w:t>(</w:t>
      </w:r>
      <w:r w:rsidR="00E44A52" w:rsidRPr="008B5EDE">
        <w:rPr>
          <w:lang w:val="en-GB"/>
        </w:rPr>
        <w:t>transfer learning</w:t>
      </w:r>
      <w:r w:rsidR="00E44A52">
        <w:rPr>
          <w:lang w:val="en-GB"/>
        </w:rPr>
        <w:t>).</w:t>
      </w:r>
      <w:r w:rsidR="009143C2">
        <w:rPr>
          <w:lang w:val="en-GB"/>
        </w:rPr>
        <w:t xml:space="preserve"> </w:t>
      </w:r>
      <w:r w:rsidR="009143C2">
        <w:rPr>
          <w:lang w:val="sr-Cyrl-RS"/>
        </w:rPr>
        <w:t>Учење трансфером подразумева коришћење постојећег модела, намењеног решавању једног проблема, као подлогу за решавање другог проблема.</w:t>
      </w:r>
      <w:r w:rsidR="003B5A69">
        <w:rPr>
          <w:lang w:val="en-GB"/>
        </w:rPr>
        <w:t xml:space="preserve"> </w:t>
      </w:r>
    </w:p>
    <w:p w14:paraId="34ED14E3" w14:textId="7B12C158" w:rsidR="00152F6D" w:rsidRPr="00D96CA0" w:rsidRDefault="0063182A" w:rsidP="00152F6D">
      <w:pPr>
        <w:pStyle w:val="Osnovnitekst"/>
        <w:rPr>
          <w:lang w:val="sr-Cyrl-RS"/>
        </w:rPr>
      </w:pPr>
      <w:r>
        <w:rPr>
          <w:i/>
          <w:iCs/>
          <w:lang w:val="en-GB"/>
        </w:rPr>
        <w:t>TensorFlow</w:t>
      </w:r>
      <w:r>
        <w:rPr>
          <w:lang w:val="en-GB"/>
        </w:rPr>
        <w:t xml:space="preserve"> </w:t>
      </w:r>
      <w:r>
        <w:rPr>
          <w:lang w:val="sr-Cyrl-RS"/>
        </w:rPr>
        <w:t>нуди колекцију модела за детекцију</w:t>
      </w:r>
      <w:r w:rsidR="00682B5F">
        <w:rPr>
          <w:lang w:val="sr-Cyrl-RS"/>
        </w:rPr>
        <w:t xml:space="preserve"> објеката</w:t>
      </w:r>
      <w:r w:rsidR="00767C32">
        <w:rPr>
          <w:lang w:val="en-GB"/>
        </w:rPr>
        <w:t xml:space="preserve"> </w:t>
      </w:r>
      <w:r w:rsidR="00767C32">
        <w:rPr>
          <w:lang w:val="sr-Cyrl-RS"/>
        </w:rPr>
        <w:t xml:space="preserve">намењених за коришћење са </w:t>
      </w:r>
      <w:r w:rsidR="00767C32">
        <w:rPr>
          <w:i/>
          <w:iCs/>
          <w:lang w:val="en-GB"/>
        </w:rPr>
        <w:t>TensorFlow Object Detection API</w:t>
      </w:r>
      <w:r w:rsidR="00767C32">
        <w:rPr>
          <w:i/>
          <w:iCs/>
          <w:lang w:val="sr-Cyrl-RS"/>
        </w:rPr>
        <w:t>,</w:t>
      </w:r>
      <w:r>
        <w:rPr>
          <w:lang w:val="sr-Cyrl-RS"/>
        </w:rPr>
        <w:t xml:space="preserve"> тренираних над скупом података </w:t>
      </w:r>
      <w:r>
        <w:rPr>
          <w:i/>
          <w:iCs/>
          <w:lang w:val="en-GB"/>
        </w:rPr>
        <w:t>COCO 2017</w:t>
      </w:r>
      <w:r w:rsidR="003332FA">
        <w:rPr>
          <w:lang w:val="sr-Cyrl-RS"/>
        </w:rPr>
        <w:t>.</w:t>
      </w:r>
      <w:r w:rsidR="00767C32">
        <w:rPr>
          <w:lang w:val="sr-Cyrl-RS"/>
        </w:rPr>
        <w:t xml:space="preserve"> Овај скуп података садржи 330 хиљада слика са 1,5 милиона означених објеката из 80 </w:t>
      </w:r>
      <w:r w:rsidR="006872FB">
        <w:rPr>
          <w:lang w:val="sr-Cyrl-RS"/>
        </w:rPr>
        <w:t>категорија</w:t>
      </w:r>
      <w:r w:rsidR="00767C32">
        <w:rPr>
          <w:lang w:val="sr-Cyrl-RS"/>
        </w:rPr>
        <w:t xml:space="preserve">. </w:t>
      </w:r>
      <w:r w:rsidR="004A1CF8">
        <w:rPr>
          <w:lang w:val="sr-Cyrl-RS"/>
        </w:rPr>
        <w:t>За све моделе</w:t>
      </w:r>
      <w:r w:rsidR="00E52A98">
        <w:rPr>
          <w:lang w:val="en-GB"/>
        </w:rPr>
        <w:t xml:space="preserve"> </w:t>
      </w:r>
      <w:r w:rsidR="00E52A98">
        <w:rPr>
          <w:lang w:val="sr-Cyrl-RS"/>
        </w:rPr>
        <w:t>у понуди</w:t>
      </w:r>
      <w:r w:rsidR="004A1CF8">
        <w:rPr>
          <w:lang w:val="sr-Cyrl-RS"/>
        </w:rPr>
        <w:t xml:space="preserve">, доступан је табеларан приказ </w:t>
      </w:r>
      <w:r w:rsidR="00237F86">
        <w:rPr>
          <w:lang w:val="sr-Cyrl-RS"/>
        </w:rPr>
        <w:t>брзине одзива</w:t>
      </w:r>
      <w:r w:rsidR="004A1CF8">
        <w:rPr>
          <w:lang w:val="sr-Cyrl-RS"/>
        </w:rPr>
        <w:t xml:space="preserve"> у милисекундама, као и тачност над </w:t>
      </w:r>
      <w:r w:rsidR="004A1CF8">
        <w:rPr>
          <w:i/>
          <w:iCs/>
          <w:lang w:val="en-GB"/>
        </w:rPr>
        <w:t xml:space="preserve">COCO </w:t>
      </w:r>
      <w:r w:rsidR="004A1CF8">
        <w:rPr>
          <w:lang w:val="sr-Cyrl-RS"/>
        </w:rPr>
        <w:t>скупом података у процентима.</w:t>
      </w:r>
      <w:r w:rsidR="00F1091A">
        <w:rPr>
          <w:lang w:val="sr-Cyrl-RS"/>
        </w:rPr>
        <w:t xml:space="preserve"> </w:t>
      </w:r>
      <w:r w:rsidR="001A26E7">
        <w:rPr>
          <w:lang w:val="sr-Cyrl-RS"/>
        </w:rPr>
        <w:t xml:space="preserve">Ове </w:t>
      </w:r>
      <w:r w:rsidR="00F1091A">
        <w:rPr>
          <w:lang w:val="sr-Cyrl-RS"/>
        </w:rPr>
        <w:t xml:space="preserve">две вредности су обрнуто </w:t>
      </w:r>
      <w:r w:rsidR="00F1091A">
        <w:rPr>
          <w:lang w:val="sr-Cyrl-RS"/>
        </w:rPr>
        <w:lastRenderedPageBreak/>
        <w:t xml:space="preserve">пропорционалне. Пошто </w:t>
      </w:r>
      <w:r w:rsidR="00E52A98">
        <w:rPr>
          <w:lang w:val="sr-Cyrl-RS"/>
        </w:rPr>
        <w:t xml:space="preserve">је модел намењен за </w:t>
      </w:r>
      <w:r w:rsidR="003B715A">
        <w:rPr>
          <w:lang w:val="sr-Cyrl-RS"/>
        </w:rPr>
        <w:t>коришћење</w:t>
      </w:r>
      <w:r w:rsidR="00E52A98">
        <w:rPr>
          <w:lang w:val="sr-Cyrl-RS"/>
        </w:rPr>
        <w:t xml:space="preserve"> на мобилним уређајима, брзина одзива је изабрана за значајнију метрику. Определили смо се за коришћење модела </w:t>
      </w:r>
      <w:r w:rsidR="00E52A98">
        <w:rPr>
          <w:i/>
          <w:iCs/>
          <w:lang w:val="en-GB"/>
        </w:rPr>
        <w:t>SSD MobileNet V2</w:t>
      </w:r>
      <w:r w:rsidR="00E52A98">
        <w:rPr>
          <w:i/>
          <w:iCs/>
          <w:lang w:val="sr-Cyrl-RS"/>
        </w:rPr>
        <w:t xml:space="preserve"> </w:t>
      </w:r>
      <w:r w:rsidR="00E52A98">
        <w:rPr>
          <w:i/>
          <w:iCs/>
          <w:lang w:val="en-GB"/>
        </w:rPr>
        <w:t>FPNLite 320x320</w:t>
      </w:r>
      <w:r w:rsidR="009F665E">
        <w:rPr>
          <w:i/>
          <w:iCs/>
          <w:lang w:val="sr-Cyrl-RS"/>
        </w:rPr>
        <w:t xml:space="preserve"> </w:t>
      </w:r>
      <w:r w:rsidR="009F665E">
        <w:rPr>
          <w:lang w:val="sr-Cyrl-RS"/>
        </w:rPr>
        <w:t>као основу за изградњу нашег модела</w:t>
      </w:r>
      <w:r w:rsidR="000E78AA">
        <w:rPr>
          <w:lang w:val="sr-Cyrl-RS"/>
        </w:rPr>
        <w:t>.</w:t>
      </w:r>
      <w:r w:rsidR="002E6019">
        <w:rPr>
          <w:lang w:val="sr-Cyrl-RS"/>
        </w:rPr>
        <w:t xml:space="preserve"> </w:t>
      </w:r>
      <w:r w:rsidR="001B7D63">
        <w:rPr>
          <w:i/>
          <w:iCs/>
          <w:lang w:val="en-GB"/>
        </w:rPr>
        <w:t xml:space="preserve">SSD, MobileNet V2, </w:t>
      </w:r>
      <w:r w:rsidR="001B7D63">
        <w:rPr>
          <w:lang w:val="sr-Cyrl-RS"/>
        </w:rPr>
        <w:t xml:space="preserve">и </w:t>
      </w:r>
      <w:r w:rsidR="001B7D63">
        <w:rPr>
          <w:i/>
          <w:iCs/>
          <w:lang w:val="en-GB"/>
        </w:rPr>
        <w:t xml:space="preserve">FPNLite </w:t>
      </w:r>
      <w:r w:rsidR="001B7D63">
        <w:rPr>
          <w:lang w:val="sr-Cyrl-RS"/>
        </w:rPr>
        <w:t xml:space="preserve">су називи мрежа </w:t>
      </w:r>
      <w:r w:rsidR="00D96CA0">
        <w:rPr>
          <w:lang w:val="sr-Cyrl-RS"/>
        </w:rPr>
        <w:t xml:space="preserve">које </w:t>
      </w:r>
      <w:r w:rsidR="00F12DE7">
        <w:rPr>
          <w:lang w:val="sr-Cyrl-RS"/>
        </w:rPr>
        <w:t>својим везивањем сачињавају архитектуру овог модела</w:t>
      </w:r>
      <w:r w:rsidR="00D96CA0">
        <w:rPr>
          <w:lang w:val="sr-Cyrl-RS"/>
        </w:rPr>
        <w:t xml:space="preserve">, док се </w:t>
      </w:r>
      <w:r w:rsidR="00D96CA0">
        <w:rPr>
          <w:i/>
          <w:iCs/>
          <w:lang w:val="en-GB"/>
        </w:rPr>
        <w:t xml:space="preserve">320x320 </w:t>
      </w:r>
      <w:r w:rsidR="00D96CA0">
        <w:rPr>
          <w:lang w:val="sr-Cyrl-RS"/>
        </w:rPr>
        <w:t>односи на величину слика које</w:t>
      </w:r>
      <w:r w:rsidR="00972248">
        <w:rPr>
          <w:lang w:val="sr-Cyrl-RS"/>
        </w:rPr>
        <w:t xml:space="preserve"> се прихватају на улазу</w:t>
      </w:r>
      <w:r w:rsidR="00D96CA0">
        <w:rPr>
          <w:lang w:val="sr-Cyrl-RS"/>
        </w:rPr>
        <w:t>.</w:t>
      </w:r>
    </w:p>
    <w:p w14:paraId="3A4232C0" w14:textId="35F7F309" w:rsidR="00152F6D" w:rsidRDefault="00152F6D" w:rsidP="00152F6D">
      <w:pPr>
        <w:pStyle w:val="IIInivonaslova-Odeljak"/>
        <w:rPr>
          <w:lang w:val="sr-Cyrl-RS"/>
        </w:rPr>
      </w:pPr>
      <w:bookmarkStart w:id="19" w:name="_Toc115305087"/>
      <w:r>
        <w:rPr>
          <w:lang w:val="sr-Cyrl-RS"/>
        </w:rPr>
        <w:t>Тренирање</w:t>
      </w:r>
      <w:bookmarkEnd w:id="19"/>
    </w:p>
    <w:p w14:paraId="043368F4" w14:textId="2DA48113" w:rsidR="00152F6D" w:rsidRDefault="00B93563" w:rsidP="00152F6D">
      <w:pPr>
        <w:pStyle w:val="Osnovnitekst"/>
        <w:rPr>
          <w:lang w:val="sr-Cyrl-RS"/>
        </w:rPr>
      </w:pPr>
      <w:r>
        <w:rPr>
          <w:lang w:val="sr-Cyrl-RS"/>
        </w:rPr>
        <w:t xml:space="preserve">Тренирање, евалуација, и </w:t>
      </w:r>
      <w:r w:rsidR="00806E28">
        <w:rPr>
          <w:lang w:val="sr-Cyrl-RS"/>
        </w:rPr>
        <w:t>изв</w:t>
      </w:r>
      <w:r w:rsidR="00AF4972">
        <w:rPr>
          <w:lang w:val="sr-Cyrl-RS"/>
        </w:rPr>
        <w:t>оз</w:t>
      </w:r>
      <w:r w:rsidR="00806E28">
        <w:rPr>
          <w:lang w:val="sr-Cyrl-RS"/>
        </w:rPr>
        <w:t xml:space="preserve"> модела се могу извршити позивањем </w:t>
      </w:r>
      <w:r w:rsidR="00806E28">
        <w:rPr>
          <w:i/>
          <w:iCs/>
          <w:lang w:val="en-GB"/>
        </w:rPr>
        <w:t xml:space="preserve">Python </w:t>
      </w:r>
      <w:r w:rsidR="00806E28">
        <w:rPr>
          <w:lang w:val="sr-Cyrl-RS"/>
        </w:rPr>
        <w:t xml:space="preserve">скрипти које нуди </w:t>
      </w:r>
      <w:r w:rsidR="00806E28">
        <w:rPr>
          <w:i/>
          <w:iCs/>
          <w:lang w:val="en-GB"/>
        </w:rPr>
        <w:t>TFOD API</w:t>
      </w:r>
      <w:r w:rsidR="00806E28">
        <w:rPr>
          <w:lang w:val="en-GB"/>
        </w:rPr>
        <w:t xml:space="preserve">, </w:t>
      </w:r>
      <w:r w:rsidR="00806E28">
        <w:rPr>
          <w:lang w:val="sr-Cyrl-RS"/>
        </w:rPr>
        <w:t>уз прослеђивање одговарајућих аргумената</w:t>
      </w:r>
      <w:r w:rsidR="00806E28">
        <w:rPr>
          <w:lang w:val="en-GB"/>
        </w:rPr>
        <w:t>.</w:t>
      </w:r>
      <w:r w:rsidR="006E19A1">
        <w:rPr>
          <w:lang w:val="sr-Cyrl-RS"/>
        </w:rPr>
        <w:t xml:space="preserve"> Пре него што је то могуће учинити</w:t>
      </w:r>
      <w:r w:rsidR="0096205E">
        <w:rPr>
          <w:lang w:val="sr-Cyrl-RS"/>
        </w:rPr>
        <w:t>, неопходно је изгенерисати следеће фајлове:</w:t>
      </w:r>
    </w:p>
    <w:p w14:paraId="1AF87658" w14:textId="6BD14703" w:rsidR="0096205E" w:rsidRDefault="0096205E" w:rsidP="0096205E">
      <w:pPr>
        <w:pStyle w:val="Nabrajanje"/>
        <w:rPr>
          <w:lang w:val="sr-Cyrl-RS"/>
        </w:rPr>
      </w:pPr>
      <w:r>
        <w:rPr>
          <w:lang w:val="sr-Cyrl-RS"/>
        </w:rPr>
        <w:t>Листа могућих класа објеката</w:t>
      </w:r>
    </w:p>
    <w:p w14:paraId="45693B87" w14:textId="7B6C61D4" w:rsidR="0096205E" w:rsidRDefault="0096205E" w:rsidP="0096205E">
      <w:pPr>
        <w:pStyle w:val="Nabrajanje"/>
        <w:rPr>
          <w:lang w:val="sr-Cyrl-RS"/>
        </w:rPr>
      </w:pPr>
      <w:r>
        <w:rPr>
          <w:lang w:val="sr-Cyrl-RS"/>
        </w:rPr>
        <w:t>Анотације слика, сакупљених у један фајл</w:t>
      </w:r>
    </w:p>
    <w:p w14:paraId="07F203A5" w14:textId="049A803C" w:rsidR="0096205E" w:rsidRDefault="0096205E" w:rsidP="0096205E">
      <w:pPr>
        <w:pStyle w:val="Nabrajanje"/>
        <w:rPr>
          <w:lang w:val="sr-Cyrl-RS"/>
        </w:rPr>
      </w:pPr>
      <w:r>
        <w:rPr>
          <w:lang w:val="sr-Cyrl-RS"/>
        </w:rPr>
        <w:t>Конфигурација модела</w:t>
      </w:r>
    </w:p>
    <w:p w14:paraId="36363385" w14:textId="4DA26A13" w:rsidR="00225543" w:rsidRDefault="00225543" w:rsidP="00225543">
      <w:pPr>
        <w:pStyle w:val="Osnovnitekst"/>
        <w:rPr>
          <w:lang w:val="en-GB"/>
        </w:rPr>
      </w:pPr>
      <w:r>
        <w:rPr>
          <w:lang w:val="sr-Cyrl-RS"/>
        </w:rPr>
        <w:t xml:space="preserve">Сви ови фајлови </w:t>
      </w:r>
      <w:r w:rsidR="00FE77F4">
        <w:rPr>
          <w:lang w:val="sr-Cyrl-RS"/>
        </w:rPr>
        <w:t xml:space="preserve">сачувани су у </w:t>
      </w:r>
      <w:r w:rsidR="00621257">
        <w:rPr>
          <w:lang w:val="sr-Cyrl-RS"/>
        </w:rPr>
        <w:t>виду</w:t>
      </w:r>
      <w:r w:rsidR="00FE77F4">
        <w:rPr>
          <w:lang w:val="sr-Cyrl-RS"/>
        </w:rPr>
        <w:t xml:space="preserve"> </w:t>
      </w:r>
      <w:r w:rsidR="00FE77F4">
        <w:rPr>
          <w:i/>
          <w:iCs/>
          <w:lang w:val="en-GB"/>
        </w:rPr>
        <w:t xml:space="preserve">Protocol Buffers </w:t>
      </w:r>
      <w:r w:rsidR="00FE77F4">
        <w:rPr>
          <w:lang w:val="sr-Cyrl-RS"/>
        </w:rPr>
        <w:t>порука.</w:t>
      </w:r>
      <w:r w:rsidR="00D11C8A">
        <w:rPr>
          <w:lang w:val="sr-Cyrl-RS"/>
        </w:rPr>
        <w:t xml:space="preserve"> </w:t>
      </w:r>
      <w:r w:rsidR="00CE657B">
        <w:rPr>
          <w:i/>
          <w:iCs/>
          <w:lang w:val="en-GB"/>
        </w:rPr>
        <w:t xml:space="preserve">Protocol Buffers </w:t>
      </w:r>
      <w:r w:rsidR="00CE657B">
        <w:rPr>
          <w:lang w:val="sr-Cyrl-RS"/>
        </w:rPr>
        <w:t>је формат порука намењен за преношење и складиштење структурираних под</w:t>
      </w:r>
      <w:r w:rsidR="00681CEF">
        <w:rPr>
          <w:lang w:val="sr-Cyrl-RS"/>
        </w:rPr>
        <w:t>а</w:t>
      </w:r>
      <w:r w:rsidR="00CE657B">
        <w:rPr>
          <w:lang w:val="sr-Cyrl-RS"/>
        </w:rPr>
        <w:t>така.</w:t>
      </w:r>
      <w:r w:rsidR="00C46FB3">
        <w:rPr>
          <w:lang w:val="sr-Cyrl-RS"/>
        </w:rPr>
        <w:t xml:space="preserve"> Овај формат прописује језик за дефинисање структуре порука, у виду </w:t>
      </w:r>
      <w:r w:rsidR="00C46FB3">
        <w:rPr>
          <w:i/>
          <w:iCs/>
          <w:lang w:val="sr-Cyrl-RS"/>
        </w:rPr>
        <w:t>.</w:t>
      </w:r>
      <w:r w:rsidR="00C46FB3">
        <w:rPr>
          <w:i/>
          <w:iCs/>
          <w:lang w:val="en-GB"/>
        </w:rPr>
        <w:t xml:space="preserve">proto </w:t>
      </w:r>
      <w:r w:rsidR="00C46FB3">
        <w:rPr>
          <w:lang w:val="sr-Cyrl-RS"/>
        </w:rPr>
        <w:t xml:space="preserve">фајлова. Коришћењем бесплатног званичног алата за генерисање кода, из </w:t>
      </w:r>
      <w:r w:rsidR="00E13195">
        <w:rPr>
          <w:lang w:val="sr-Cyrl-RS"/>
        </w:rPr>
        <w:t xml:space="preserve">датог </w:t>
      </w:r>
      <w:r w:rsidR="00E13195">
        <w:rPr>
          <w:i/>
          <w:iCs/>
          <w:lang w:val="sr-Cyrl-RS"/>
        </w:rPr>
        <w:t>.</w:t>
      </w:r>
      <w:r w:rsidR="00E13195">
        <w:rPr>
          <w:i/>
          <w:iCs/>
          <w:lang w:val="en-GB"/>
        </w:rPr>
        <w:t>proto</w:t>
      </w:r>
      <w:r w:rsidR="00E13195">
        <w:rPr>
          <w:lang w:val="sr-Cyrl-RS"/>
        </w:rPr>
        <w:t xml:space="preserve"> фајла</w:t>
      </w:r>
      <w:r w:rsidR="00C46FB3">
        <w:rPr>
          <w:lang w:val="sr-Cyrl-RS"/>
        </w:rPr>
        <w:t xml:space="preserve"> са </w:t>
      </w:r>
      <w:r w:rsidR="00426ED3">
        <w:rPr>
          <w:lang w:val="sr-Cyrl-RS"/>
        </w:rPr>
        <w:t>дефиницијом</w:t>
      </w:r>
      <w:r w:rsidR="00C46FB3">
        <w:rPr>
          <w:lang w:val="sr-Cyrl-RS"/>
        </w:rPr>
        <w:t xml:space="preserve"> структур</w:t>
      </w:r>
      <w:r w:rsidR="00426ED3">
        <w:rPr>
          <w:lang w:val="sr-Cyrl-RS"/>
        </w:rPr>
        <w:t>е</w:t>
      </w:r>
      <w:r w:rsidR="00C46FB3">
        <w:rPr>
          <w:lang w:val="sr-Cyrl-RS"/>
        </w:rPr>
        <w:t xml:space="preserve"> порука може се добити кôд на изабраном подржаном језику, </w:t>
      </w:r>
      <w:r w:rsidR="001C4D2D">
        <w:rPr>
          <w:lang w:val="sr-Cyrl-RS"/>
        </w:rPr>
        <w:t>који садржи класе</w:t>
      </w:r>
      <w:r w:rsidR="00C46FB3">
        <w:rPr>
          <w:lang w:val="sr-Cyrl-RS"/>
        </w:rPr>
        <w:t xml:space="preserve"> за генериса</w:t>
      </w:r>
      <w:r w:rsidR="00FA1E8B">
        <w:rPr>
          <w:lang w:val="sr-Cyrl-RS"/>
        </w:rPr>
        <w:t>ње, серијализацију и десеријализацију порука у том формату</w:t>
      </w:r>
      <w:r w:rsidR="00C46FB3">
        <w:rPr>
          <w:lang w:val="sr-Cyrl-RS"/>
        </w:rPr>
        <w:t>.</w:t>
      </w:r>
      <w:r w:rsidR="00FE266E">
        <w:rPr>
          <w:lang w:val="sr-Cyrl-RS"/>
        </w:rPr>
        <w:t xml:space="preserve"> Поруке се могу чувати у бинарном или текстуалном формату.</w:t>
      </w:r>
      <w:r w:rsidR="00C46FB3">
        <w:rPr>
          <w:lang w:val="sr-Cyrl-RS"/>
        </w:rPr>
        <w:t xml:space="preserve"> </w:t>
      </w:r>
      <w:r w:rsidR="00CE657B">
        <w:rPr>
          <w:lang w:val="sr-Cyrl-RS"/>
        </w:rPr>
        <w:t>Формат самих порука сличан</w:t>
      </w:r>
      <w:r w:rsidR="00CE657B">
        <w:rPr>
          <w:lang w:val="en-GB"/>
        </w:rPr>
        <w:t xml:space="preserve"> </w:t>
      </w:r>
      <w:r w:rsidR="00CE657B">
        <w:rPr>
          <w:lang w:val="sr-Cyrl-RS"/>
        </w:rPr>
        <w:t xml:space="preserve">је формату </w:t>
      </w:r>
      <w:r w:rsidR="00CE657B">
        <w:rPr>
          <w:i/>
          <w:iCs/>
          <w:lang w:val="en-GB"/>
        </w:rPr>
        <w:t>JSON</w:t>
      </w:r>
      <w:r w:rsidR="00CE657B">
        <w:rPr>
          <w:lang w:val="en-GB"/>
        </w:rPr>
        <w:t>.</w:t>
      </w:r>
    </w:p>
    <w:p w14:paraId="6B9D00E2" w14:textId="2A6261BB" w:rsidR="00362DEE" w:rsidRDefault="00362DEE" w:rsidP="00362DEE">
      <w:pPr>
        <w:pStyle w:val="SlikeTabele"/>
      </w:pPr>
      <w:r>
        <w:rPr>
          <w:noProof/>
        </w:rPr>
        <w:drawing>
          <wp:inline distT="0" distB="0" distL="0" distR="0" wp14:anchorId="7BDC1FE7" wp14:editId="63FF26C3">
            <wp:extent cx="5146528" cy="146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146528" cy="1467815"/>
                    </a:xfrm>
                    <a:prstGeom prst="rect">
                      <a:avLst/>
                    </a:prstGeom>
                  </pic:spPr>
                </pic:pic>
              </a:graphicData>
            </a:graphic>
          </wp:inline>
        </w:drawing>
      </w:r>
    </w:p>
    <w:p w14:paraId="1B4BFEBB" w14:textId="0E2CC1E8" w:rsidR="00362DEE" w:rsidRPr="000C4625" w:rsidRDefault="00362DEE" w:rsidP="00362DEE">
      <w:pPr>
        <w:pStyle w:val="Oznakaslike"/>
        <w:rPr>
          <w:lang w:val="en-GB"/>
        </w:rPr>
      </w:pPr>
      <w:r>
        <w:rPr>
          <w:lang w:val="sr-Cyrl-RS"/>
        </w:rPr>
        <w:t xml:space="preserve">Слика </w:t>
      </w:r>
      <w:r w:rsidR="001841B7">
        <w:rPr>
          <w:lang w:val="sr-Cyrl-RS"/>
        </w:rPr>
        <w:t>4</w:t>
      </w:r>
      <w:r>
        <w:rPr>
          <w:lang w:val="sr-Cyrl-RS"/>
        </w:rPr>
        <w:t>.</w:t>
      </w:r>
      <w:r w:rsidR="001841B7">
        <w:rPr>
          <w:lang w:val="sr-Cyrl-RS"/>
        </w:rPr>
        <w:t>2</w:t>
      </w:r>
      <w:r>
        <w:rPr>
          <w:lang w:val="sr-Cyrl-RS"/>
        </w:rPr>
        <w:t xml:space="preserve">.3.1. Дијаграм рада </w:t>
      </w:r>
      <w:r>
        <w:rPr>
          <w:i/>
          <w:iCs/>
          <w:lang w:val="en-GB"/>
        </w:rPr>
        <w:t>Protocol Buffers</w:t>
      </w:r>
      <w:r>
        <w:rPr>
          <w:i/>
          <w:iCs/>
          <w:lang w:val="sr-Cyrl-RS"/>
        </w:rPr>
        <w:t xml:space="preserve"> (слику ћу превести на српски накнадно)</w:t>
      </w:r>
      <w:r w:rsidR="000C4625">
        <w:rPr>
          <w:i/>
          <w:iCs/>
          <w:lang w:val="en-GB"/>
        </w:rPr>
        <w:t xml:space="preserve"> </w:t>
      </w:r>
      <w:r w:rsidR="000C4625">
        <w:rPr>
          <w:lang w:val="en-GB"/>
        </w:rPr>
        <w:t>[15]</w:t>
      </w:r>
    </w:p>
    <w:p w14:paraId="479173F1" w14:textId="79C2A586" w:rsidR="00734E6D" w:rsidRDefault="000668E5" w:rsidP="001C63FC">
      <w:pPr>
        <w:pStyle w:val="Osnovnitekst"/>
        <w:rPr>
          <w:lang w:val="sr-Cyrl-RS"/>
        </w:rPr>
      </w:pPr>
      <w:r>
        <w:rPr>
          <w:lang w:val="sr-Cyrl-RS"/>
        </w:rPr>
        <w:t xml:space="preserve">Фајл који представља листу могућих класа објеката треба да буде у текстуалном </w:t>
      </w:r>
      <w:r>
        <w:rPr>
          <w:i/>
          <w:iCs/>
          <w:lang w:val="en-GB"/>
        </w:rPr>
        <w:t xml:space="preserve">Protocol Buffers </w:t>
      </w:r>
      <w:r>
        <w:rPr>
          <w:lang w:val="sr-Cyrl-RS"/>
        </w:rPr>
        <w:t xml:space="preserve">формату, где је свака класа престављена као </w:t>
      </w:r>
      <w:r>
        <w:rPr>
          <w:i/>
          <w:iCs/>
          <w:lang w:val="en-GB"/>
        </w:rPr>
        <w:t xml:space="preserve">item </w:t>
      </w:r>
      <w:r>
        <w:rPr>
          <w:lang w:val="sr-Cyrl-RS"/>
        </w:rPr>
        <w:t xml:space="preserve">објекат, са пољем са именом класе </w:t>
      </w:r>
      <w:r>
        <w:rPr>
          <w:i/>
          <w:iCs/>
          <w:lang w:val="en-GB"/>
        </w:rPr>
        <w:t>name</w:t>
      </w:r>
      <w:r>
        <w:rPr>
          <w:lang w:val="sr-Cyrl-RS"/>
        </w:rPr>
        <w:t xml:space="preserve">, и са јединственим целобројним идентификатором </w:t>
      </w:r>
      <w:r>
        <w:rPr>
          <w:i/>
          <w:iCs/>
          <w:lang w:val="en-GB"/>
        </w:rPr>
        <w:t>id</w:t>
      </w:r>
      <w:r>
        <w:rPr>
          <w:lang w:val="sr-Cyrl-RS"/>
        </w:rPr>
        <w:t>.</w:t>
      </w:r>
      <w:r w:rsidR="000E505D">
        <w:rPr>
          <w:lang w:val="sr-Cyrl-RS"/>
        </w:rPr>
        <w:t xml:space="preserve"> </w:t>
      </w:r>
      <w:r w:rsidR="009108B2">
        <w:rPr>
          <w:lang w:val="sr-Cyrl-RS"/>
        </w:rPr>
        <w:t>У нашем случају, постоји само једна класа – класа карте</w:t>
      </w:r>
      <w:r w:rsidR="000E505D">
        <w:rPr>
          <w:lang w:val="sr-Cyrl-RS"/>
        </w:rPr>
        <w:t>.</w:t>
      </w:r>
      <w:r w:rsidR="00734E6D">
        <w:rPr>
          <w:lang w:val="sr-Cyrl-RS"/>
        </w:rPr>
        <w:br w:type="page"/>
      </w:r>
    </w:p>
    <w:p w14:paraId="59CD95BD" w14:textId="77777777" w:rsidR="00734E6D" w:rsidRDefault="00734E6D" w:rsidP="00734E6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item { </w:t>
      </w:r>
    </w:p>
    <w:p w14:paraId="3EF65FB5" w14:textId="77777777" w:rsidR="00734E6D" w:rsidRDefault="00734E6D" w:rsidP="00734E6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name:'card'</w:t>
      </w:r>
    </w:p>
    <w:p w14:paraId="0CC28537" w14:textId="77777777" w:rsidR="00734E6D" w:rsidRDefault="00734E6D" w:rsidP="00734E6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id:1</w:t>
      </w:r>
    </w:p>
    <w:p w14:paraId="3BFB0346" w14:textId="3219CBCE" w:rsidR="00734E6D" w:rsidRDefault="00734E6D" w:rsidP="00734E6D">
      <w:pPr>
        <w:pStyle w:val="Osnovnitekst"/>
        <w:pBdr>
          <w:top w:val="single" w:sz="4" w:space="1" w:color="auto"/>
          <w:left w:val="single" w:sz="4" w:space="4" w:color="auto"/>
          <w:bottom w:val="single" w:sz="4" w:space="1" w:color="auto"/>
          <w:right w:val="single" w:sz="4" w:space="4" w:color="auto"/>
        </w:pBdr>
        <w:ind w:firstLine="0"/>
        <w:rPr>
          <w:rFonts w:ascii="Courier New" w:hAnsi="Courier New" w:cs="Courier New"/>
          <w:color w:val="000000"/>
          <w:sz w:val="20"/>
          <w:szCs w:val="20"/>
        </w:rPr>
      </w:pPr>
      <w:r>
        <w:rPr>
          <w:rFonts w:ascii="Courier New" w:hAnsi="Courier New" w:cs="Courier New"/>
          <w:color w:val="000000"/>
          <w:sz w:val="20"/>
          <w:szCs w:val="20"/>
          <w:highlight w:val="white"/>
        </w:rPr>
        <w:t>}</w:t>
      </w:r>
    </w:p>
    <w:p w14:paraId="22AC73DB" w14:textId="4E4DE1BF" w:rsidR="00734E6D" w:rsidRDefault="00734E6D" w:rsidP="00734E6D">
      <w:pPr>
        <w:pStyle w:val="Oznakaslike"/>
        <w:rPr>
          <w:lang w:val="sr-Cyrl-RS"/>
        </w:rPr>
      </w:pPr>
      <w:r>
        <w:rPr>
          <w:lang w:val="sr-Cyrl-RS"/>
        </w:rPr>
        <w:t xml:space="preserve">Код </w:t>
      </w:r>
      <w:r w:rsidR="00A27651">
        <w:rPr>
          <w:lang w:val="sr-Cyrl-RS"/>
        </w:rPr>
        <w:t>4</w:t>
      </w:r>
      <w:r>
        <w:rPr>
          <w:lang w:val="sr-Cyrl-RS"/>
        </w:rPr>
        <w:t>.</w:t>
      </w:r>
      <w:r w:rsidR="00A27651">
        <w:rPr>
          <w:lang w:val="sr-Cyrl-RS"/>
        </w:rPr>
        <w:t>2</w:t>
      </w:r>
      <w:r>
        <w:rPr>
          <w:lang w:val="sr-Cyrl-RS"/>
        </w:rPr>
        <w:t>.3.1. Приказ генерисаног фајла са листом класа објеката</w:t>
      </w:r>
    </w:p>
    <w:p w14:paraId="3DD3B2E9" w14:textId="46B589DB" w:rsidR="00ED3C7B" w:rsidRPr="00101A9D" w:rsidRDefault="00A44490" w:rsidP="00ED3C7B">
      <w:pPr>
        <w:pStyle w:val="Osnovnitekst"/>
        <w:rPr>
          <w:lang w:val="sr-Cyrl-RS"/>
        </w:rPr>
      </w:pPr>
      <w:r>
        <w:rPr>
          <w:lang w:val="en-GB"/>
        </w:rPr>
        <w:tab/>
      </w:r>
      <w:r>
        <w:rPr>
          <w:lang w:val="sr-Cyrl-RS"/>
        </w:rPr>
        <w:t xml:space="preserve">Фајл са анотацијама слика за цео скуп података написан је у </w:t>
      </w:r>
      <w:r>
        <w:rPr>
          <w:i/>
          <w:iCs/>
          <w:lang w:val="en-GB"/>
        </w:rPr>
        <w:t xml:space="preserve">TFRecord </w:t>
      </w:r>
      <w:r>
        <w:rPr>
          <w:lang w:val="sr-Cyrl-RS"/>
        </w:rPr>
        <w:t>формату. Овај формат представља речник, чиј</w:t>
      </w:r>
      <w:r w:rsidR="00D53D8C">
        <w:rPr>
          <w:lang w:val="sr-Cyrl-RS"/>
        </w:rPr>
        <w:t xml:space="preserve">и су кључеви типа </w:t>
      </w:r>
      <w:r w:rsidR="00D53D8C">
        <w:rPr>
          <w:i/>
          <w:iCs/>
          <w:lang w:val="en-GB"/>
        </w:rPr>
        <w:t>string</w:t>
      </w:r>
      <w:r w:rsidR="00D53D8C">
        <w:rPr>
          <w:i/>
          <w:iCs/>
          <w:lang w:val="sr-Cyrl-RS"/>
        </w:rPr>
        <w:t xml:space="preserve">, </w:t>
      </w:r>
      <w:r w:rsidR="00D53D8C">
        <w:rPr>
          <w:lang w:val="sr-Cyrl-RS"/>
        </w:rPr>
        <w:t>док</w:t>
      </w:r>
      <w:r>
        <w:rPr>
          <w:lang w:val="sr-Cyrl-RS"/>
        </w:rPr>
        <w:t xml:space="preserve"> су вредности </w:t>
      </w:r>
      <w:r>
        <w:rPr>
          <w:i/>
          <w:iCs/>
          <w:lang w:val="en-GB"/>
        </w:rPr>
        <w:t>Protocol Buffers</w:t>
      </w:r>
      <w:r>
        <w:rPr>
          <w:lang w:val="sr-Cyrl-RS"/>
        </w:rPr>
        <w:t xml:space="preserve"> поруке</w:t>
      </w:r>
      <w:r w:rsidR="00847BC2">
        <w:rPr>
          <w:lang w:val="sr-Cyrl-RS"/>
        </w:rPr>
        <w:t xml:space="preserve">, </w:t>
      </w:r>
      <w:r w:rsidR="00A76FE9">
        <w:rPr>
          <w:lang w:val="sr-Cyrl-RS"/>
        </w:rPr>
        <w:t>чији су могући типови дефинисани</w:t>
      </w:r>
      <w:r>
        <w:rPr>
          <w:lang w:val="sr-Cyrl-RS"/>
        </w:rPr>
        <w:t xml:space="preserve"> у класи </w:t>
      </w:r>
      <w:r>
        <w:rPr>
          <w:i/>
          <w:iCs/>
          <w:lang w:val="en-GB"/>
        </w:rPr>
        <w:t>tensorflow.train.Feature</w:t>
      </w:r>
      <w:r w:rsidR="00856530">
        <w:rPr>
          <w:lang w:val="sr-Cyrl-RS"/>
        </w:rPr>
        <w:t xml:space="preserve">, као и у истоименом </w:t>
      </w:r>
      <w:r w:rsidR="00856530">
        <w:rPr>
          <w:i/>
          <w:iCs/>
          <w:lang w:val="sr-Cyrl-RS"/>
        </w:rPr>
        <w:t>.</w:t>
      </w:r>
      <w:r w:rsidR="00856530">
        <w:rPr>
          <w:i/>
          <w:iCs/>
          <w:lang w:val="en-GB"/>
        </w:rPr>
        <w:t xml:space="preserve">proto </w:t>
      </w:r>
      <w:r w:rsidR="00856530">
        <w:rPr>
          <w:lang w:val="sr-Cyrl-RS"/>
        </w:rPr>
        <w:t>фајлу</w:t>
      </w:r>
      <w:r w:rsidR="00962F6C">
        <w:rPr>
          <w:lang w:val="sr-Cyrl-RS"/>
        </w:rPr>
        <w:t>.</w:t>
      </w:r>
      <w:r w:rsidR="00847BC2">
        <w:rPr>
          <w:lang w:val="sr-Cyrl-RS"/>
        </w:rPr>
        <w:t xml:space="preserve"> </w:t>
      </w:r>
      <w:r w:rsidR="00A76FE9">
        <w:rPr>
          <w:lang w:val="sr-Cyrl-RS"/>
        </w:rPr>
        <w:t xml:space="preserve">За попуњавање </w:t>
      </w:r>
      <w:r w:rsidR="00DE5C0C">
        <w:rPr>
          <w:lang w:val="sr-Cyrl-RS"/>
        </w:rPr>
        <w:t xml:space="preserve">овог фајла подацима које захтева </w:t>
      </w:r>
      <w:r w:rsidR="00DE5C0C">
        <w:rPr>
          <w:i/>
          <w:iCs/>
          <w:lang w:val="en-GB"/>
        </w:rPr>
        <w:t>TFOD API</w:t>
      </w:r>
      <w:r w:rsidR="00DE5C0C">
        <w:rPr>
          <w:lang w:val="sr-Cyrl-RS"/>
        </w:rPr>
        <w:t>,</w:t>
      </w:r>
      <w:r w:rsidR="007839E7">
        <w:rPr>
          <w:lang w:val="sr-Cyrl-RS"/>
        </w:rPr>
        <w:t xml:space="preserve"> искоришћена је постојећа</w:t>
      </w:r>
      <w:r w:rsidR="004A0128">
        <w:rPr>
          <w:lang w:val="sr-Cyrl-RS"/>
        </w:rPr>
        <w:t xml:space="preserve"> </w:t>
      </w:r>
      <w:r w:rsidR="004A0128">
        <w:rPr>
          <w:i/>
          <w:iCs/>
          <w:lang w:val="en-GB"/>
        </w:rPr>
        <w:t xml:space="preserve">Python </w:t>
      </w:r>
      <w:r w:rsidR="004A0128">
        <w:rPr>
          <w:lang w:val="sr-Cyrl-RS"/>
        </w:rPr>
        <w:t>скрипта,</w:t>
      </w:r>
      <w:r w:rsidR="00876941">
        <w:rPr>
          <w:lang w:val="sr-Cyrl-RS"/>
        </w:rPr>
        <w:t xml:space="preserve"> која као аргументе захтева локацију слика, локацију анотација, и локацију претходно изгенерисаног фајла са листом класа, а као излаз даје генерисан </w:t>
      </w:r>
      <w:r w:rsidR="00876941">
        <w:rPr>
          <w:i/>
          <w:iCs/>
          <w:lang w:val="en-GB"/>
        </w:rPr>
        <w:t xml:space="preserve">TFRecord </w:t>
      </w:r>
      <w:r w:rsidR="00876941">
        <w:rPr>
          <w:lang w:val="sr-Cyrl-RS"/>
        </w:rPr>
        <w:t>фајл.</w:t>
      </w:r>
      <w:r w:rsidR="00D12C2A">
        <w:rPr>
          <w:lang w:val="sr-Cyrl-RS"/>
        </w:rPr>
        <w:t xml:space="preserve"> Од 350 анотираних слика, одлучили смо да 335 сачињавају скуп података за </w:t>
      </w:r>
      <w:r w:rsidR="00473A64">
        <w:rPr>
          <w:lang w:val="sr-Cyrl-RS"/>
        </w:rPr>
        <w:t>тренирање</w:t>
      </w:r>
      <w:r w:rsidR="00D12C2A">
        <w:rPr>
          <w:lang w:val="sr-Cyrl-RS"/>
        </w:rPr>
        <w:t>, док преосталих 35 сачињавају скуп података за тестирање.</w:t>
      </w:r>
      <w:r w:rsidR="00101A9D">
        <w:rPr>
          <w:lang w:val="sr-Cyrl-RS"/>
        </w:rPr>
        <w:t xml:space="preserve"> То такође значи да смо у овом кораку изгенерисали два </w:t>
      </w:r>
      <w:r w:rsidR="00101A9D">
        <w:rPr>
          <w:i/>
          <w:iCs/>
          <w:lang w:val="en-GB"/>
        </w:rPr>
        <w:t>TFRecord</w:t>
      </w:r>
      <w:r w:rsidR="00101A9D">
        <w:rPr>
          <w:i/>
          <w:iCs/>
          <w:lang w:val="sr-Cyrl-RS"/>
        </w:rPr>
        <w:t xml:space="preserve"> </w:t>
      </w:r>
      <w:r w:rsidR="00101A9D">
        <w:rPr>
          <w:lang w:val="sr-Cyrl-RS"/>
        </w:rPr>
        <w:t>фајла.</w:t>
      </w:r>
      <w:r w:rsidR="007F01BE">
        <w:rPr>
          <w:lang w:val="sr-Cyrl-RS"/>
        </w:rPr>
        <w:t xml:space="preserve"> Скуп података за тестирање се неће користити за </w:t>
      </w:r>
      <w:r w:rsidR="005732AB">
        <w:rPr>
          <w:lang w:val="sr-Cyrl-RS"/>
        </w:rPr>
        <w:t>тренирање</w:t>
      </w:r>
      <w:r w:rsidR="007F01BE">
        <w:rPr>
          <w:lang w:val="sr-Cyrl-RS"/>
        </w:rPr>
        <w:t>, већ за евалуацију перформанси модела по завршеном тренирању.</w:t>
      </w:r>
    </w:p>
    <w:p w14:paraId="2D529866" w14:textId="47076A26" w:rsidR="00C14D85" w:rsidRDefault="00856530" w:rsidP="00ED3C7B">
      <w:pPr>
        <w:pStyle w:val="Osnovnitekst"/>
        <w:rPr>
          <w:lang w:val="sr-Cyrl-RS"/>
        </w:rPr>
      </w:pPr>
      <w:r>
        <w:rPr>
          <w:lang w:val="sr-Cyrl-RS"/>
        </w:rPr>
        <w:t xml:space="preserve">Пошто </w:t>
      </w:r>
      <w:r w:rsidR="00891332">
        <w:rPr>
          <w:lang w:val="sr-Cyrl-RS"/>
        </w:rPr>
        <w:t xml:space="preserve">желимо да користимо постојећи модел за детекцију објеката, користићемо његов конфигурациони фајл као почетну тачку, и модификовати га према нашим потребама. </w:t>
      </w:r>
      <w:r w:rsidR="00341B26">
        <w:rPr>
          <w:i/>
          <w:iCs/>
          <w:lang w:val="en-GB"/>
        </w:rPr>
        <w:t xml:space="preserve">TFOD API </w:t>
      </w:r>
      <w:r w:rsidR="00341B26">
        <w:rPr>
          <w:lang w:val="sr-Cyrl-RS"/>
        </w:rPr>
        <w:t>пружа апстракције за рад са конфигурационим фајловима</w:t>
      </w:r>
      <w:r w:rsidR="006E5AAA">
        <w:rPr>
          <w:lang w:val="sr-Cyrl-RS"/>
        </w:rPr>
        <w:t xml:space="preserve">, као и одговарајуће </w:t>
      </w:r>
      <w:r w:rsidR="006E5AAA">
        <w:rPr>
          <w:i/>
          <w:iCs/>
          <w:lang w:val="en-GB"/>
        </w:rPr>
        <w:t>.proto</w:t>
      </w:r>
      <w:r w:rsidR="006E5AAA">
        <w:rPr>
          <w:i/>
          <w:iCs/>
          <w:lang w:val="sr-Cyrl-RS"/>
        </w:rPr>
        <w:t xml:space="preserve"> </w:t>
      </w:r>
      <w:r w:rsidR="006E5AAA">
        <w:rPr>
          <w:lang w:val="sr-Cyrl-RS"/>
        </w:rPr>
        <w:t>фајл</w:t>
      </w:r>
      <w:r w:rsidR="00312B04">
        <w:rPr>
          <w:lang w:val="sr-Cyrl-RS"/>
        </w:rPr>
        <w:t>ове</w:t>
      </w:r>
      <w:r w:rsidR="006E5AAA">
        <w:rPr>
          <w:lang w:val="sr-Cyrl-RS"/>
        </w:rPr>
        <w:t xml:space="preserve"> са очекиван</w:t>
      </w:r>
      <w:r w:rsidR="00466085">
        <w:rPr>
          <w:lang w:val="sr-Cyrl-RS"/>
        </w:rPr>
        <w:t>а</w:t>
      </w:r>
      <w:r w:rsidR="006E5AAA">
        <w:rPr>
          <w:lang w:val="sr-Cyrl-RS"/>
        </w:rPr>
        <w:t xml:space="preserve">м структурама </w:t>
      </w:r>
      <w:r w:rsidR="00466085">
        <w:rPr>
          <w:lang w:val="sr-Cyrl-RS"/>
        </w:rPr>
        <w:t xml:space="preserve">сегмената </w:t>
      </w:r>
      <w:r w:rsidR="006E5AAA">
        <w:rPr>
          <w:lang w:val="sr-Cyrl-RS"/>
        </w:rPr>
        <w:t>конфигурациног фајла</w:t>
      </w:r>
      <w:r w:rsidR="00341B26">
        <w:rPr>
          <w:lang w:val="sr-Cyrl-RS"/>
        </w:rPr>
        <w:t>.</w:t>
      </w:r>
    </w:p>
    <w:p w14:paraId="5D5A7C01" w14:textId="77777777" w:rsidR="0026410C" w:rsidRDefault="0026410C">
      <w:pPr>
        <w:rPr>
          <w:rFonts w:ascii="Courier New" w:hAnsi="Courier New" w:cs="Courier New"/>
          <w:b/>
          <w:bCs/>
          <w:color w:val="0000FF"/>
          <w:sz w:val="20"/>
          <w:szCs w:val="20"/>
          <w:highlight w:val="white"/>
        </w:rPr>
      </w:pPr>
      <w:r>
        <w:rPr>
          <w:rFonts w:ascii="Courier New" w:hAnsi="Courier New" w:cs="Courier New"/>
          <w:b/>
          <w:bCs/>
          <w:color w:val="0000FF"/>
          <w:sz w:val="20"/>
          <w:szCs w:val="20"/>
          <w:highlight w:val="white"/>
        </w:rPr>
        <w:br w:type="page"/>
      </w:r>
    </w:p>
    <w:p w14:paraId="564F4FF3" w14:textId="35E2EAE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import</w:t>
      </w:r>
      <w:r>
        <w:rPr>
          <w:rFonts w:ascii="Courier New" w:hAnsi="Courier New" w:cs="Courier New"/>
          <w:color w:val="000000"/>
          <w:sz w:val="20"/>
          <w:szCs w:val="20"/>
          <w:highlight w:val="white"/>
        </w:rPr>
        <w:t xml:space="preserve"> os</w:t>
      </w:r>
    </w:p>
    <w:p w14:paraId="3BBB10E4"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tensorflow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tf</w:t>
      </w:r>
    </w:p>
    <w:p w14:paraId="1283DF16"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object_detection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utils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config_util</w:t>
      </w:r>
    </w:p>
    <w:p w14:paraId="681203D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object_detection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protos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pipeline_pb2</w:t>
      </w:r>
    </w:p>
    <w:p w14:paraId="162944F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google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protobuf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text_format</w:t>
      </w:r>
    </w:p>
    <w:p w14:paraId="48468720"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4BAAB98"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#Ucitava konfiguraciju iz konfiguracionog fajla postojeceg modela</w:t>
      </w:r>
    </w:p>
    <w:p w14:paraId="1855BF50"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config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config_util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get_configs_from_pipeline_file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'pipelineConfig'</w:t>
      </w:r>
      <w:r>
        <w:rPr>
          <w:rFonts w:ascii="Courier New" w:hAnsi="Courier New" w:cs="Courier New"/>
          <w:b/>
          <w:bCs/>
          <w:color w:val="000080"/>
          <w:sz w:val="20"/>
          <w:szCs w:val="20"/>
          <w:highlight w:val="white"/>
        </w:rPr>
        <w:t>])</w:t>
      </w:r>
    </w:p>
    <w:p w14:paraId="2C99126A"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076448C0" w14:textId="77090FA4"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#Generisanje konfiguracije za treniranje, i prepisivanje svih polja iz </w:t>
      </w:r>
      <w:r>
        <w:rPr>
          <w:rFonts w:ascii="Courier New" w:hAnsi="Courier New" w:cs="Courier New"/>
          <w:color w:val="008000"/>
          <w:sz w:val="20"/>
          <w:szCs w:val="20"/>
          <w:highlight w:val="white"/>
          <w:lang w:val="sr-Cyrl-RS"/>
        </w:rPr>
        <w:t>#</w:t>
      </w:r>
      <w:r>
        <w:rPr>
          <w:rFonts w:ascii="Courier New" w:hAnsi="Courier New" w:cs="Courier New"/>
          <w:color w:val="008000"/>
          <w:sz w:val="20"/>
          <w:szCs w:val="20"/>
          <w:highlight w:val="white"/>
        </w:rPr>
        <w:t>postojeceg modela</w:t>
      </w:r>
    </w:p>
    <w:p w14:paraId="2D4791DE"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pipeline_config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pipeline_pb2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TrainEvalPipelineConfig</w:t>
      </w:r>
      <w:r>
        <w:rPr>
          <w:rFonts w:ascii="Courier New" w:hAnsi="Courier New" w:cs="Courier New"/>
          <w:b/>
          <w:bCs/>
          <w:color w:val="000080"/>
          <w:sz w:val="20"/>
          <w:szCs w:val="20"/>
          <w:highlight w:val="white"/>
        </w:rPr>
        <w:t>()</w:t>
      </w:r>
    </w:p>
    <w:p w14:paraId="2DB3BA4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'pipelineConfig'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2FD29D3"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proto_str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53A782B"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text_format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Merge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proto_str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pipeline_config</w:t>
      </w:r>
      <w:r>
        <w:rPr>
          <w:rFonts w:ascii="Courier New" w:hAnsi="Courier New" w:cs="Courier New"/>
          <w:b/>
          <w:bCs/>
          <w:color w:val="000080"/>
          <w:sz w:val="20"/>
          <w:szCs w:val="20"/>
          <w:highlight w:val="white"/>
        </w:rPr>
        <w:t>)</w:t>
      </w:r>
    </w:p>
    <w:p w14:paraId="4F20CE68"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9B3BE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#Broj klasa</w:t>
      </w:r>
    </w:p>
    <w:p w14:paraId="3655073F" w14:textId="5FAB3CD1"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FF000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ssd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num_classes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14:paraId="47490C5F"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703D3ED"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#Velicina serija u kojim ce se skup podataka ucitavati</w:t>
      </w:r>
    </w:p>
    <w:p w14:paraId="68E61558" w14:textId="586C684F"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FF000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batch_size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p>
    <w:p w14:paraId="51EA89B2"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DCDC0AF"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#Putanja do fajla sa parametrima modela, koji ce se koristiti kao pocetni</w:t>
      </w:r>
    </w:p>
    <w:p w14:paraId="3965F31C" w14:textId="2DB15A31"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fine_tune_checkpoint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'pretrainedModelPath'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pretrainedModelName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'checkpoint'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'ckpt-0'</w:t>
      </w:r>
      <w:r>
        <w:rPr>
          <w:rFonts w:ascii="Courier New" w:hAnsi="Courier New" w:cs="Courier New"/>
          <w:b/>
          <w:bCs/>
          <w:color w:val="000080"/>
          <w:sz w:val="20"/>
          <w:szCs w:val="20"/>
          <w:highlight w:val="white"/>
        </w:rPr>
        <w:t>)</w:t>
      </w:r>
    </w:p>
    <w:p w14:paraId="07DDCC3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72C447A" w14:textId="31A9F1BA"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#Jedna od tri moguce vrednosti za ovu opciju, koristi se kada postojeci model </w:t>
      </w:r>
      <w:r>
        <w:rPr>
          <w:rFonts w:ascii="Courier New" w:hAnsi="Courier New" w:cs="Courier New"/>
          <w:color w:val="008000"/>
          <w:sz w:val="20"/>
          <w:szCs w:val="20"/>
          <w:highlight w:val="white"/>
          <w:lang w:val="sr-Cyrl-RS"/>
        </w:rPr>
        <w:t>#</w:t>
      </w:r>
      <w:r>
        <w:rPr>
          <w:rFonts w:ascii="Courier New" w:hAnsi="Courier New" w:cs="Courier New"/>
          <w:color w:val="008000"/>
          <w:sz w:val="20"/>
          <w:szCs w:val="20"/>
          <w:highlight w:val="white"/>
        </w:rPr>
        <w:t>treniramo nad novim skupom podataka</w:t>
      </w:r>
    </w:p>
    <w:p w14:paraId="184BC4DB" w14:textId="62EF24BA"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80808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fine_tune_checkpoint_type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"detection"</w:t>
      </w:r>
    </w:p>
    <w:p w14:paraId="0B60E4DE"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2DCBB27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#Podesavanje trening skupa</w:t>
      </w:r>
    </w:p>
    <w:p w14:paraId="7A896B52"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#Putanja do fajla sa listom klasa</w:t>
      </w:r>
    </w:p>
    <w:p w14:paraId="04E71391" w14:textId="1F38BE5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train_input_reader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label_map_path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'labelMap'</w:t>
      </w:r>
      <w:r>
        <w:rPr>
          <w:rFonts w:ascii="Courier New" w:hAnsi="Courier New" w:cs="Courier New"/>
          <w:b/>
          <w:bCs/>
          <w:color w:val="000080"/>
          <w:sz w:val="20"/>
          <w:szCs w:val="20"/>
          <w:highlight w:val="white"/>
        </w:rPr>
        <w:t>]</w:t>
      </w:r>
    </w:p>
    <w:p w14:paraId="5EEAD117"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2FE64F02"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#Putanja do TFRecord fajla sa podacima o skupu podataka</w:t>
      </w:r>
    </w:p>
    <w:p w14:paraId="3171D572" w14:textId="7164561D"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train_input_reader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tf_record_input_reader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input_path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'annotationPath'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'train.record'</w:t>
      </w:r>
      <w:r>
        <w:rPr>
          <w:rFonts w:ascii="Courier New" w:hAnsi="Courier New" w:cs="Courier New"/>
          <w:b/>
          <w:bCs/>
          <w:color w:val="000080"/>
          <w:sz w:val="20"/>
          <w:szCs w:val="20"/>
          <w:highlight w:val="white"/>
        </w:rPr>
        <w:t>)]</w:t>
      </w:r>
    </w:p>
    <w:p w14:paraId="314892EB"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7164875"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#Podesavanje test skupa</w:t>
      </w:r>
    </w:p>
    <w:p w14:paraId="2CE6ACBD"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#Putanja do fajla sa listom klasa</w:t>
      </w:r>
    </w:p>
    <w:p w14:paraId="287D886E" w14:textId="483908ED"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eval_input_reader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label_map_path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'labelMap'</w:t>
      </w:r>
      <w:r>
        <w:rPr>
          <w:rFonts w:ascii="Courier New" w:hAnsi="Courier New" w:cs="Courier New"/>
          <w:b/>
          <w:bCs/>
          <w:color w:val="000080"/>
          <w:sz w:val="20"/>
          <w:szCs w:val="20"/>
          <w:highlight w:val="white"/>
        </w:rPr>
        <w:t>]</w:t>
      </w:r>
    </w:p>
    <w:p w14:paraId="4F1857D8"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2E7BF85"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#Putanja do TFRecord fajla sa podacima o skupu podataka</w:t>
      </w:r>
    </w:p>
    <w:p w14:paraId="3FAB502C"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eval_input_reader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tf_record_input_reader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input_path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'annotationPath'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'test.record'</w:t>
      </w:r>
      <w:r>
        <w:rPr>
          <w:rFonts w:ascii="Courier New" w:hAnsi="Courier New" w:cs="Courier New"/>
          <w:b/>
          <w:bCs/>
          <w:color w:val="000080"/>
          <w:sz w:val="20"/>
          <w:szCs w:val="20"/>
          <w:highlight w:val="white"/>
        </w:rPr>
        <w:t>)]</w:t>
      </w:r>
    </w:p>
    <w:p w14:paraId="2A2F6F65"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8D12D23"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#Upisivanje dobijene konfiguracije u fajl</w:t>
      </w:r>
    </w:p>
    <w:p w14:paraId="0BBD8171"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config_text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text_format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MessageToString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pipeline_config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01B8AEB" w14:textId="77777777" w:rsidR="0026410C" w:rsidRDefault="0026410C" w:rsidP="0026410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GFile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'pipelineConfig'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8013F1" w14:textId="4E4AE118" w:rsidR="0026410C" w:rsidRDefault="0026410C" w:rsidP="0026410C">
      <w:pPr>
        <w:pStyle w:val="Osnovnitekst"/>
        <w:pBdr>
          <w:top w:val="single" w:sz="4" w:space="1" w:color="auto"/>
          <w:left w:val="single" w:sz="4" w:space="4" w:color="auto"/>
          <w:bottom w:val="single" w:sz="4" w:space="1" w:color="auto"/>
          <w:right w:val="single" w:sz="4" w:space="4" w:color="auto"/>
        </w:pBd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config_text</w:t>
      </w:r>
      <w:r>
        <w:rPr>
          <w:rFonts w:ascii="Courier New" w:hAnsi="Courier New" w:cs="Courier New"/>
          <w:b/>
          <w:bCs/>
          <w:color w:val="000080"/>
          <w:sz w:val="20"/>
          <w:szCs w:val="20"/>
          <w:highlight w:val="white"/>
        </w:rPr>
        <w:t>)</w:t>
      </w:r>
    </w:p>
    <w:p w14:paraId="29AA4690" w14:textId="7F267D98" w:rsidR="0026410C" w:rsidRDefault="0026410C" w:rsidP="0026410C">
      <w:pPr>
        <w:pStyle w:val="Oznakaslike"/>
        <w:rPr>
          <w:lang w:val="sr-Cyrl-RS"/>
        </w:rPr>
      </w:pPr>
      <w:r>
        <w:rPr>
          <w:lang w:val="sr-Cyrl-RS"/>
        </w:rPr>
        <w:t xml:space="preserve">Код </w:t>
      </w:r>
      <w:r w:rsidR="00F30BD0">
        <w:rPr>
          <w:lang w:val="sr-Cyrl-RS"/>
        </w:rPr>
        <w:t>4</w:t>
      </w:r>
      <w:r>
        <w:rPr>
          <w:lang w:val="sr-Cyrl-RS"/>
        </w:rPr>
        <w:t>.</w:t>
      </w:r>
      <w:r w:rsidR="00F30BD0">
        <w:rPr>
          <w:lang w:val="sr-Cyrl-RS"/>
        </w:rPr>
        <w:t>2</w:t>
      </w:r>
      <w:r>
        <w:rPr>
          <w:lang w:val="sr-Cyrl-RS"/>
        </w:rPr>
        <w:t>.3.2. Генерисање конфигурационог фајла</w:t>
      </w:r>
    </w:p>
    <w:p w14:paraId="31D200B5" w14:textId="34B83A2B" w:rsidR="00370A33" w:rsidRDefault="00370A33" w:rsidP="00370A33">
      <w:pPr>
        <w:pStyle w:val="Osnovnitekst"/>
        <w:rPr>
          <w:lang w:val="sr-Cyrl-RS"/>
        </w:rPr>
      </w:pPr>
      <w:r>
        <w:rPr>
          <w:lang w:val="sr-Cyrl-RS"/>
        </w:rPr>
        <w:t>Након генерисања свих потребних фајлова, може се започети тренирање модела.</w:t>
      </w:r>
      <w:r w:rsidR="00D12C2A">
        <w:rPr>
          <w:lang w:val="sr-Cyrl-RS"/>
        </w:rPr>
        <w:t xml:space="preserve"> Ово се постиже позивањем </w:t>
      </w:r>
      <w:r w:rsidR="00D12C2A">
        <w:rPr>
          <w:i/>
          <w:iCs/>
          <w:lang w:val="en-GB"/>
        </w:rPr>
        <w:t xml:space="preserve">Python </w:t>
      </w:r>
      <w:r w:rsidR="00D12C2A">
        <w:rPr>
          <w:lang w:val="sr-Cyrl-RS"/>
        </w:rPr>
        <w:t xml:space="preserve">скрипте </w:t>
      </w:r>
      <w:r w:rsidR="00D12C2A">
        <w:rPr>
          <w:i/>
          <w:iCs/>
          <w:lang w:val="en-GB"/>
        </w:rPr>
        <w:t xml:space="preserve">model_main_tf2.py </w:t>
      </w:r>
      <w:r w:rsidR="00D12C2A">
        <w:rPr>
          <w:lang w:val="sr-Cyrl-RS"/>
        </w:rPr>
        <w:t xml:space="preserve">из </w:t>
      </w:r>
      <w:r w:rsidR="00D12C2A">
        <w:rPr>
          <w:i/>
          <w:iCs/>
          <w:lang w:val="en-GB"/>
        </w:rPr>
        <w:t>TFOD API</w:t>
      </w:r>
      <w:r w:rsidR="00D12C2A">
        <w:rPr>
          <w:lang w:val="sr-Cyrl-RS"/>
        </w:rPr>
        <w:t>. Као аргументи, прослеђују јој</w:t>
      </w:r>
      <w:r w:rsidR="00572DAC">
        <w:rPr>
          <w:lang w:val="sr-Cyrl-RS"/>
        </w:rPr>
        <w:t xml:space="preserve"> се путања до конфигурационог фајла, као и локацију на којој ће се периодично </w:t>
      </w:r>
      <w:r w:rsidR="00572DAC">
        <w:rPr>
          <w:lang w:val="sr-Cyrl-RS"/>
        </w:rPr>
        <w:lastRenderedPageBreak/>
        <w:t>чувати параметри модела у тој етапи тренирања,</w:t>
      </w:r>
      <w:r w:rsidR="00E04A4D">
        <w:rPr>
          <w:lang w:val="sr-Cyrl-RS"/>
        </w:rPr>
        <w:t xml:space="preserve"> као и</w:t>
      </w:r>
      <w:r w:rsidR="00DD551F">
        <w:rPr>
          <w:lang w:val="sr-Cyrl-RS"/>
        </w:rPr>
        <w:t xml:space="preserve">  коначни параметри и</w:t>
      </w:r>
      <w:r w:rsidR="00E04A4D">
        <w:rPr>
          <w:lang w:val="sr-Cyrl-RS"/>
        </w:rPr>
        <w:t xml:space="preserve"> извештај о тренирању по завршетку.</w:t>
      </w:r>
      <w:r w:rsidR="0065672A">
        <w:rPr>
          <w:lang w:val="sr-Cyrl-RS"/>
        </w:rPr>
        <w:t xml:space="preserve"> Евалуација модела извршава се коришћењем исте скрипте, са додатком аргумента који представља путању до сачуваних параметара модела.</w:t>
      </w:r>
    </w:p>
    <w:p w14:paraId="1A9C4749" w14:textId="51B75482" w:rsidR="005F7307" w:rsidRPr="006C6D86" w:rsidRDefault="005F7307" w:rsidP="00370A33">
      <w:pPr>
        <w:pStyle w:val="Osnovnitekst"/>
        <w:rPr>
          <w:lang w:val="sr-Cyrl-RS"/>
        </w:rPr>
      </w:pPr>
      <w:r>
        <w:rPr>
          <w:lang w:val="sr-Cyrl-RS"/>
        </w:rPr>
        <w:t xml:space="preserve">Да бисмо изграђени модел </w:t>
      </w:r>
      <w:r w:rsidR="00DC7466">
        <w:rPr>
          <w:lang w:val="sr-Cyrl-RS"/>
        </w:rPr>
        <w:t xml:space="preserve">користили на мобилном уређају, неопходно је </w:t>
      </w:r>
      <w:r w:rsidR="00C24F79">
        <w:rPr>
          <w:lang w:val="sr-Cyrl-RS"/>
        </w:rPr>
        <w:t xml:space="preserve">конвертовати га у </w:t>
      </w:r>
      <w:r w:rsidR="00C24F79">
        <w:rPr>
          <w:i/>
          <w:iCs/>
          <w:lang w:val="en-GB"/>
        </w:rPr>
        <w:t>TFLite</w:t>
      </w:r>
      <w:r w:rsidR="00C24F79">
        <w:rPr>
          <w:i/>
          <w:iCs/>
          <w:lang w:val="sr-Cyrl-RS"/>
        </w:rPr>
        <w:t xml:space="preserve"> </w:t>
      </w:r>
      <w:r w:rsidR="00C24F79">
        <w:rPr>
          <w:lang w:val="sr-Cyrl-RS"/>
        </w:rPr>
        <w:t xml:space="preserve">модел. </w:t>
      </w:r>
      <w:r w:rsidR="00A65547">
        <w:rPr>
          <w:i/>
          <w:iCs/>
          <w:lang w:val="en-GB"/>
        </w:rPr>
        <w:t xml:space="preserve">TFLite </w:t>
      </w:r>
      <w:r w:rsidR="00A65547">
        <w:rPr>
          <w:lang w:val="sr-Cyrl-RS"/>
        </w:rPr>
        <w:t xml:space="preserve">је лака верзија библиотеке </w:t>
      </w:r>
      <w:r w:rsidR="00A65547">
        <w:rPr>
          <w:i/>
          <w:iCs/>
          <w:lang w:val="en-GB"/>
        </w:rPr>
        <w:t xml:space="preserve">TensorFlow </w:t>
      </w:r>
      <w:r w:rsidR="00A65547">
        <w:rPr>
          <w:lang w:val="sr-Cyrl-RS"/>
        </w:rPr>
        <w:t>за покретање на мобилним уређајима и микроконтролерима.</w:t>
      </w:r>
      <w:r w:rsidR="009A327A">
        <w:rPr>
          <w:lang w:val="sr-Cyrl-RS"/>
        </w:rPr>
        <w:t xml:space="preserve"> Поступак конверзије састоји се из два корака. Први корак јесте конверзија у међумодел, који је формата компатибилног са стандарном процедуром за конверзију у </w:t>
      </w:r>
      <w:r w:rsidR="009A327A">
        <w:rPr>
          <w:i/>
          <w:iCs/>
          <w:lang w:val="en-GB"/>
        </w:rPr>
        <w:t xml:space="preserve">TFLite </w:t>
      </w:r>
      <w:r w:rsidR="009A327A">
        <w:rPr>
          <w:lang w:val="sr-Cyrl-RS"/>
        </w:rPr>
        <w:t xml:space="preserve">модел. Ово се постиже коришћењем </w:t>
      </w:r>
      <w:r w:rsidR="009A327A">
        <w:rPr>
          <w:i/>
          <w:iCs/>
          <w:lang w:val="en-GB"/>
        </w:rPr>
        <w:t xml:space="preserve">Python </w:t>
      </w:r>
      <w:r w:rsidR="009A327A">
        <w:rPr>
          <w:lang w:val="sr-Cyrl-RS"/>
        </w:rPr>
        <w:t xml:space="preserve">скрипте </w:t>
      </w:r>
      <w:r w:rsidR="009A327A">
        <w:rPr>
          <w:i/>
          <w:iCs/>
          <w:lang w:val="en-GB"/>
        </w:rPr>
        <w:t>export_tflite_graph_tf2.py</w:t>
      </w:r>
      <w:r w:rsidR="009A327A">
        <w:rPr>
          <w:lang w:val="en-GB"/>
        </w:rPr>
        <w:t xml:space="preserve">,  </w:t>
      </w:r>
      <w:r w:rsidR="009A327A">
        <w:rPr>
          <w:lang w:val="sr-Cyrl-RS"/>
        </w:rPr>
        <w:t xml:space="preserve">доступне у оквиру </w:t>
      </w:r>
      <w:r w:rsidR="009A327A">
        <w:rPr>
          <w:i/>
          <w:iCs/>
          <w:lang w:val="en-GB"/>
        </w:rPr>
        <w:t>TFOD API</w:t>
      </w:r>
      <w:r w:rsidR="002A3855">
        <w:rPr>
          <w:lang w:val="en-GB"/>
        </w:rPr>
        <w:t xml:space="preserve">, </w:t>
      </w:r>
      <w:r w:rsidR="002A3855">
        <w:rPr>
          <w:lang w:val="sr-Cyrl-RS"/>
        </w:rPr>
        <w:t>и давањем путањи до конфигурације модела и његових параметара као аргументе</w:t>
      </w:r>
      <w:r w:rsidR="009A327A">
        <w:rPr>
          <w:lang w:val="en-GB"/>
        </w:rPr>
        <w:t>.</w:t>
      </w:r>
      <w:r w:rsidR="006C6D86">
        <w:rPr>
          <w:lang w:val="sr-Cyrl-RS"/>
        </w:rPr>
        <w:t xml:space="preserve"> Добијени међумодел можемо конвертовати </w:t>
      </w:r>
      <w:r w:rsidR="006C6D86">
        <w:rPr>
          <w:i/>
          <w:iCs/>
          <w:lang w:val="en-GB"/>
        </w:rPr>
        <w:t xml:space="preserve">TensorFlow </w:t>
      </w:r>
      <w:r w:rsidR="006C6D86">
        <w:rPr>
          <w:lang w:val="sr-Cyrl-RS"/>
        </w:rPr>
        <w:t>командом</w:t>
      </w:r>
      <w:r w:rsidR="006C6D86">
        <w:rPr>
          <w:lang w:val="en-GB"/>
        </w:rPr>
        <w:t xml:space="preserve"> </w:t>
      </w:r>
      <w:r w:rsidR="006C6D86">
        <w:rPr>
          <w:i/>
          <w:iCs/>
          <w:lang w:val="en-GB"/>
        </w:rPr>
        <w:t>tflite_convert</w:t>
      </w:r>
      <w:r w:rsidR="006C6D86">
        <w:rPr>
          <w:lang w:val="en-GB"/>
        </w:rPr>
        <w:t xml:space="preserve">, </w:t>
      </w:r>
      <w:r w:rsidR="006C6D86">
        <w:rPr>
          <w:lang w:val="sr-Cyrl-RS"/>
        </w:rPr>
        <w:t xml:space="preserve">која за дати међумодел генерише тражени модел у виду једног </w:t>
      </w:r>
      <w:r w:rsidR="006C6D86">
        <w:rPr>
          <w:i/>
          <w:iCs/>
          <w:lang w:val="en-GB"/>
        </w:rPr>
        <w:t xml:space="preserve">.tflite </w:t>
      </w:r>
      <w:r w:rsidR="006C6D86">
        <w:rPr>
          <w:lang w:val="sr-Cyrl-RS"/>
        </w:rPr>
        <w:t>фајла.</w:t>
      </w:r>
    </w:p>
    <w:p w14:paraId="4EB08F32" w14:textId="4FEF1A96" w:rsidR="00152F6D" w:rsidRDefault="00152F6D" w:rsidP="00152F6D">
      <w:pPr>
        <w:pStyle w:val="IIInivonaslova-Odeljak"/>
        <w:rPr>
          <w:lang w:val="sr-Cyrl-RS"/>
        </w:rPr>
      </w:pPr>
      <w:bookmarkStart w:id="20" w:name="_Toc115305088"/>
      <w:r>
        <w:rPr>
          <w:lang w:val="sr-Cyrl-RS"/>
        </w:rPr>
        <w:t>Интеграција у мобилну апликацију</w:t>
      </w:r>
      <w:bookmarkEnd w:id="20"/>
    </w:p>
    <w:p w14:paraId="4720FF67" w14:textId="330B9700" w:rsidR="00765952" w:rsidRDefault="00044B8E" w:rsidP="00765952">
      <w:pPr>
        <w:pStyle w:val="Osnovnitekst"/>
        <w:rPr>
          <w:lang w:val="sr-Cyrl-RS"/>
        </w:rPr>
      </w:pPr>
      <w:r>
        <w:rPr>
          <w:lang w:val="sr-Cyrl-RS"/>
        </w:rPr>
        <w:t>Замишљен рад детекције објеката у апликацији јесте приказ камере преко целог екрана, где се гранични правоугаоници исцртавају за детектоване карте у реалном времену.</w:t>
      </w:r>
      <w:r w:rsidR="00765952">
        <w:rPr>
          <w:lang w:val="sr-Cyrl-RS"/>
        </w:rPr>
        <w:t xml:space="preserve"> То значи да ћемо сваку слику коју камера ухвати, и коју приказујемо на екрану, довести на улаз наше мреже, и исцртавати граничне правоугаонике на основу њеног излаза.</w:t>
      </w:r>
    </w:p>
    <w:p w14:paraId="25C808E4" w14:textId="57930235" w:rsidR="00F25455" w:rsidRPr="0002235A" w:rsidRDefault="00D27076" w:rsidP="00F25455">
      <w:pPr>
        <w:pStyle w:val="Osnovnitekst"/>
        <w:rPr>
          <w:lang w:val="sr-Cyrl-RS"/>
        </w:rPr>
      </w:pPr>
      <w:r>
        <w:rPr>
          <w:lang w:val="sr-Cyrl-RS"/>
        </w:rPr>
        <w:t xml:space="preserve">За решавање специфичних проблема машинског учења везаних за слике, текст, или звук, </w:t>
      </w:r>
      <w:r>
        <w:rPr>
          <w:i/>
          <w:iCs/>
          <w:lang w:val="en-GB"/>
        </w:rPr>
        <w:t xml:space="preserve">TensorFlow </w:t>
      </w:r>
      <w:r>
        <w:rPr>
          <w:lang w:val="sr-Cyrl-RS"/>
        </w:rPr>
        <w:t xml:space="preserve">нуди библиотеке за коришћење у апликацијама за </w:t>
      </w:r>
      <w:r>
        <w:rPr>
          <w:i/>
          <w:iCs/>
          <w:lang w:val="en-GB"/>
        </w:rPr>
        <w:t>Android</w:t>
      </w:r>
      <w:r>
        <w:rPr>
          <w:lang w:val="sr-Cyrl-RS"/>
        </w:rPr>
        <w:t xml:space="preserve">, под називом </w:t>
      </w:r>
      <w:r>
        <w:rPr>
          <w:i/>
          <w:iCs/>
          <w:lang w:val="en-GB"/>
        </w:rPr>
        <w:t>TensorFlow</w:t>
      </w:r>
      <w:r w:rsidR="00FF4C1E">
        <w:rPr>
          <w:i/>
          <w:iCs/>
          <w:lang w:val="en-GB"/>
        </w:rPr>
        <w:t xml:space="preserve"> Lite</w:t>
      </w:r>
      <w:r>
        <w:rPr>
          <w:i/>
          <w:iCs/>
          <w:lang w:val="en-GB"/>
        </w:rPr>
        <w:t xml:space="preserve"> Task.</w:t>
      </w:r>
      <w:r>
        <w:rPr>
          <w:lang w:val="en-GB"/>
        </w:rPr>
        <w:t xml:space="preserve"> </w:t>
      </w:r>
      <w:r>
        <w:rPr>
          <w:lang w:val="sr-Cyrl-RS"/>
        </w:rPr>
        <w:t xml:space="preserve">За проблеме </w:t>
      </w:r>
      <w:r w:rsidR="00352E66">
        <w:rPr>
          <w:lang w:val="sr-Cyrl-RS"/>
        </w:rPr>
        <w:t>компјутерске визије</w:t>
      </w:r>
      <w:r>
        <w:rPr>
          <w:lang w:val="sr-Cyrl-RS"/>
        </w:rPr>
        <w:t>, укључујући проблем детекције објеката, намењена је библиотека</w:t>
      </w:r>
      <w:r w:rsidR="00FF4C1E">
        <w:rPr>
          <w:lang w:val="en-GB"/>
        </w:rPr>
        <w:t xml:space="preserve"> </w:t>
      </w:r>
      <w:r w:rsidR="00FF4C1E">
        <w:rPr>
          <w:i/>
          <w:iCs/>
          <w:lang w:val="en-GB"/>
        </w:rPr>
        <w:t>TensorFlow Lite Task Vision</w:t>
      </w:r>
      <w:r w:rsidR="00FF4C1E">
        <w:rPr>
          <w:lang w:val="en-GB"/>
        </w:rPr>
        <w:t>.</w:t>
      </w:r>
      <w:r w:rsidR="00741299">
        <w:rPr>
          <w:lang w:val="sr-Cyrl-RS"/>
        </w:rPr>
        <w:t xml:space="preserve"> Пре њеног коришћења, мора се иницијализовати позивом статичке </w:t>
      </w:r>
      <w:r w:rsidR="00A41F23">
        <w:rPr>
          <w:lang w:val="sr-Cyrl-RS"/>
        </w:rPr>
        <w:t>методе</w:t>
      </w:r>
      <w:r w:rsidR="00741299">
        <w:rPr>
          <w:lang w:val="sr-Cyrl-RS"/>
        </w:rPr>
        <w:t xml:space="preserve"> </w:t>
      </w:r>
      <w:r w:rsidR="00741299">
        <w:rPr>
          <w:i/>
          <w:iCs/>
          <w:lang w:val="en-GB"/>
        </w:rPr>
        <w:t xml:space="preserve">initialize </w:t>
      </w:r>
      <w:r w:rsidR="00741299">
        <w:rPr>
          <w:lang w:val="sr-Cyrl-RS"/>
        </w:rPr>
        <w:t xml:space="preserve">класе </w:t>
      </w:r>
      <w:r w:rsidR="00741299">
        <w:rPr>
          <w:i/>
          <w:iCs/>
          <w:lang w:val="en-GB"/>
        </w:rPr>
        <w:t>TfLiteVision</w:t>
      </w:r>
      <w:r w:rsidR="00741299">
        <w:rPr>
          <w:lang w:val="en-GB"/>
        </w:rPr>
        <w:t>.</w:t>
      </w:r>
      <w:r w:rsidR="00B60C78">
        <w:rPr>
          <w:lang w:val="en-GB"/>
        </w:rPr>
        <w:t xml:space="preserve"> </w:t>
      </w:r>
      <w:r w:rsidR="00B60C78">
        <w:rPr>
          <w:lang w:val="sr-Cyrl-RS"/>
        </w:rPr>
        <w:t>Уколико је иницијализација успешна, могу се користити класе из ове библиотеке.</w:t>
      </w:r>
      <w:r w:rsidR="00FE0C8F">
        <w:rPr>
          <w:lang w:val="sr-Cyrl-RS"/>
        </w:rPr>
        <w:t xml:space="preserve"> Главну апстракцију за моделе за детекцију објеката представља класа </w:t>
      </w:r>
      <w:r w:rsidR="00FE0C8F">
        <w:rPr>
          <w:i/>
          <w:iCs/>
          <w:lang w:val="en-GB"/>
        </w:rPr>
        <w:t>ObjectDetector</w:t>
      </w:r>
      <w:r w:rsidR="00FE0C8F">
        <w:rPr>
          <w:lang w:val="en-GB"/>
        </w:rPr>
        <w:t>.</w:t>
      </w:r>
      <w:r w:rsidR="003F58A6">
        <w:rPr>
          <w:lang w:val="sr-Cyrl-RS"/>
        </w:rPr>
        <w:t xml:space="preserve"> Објекат ове класе креира се давањем </w:t>
      </w:r>
      <w:r w:rsidR="003F58A6">
        <w:rPr>
          <w:i/>
          <w:iCs/>
          <w:lang w:val="en-GB"/>
        </w:rPr>
        <w:t xml:space="preserve">.tflite </w:t>
      </w:r>
      <w:r w:rsidR="003F58A6">
        <w:rPr>
          <w:lang w:val="sr-Cyrl-RS"/>
        </w:rPr>
        <w:t>фајла са моделом, као и специфицирањем опција, као што су максималан број детекција по слици, или доња граница вероватноће за коју се детекција прихвата.</w:t>
      </w:r>
      <w:r w:rsidR="00825229">
        <w:rPr>
          <w:lang w:val="sr-Cyrl-RS"/>
        </w:rPr>
        <w:t xml:space="preserve"> Добијени објекат може да врши предикције за задату слику, при чему враћа листу објеката класе  </w:t>
      </w:r>
      <w:r w:rsidR="00825229">
        <w:rPr>
          <w:i/>
          <w:iCs/>
          <w:lang w:val="en-GB"/>
        </w:rPr>
        <w:t>Detection</w:t>
      </w:r>
      <w:r w:rsidR="00825229">
        <w:rPr>
          <w:lang w:val="en-GB"/>
        </w:rPr>
        <w:t>.</w:t>
      </w:r>
      <w:r w:rsidR="0002235A">
        <w:rPr>
          <w:lang w:val="en-GB"/>
        </w:rPr>
        <w:t xml:space="preserve"> </w:t>
      </w:r>
      <w:r w:rsidR="0002235A">
        <w:rPr>
          <w:lang w:val="sr-Cyrl-RS"/>
        </w:rPr>
        <w:t>Ова класа енкапсулира координате граничног правоугаоника детекције, у виду горње</w:t>
      </w:r>
      <w:r w:rsidR="00BA4824">
        <w:rPr>
          <w:lang w:val="sr-Cyrl-RS"/>
        </w:rPr>
        <w:t>г</w:t>
      </w:r>
      <w:r w:rsidR="0002235A">
        <w:rPr>
          <w:lang w:val="sr-Cyrl-RS"/>
        </w:rPr>
        <w:t xml:space="preserve"> лев</w:t>
      </w:r>
      <w:r w:rsidR="00BA4824">
        <w:rPr>
          <w:lang w:val="sr-Cyrl-RS"/>
        </w:rPr>
        <w:t>ог</w:t>
      </w:r>
      <w:r w:rsidR="0002235A">
        <w:rPr>
          <w:lang w:val="sr-Cyrl-RS"/>
        </w:rPr>
        <w:t xml:space="preserve"> и доње</w:t>
      </w:r>
      <w:r w:rsidR="00BA4824">
        <w:rPr>
          <w:lang w:val="sr-Cyrl-RS"/>
        </w:rPr>
        <w:t>г</w:t>
      </w:r>
      <w:r w:rsidR="0002235A">
        <w:rPr>
          <w:lang w:val="sr-Cyrl-RS"/>
        </w:rPr>
        <w:t xml:space="preserve"> десн</w:t>
      </w:r>
      <w:r w:rsidR="00BA4824">
        <w:rPr>
          <w:lang w:val="sr-Cyrl-RS"/>
        </w:rPr>
        <w:t>ог</w:t>
      </w:r>
      <w:r w:rsidR="0002235A">
        <w:rPr>
          <w:lang w:val="sr-Cyrl-RS"/>
        </w:rPr>
        <w:t xml:space="preserve"> </w:t>
      </w:r>
      <w:r w:rsidR="00BA4824">
        <w:rPr>
          <w:lang w:val="sr-Cyrl-RS"/>
        </w:rPr>
        <w:t>темена</w:t>
      </w:r>
      <w:r w:rsidR="0002235A">
        <w:rPr>
          <w:lang w:val="sr-Cyrl-RS"/>
        </w:rPr>
        <w:t>, као и вероватноћу за сваку класу објеката.</w:t>
      </w:r>
    </w:p>
    <w:p w14:paraId="0713C2DD" w14:textId="3A9269CB" w:rsidR="00F25455" w:rsidRPr="00F25455" w:rsidRDefault="00F25455" w:rsidP="00F25455">
      <w:pPr>
        <w:pBdr>
          <w:top w:val="single" w:sz="4" w:space="1" w:color="auto"/>
          <w:left w:val="single" w:sz="4" w:space="4" w:color="auto"/>
          <w:bottom w:val="single" w:sz="4" w:space="1" w:color="auto"/>
          <w:right w:val="single" w:sz="4" w:space="4" w:color="auto"/>
        </w:pBdr>
      </w:pPr>
      <w:r>
        <w:br w:type="page"/>
      </w:r>
      <w:r>
        <w:rPr>
          <w:rFonts w:ascii="Courier New" w:hAnsi="Courier New" w:cs="Courier New"/>
          <w:color w:val="008000"/>
          <w:sz w:val="20"/>
          <w:szCs w:val="20"/>
          <w:highlight w:val="white"/>
        </w:rPr>
        <w:lastRenderedPageBreak/>
        <w:t>//Kreiranje detektora</w:t>
      </w:r>
    </w:p>
    <w:p w14:paraId="1C273EE0"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28A3DFC2"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ObjectDetector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ObjectDetectorOptions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Builder objOptionsBuilder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ObjectDetector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ObjectDetectorOptions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p>
    <w:p w14:paraId="31CBDAC9" w14:textId="242CC19D"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setScoreThreshold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DETECTION_THRESHOLD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setMaxResults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DETECTION_MAX_RESULTS</w:t>
      </w:r>
      <w:r>
        <w:rPr>
          <w:rFonts w:ascii="Courier New" w:hAnsi="Courier New" w:cs="Courier New"/>
          <w:b/>
          <w:bCs/>
          <w:color w:val="000080"/>
          <w:sz w:val="20"/>
          <w:szCs w:val="20"/>
          <w:highlight w:val="white"/>
        </w:rPr>
        <w:t>);</w:t>
      </w:r>
    </w:p>
    <w:p w14:paraId="74952B88"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9B3EA6F"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BaseOptions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Builder baseOptionsBuilder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BaseOptions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setNumThreads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DETECTION_THREADS</w:t>
      </w:r>
      <w:r>
        <w:rPr>
          <w:rFonts w:ascii="Courier New" w:hAnsi="Courier New" w:cs="Courier New"/>
          <w:b/>
          <w:bCs/>
          <w:color w:val="000080"/>
          <w:sz w:val="20"/>
          <w:szCs w:val="20"/>
          <w:highlight w:val="white"/>
        </w:rPr>
        <w:t>);</w:t>
      </w:r>
    </w:p>
    <w:p w14:paraId="263558B3"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6798A397"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14:paraId="65C8CC84"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baseOptionsBuilder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useGpu</w:t>
      </w:r>
      <w:r>
        <w:rPr>
          <w:rFonts w:ascii="Courier New" w:hAnsi="Courier New" w:cs="Courier New"/>
          <w:b/>
          <w:bCs/>
          <w:color w:val="000080"/>
          <w:sz w:val="20"/>
          <w:szCs w:val="20"/>
          <w:highlight w:val="white"/>
        </w:rPr>
        <w:t>();</w:t>
      </w:r>
    </w:p>
    <w:p w14:paraId="635ADD09"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catch</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Exception e</w:t>
      </w:r>
      <w:r>
        <w:rPr>
          <w:rFonts w:ascii="Courier New" w:hAnsi="Courier New" w:cs="Courier New"/>
          <w:b/>
          <w:bCs/>
          <w:color w:val="000080"/>
          <w:sz w:val="20"/>
          <w:szCs w:val="20"/>
          <w:highlight w:val="white"/>
        </w:rPr>
        <w:t>){</w:t>
      </w:r>
    </w:p>
    <w:p w14:paraId="2FDE907E" w14:textId="77777777" w:rsidR="00F25455" w:rsidRDefault="00F25455" w:rsidP="004717ED">
      <w:pPr>
        <w:pBdr>
          <w:top w:val="single" w:sz="4" w:space="1" w:color="auto"/>
          <w:left w:val="single" w:sz="4" w:space="4" w:color="auto"/>
          <w:bottom w:val="single" w:sz="4" w:space="1" w:color="auto"/>
          <w:right w:val="single" w:sz="4" w:space="4" w:color="auto"/>
        </w:pBdr>
        <w:autoSpaceDE w:val="0"/>
        <w:autoSpaceDN w:val="0"/>
        <w:adjustRightInd w:val="0"/>
        <w:ind w:firstLine="720"/>
        <w:rPr>
          <w:rFonts w:ascii="Courier New" w:hAnsi="Courier New" w:cs="Courier New"/>
          <w:color w:val="008000"/>
          <w:sz w:val="20"/>
          <w:szCs w:val="20"/>
          <w:highlight w:val="white"/>
        </w:rPr>
      </w:pPr>
      <w:r>
        <w:rPr>
          <w:rFonts w:ascii="Courier New" w:hAnsi="Courier New" w:cs="Courier New"/>
          <w:color w:val="008000"/>
          <w:sz w:val="20"/>
          <w:szCs w:val="20"/>
          <w:highlight w:val="white"/>
        </w:rPr>
        <w:t>//Ne moze se koristiti GPU</w:t>
      </w:r>
    </w:p>
    <w:p w14:paraId="0859ECAC"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D92D1D"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32A4BF4D"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objOptionsBuilder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setBaseOptions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baseOptionsBuilder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p>
    <w:p w14:paraId="754BB9EC"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528817A"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14:paraId="2DFC1125"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objDetector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ObjectDetector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createFromFileAndOptions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DETECTION_MODEL_NAME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objOptionsBuilder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p>
    <w:p w14:paraId="3A2A7A9B"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catch</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Exception e</w:t>
      </w:r>
      <w:r>
        <w:rPr>
          <w:rFonts w:ascii="Courier New" w:hAnsi="Courier New" w:cs="Courier New"/>
          <w:b/>
          <w:bCs/>
          <w:color w:val="000080"/>
          <w:sz w:val="20"/>
          <w:szCs w:val="20"/>
          <w:highlight w:val="white"/>
        </w:rPr>
        <w:t>){</w:t>
      </w:r>
    </w:p>
    <w:p w14:paraId="0AAE4EB3" w14:textId="77777777" w:rsidR="00F25455" w:rsidRDefault="00F25455" w:rsidP="004717ED">
      <w:pPr>
        <w:pBdr>
          <w:top w:val="single" w:sz="4" w:space="1" w:color="auto"/>
          <w:left w:val="single" w:sz="4" w:space="4" w:color="auto"/>
          <w:bottom w:val="single" w:sz="4" w:space="1" w:color="auto"/>
          <w:right w:val="single" w:sz="4" w:space="4" w:color="auto"/>
        </w:pBdr>
        <w:autoSpaceDE w:val="0"/>
        <w:autoSpaceDN w:val="0"/>
        <w:adjustRightInd w:val="0"/>
        <w:ind w:firstLine="720"/>
        <w:rPr>
          <w:rFonts w:ascii="Courier New" w:hAnsi="Courier New" w:cs="Courier New"/>
          <w:color w:val="008000"/>
          <w:sz w:val="20"/>
          <w:szCs w:val="20"/>
          <w:highlight w:val="white"/>
        </w:rPr>
      </w:pPr>
      <w:r>
        <w:rPr>
          <w:rFonts w:ascii="Courier New" w:hAnsi="Courier New" w:cs="Courier New"/>
          <w:color w:val="008000"/>
          <w:sz w:val="20"/>
          <w:szCs w:val="20"/>
          <w:highlight w:val="white"/>
        </w:rPr>
        <w:t>//Neuspesno kreiranje detektora</w:t>
      </w:r>
    </w:p>
    <w:p w14:paraId="5C0DD9F4"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6F56EF"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3C66DAE1"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//Koriscenje detektora</w:t>
      </w:r>
    </w:p>
    <w:p w14:paraId="50E7AB3A"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62A0A077"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//Rotiranje slike, radi se zbog rotacije mobilnog uredjaja</w:t>
      </w:r>
    </w:p>
    <w:p w14:paraId="4AFB91F0"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ImageProcessor imgProcessor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ImageProcessor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p>
    <w:p w14:paraId="4738F19C" w14:textId="640C67EB"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Rot90Op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rotation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p>
    <w:p w14:paraId="6E99DB97"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F8A1B9B"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TensorImage tensorImg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imgProcessor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process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TensorImage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fromBitmap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img</w:t>
      </w:r>
      <w:r>
        <w:rPr>
          <w:rFonts w:ascii="Courier New" w:hAnsi="Courier New" w:cs="Courier New"/>
          <w:b/>
          <w:bCs/>
          <w:color w:val="000080"/>
          <w:sz w:val="20"/>
          <w:szCs w:val="20"/>
          <w:highlight w:val="white"/>
        </w:rPr>
        <w:t>));</w:t>
      </w:r>
    </w:p>
    <w:p w14:paraId="1051C495" w14:textId="77777777" w:rsidR="00F25455" w:rsidRDefault="00F25455" w:rsidP="00F2545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0045352" w14:textId="060AE592" w:rsidR="00741299" w:rsidRDefault="00F25455" w:rsidP="00F25455">
      <w:pPr>
        <w:pStyle w:val="Osnovnitekst"/>
        <w:pBdr>
          <w:top w:val="single" w:sz="4" w:space="1" w:color="auto"/>
          <w:left w:val="single" w:sz="4" w:space="4" w:color="auto"/>
          <w:bottom w:val="single" w:sz="4" w:space="1" w:color="auto"/>
          <w:right w:val="single" w:sz="4" w:space="4" w:color="auto"/>
        </w:pBdr>
        <w:ind w:firstLine="0"/>
        <w:rPr>
          <w:lang w:val="sr-Cyrl-RS"/>
        </w:rPr>
      </w:pPr>
      <w:r>
        <w:rPr>
          <w:rFonts w:ascii="Courier New" w:hAnsi="Courier New" w:cs="Courier New"/>
          <w:color w:val="000000"/>
          <w:sz w:val="20"/>
          <w:szCs w:val="20"/>
          <w:highlight w:val="white"/>
        </w:rPr>
        <w:t>List</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Detection</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detections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objDetector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tensorImg</w:t>
      </w:r>
      <w:r>
        <w:rPr>
          <w:rFonts w:ascii="Courier New" w:hAnsi="Courier New" w:cs="Courier New"/>
          <w:b/>
          <w:bCs/>
          <w:color w:val="000080"/>
          <w:sz w:val="20"/>
          <w:szCs w:val="20"/>
          <w:highlight w:val="white"/>
        </w:rPr>
        <w:t>);</w:t>
      </w:r>
    </w:p>
    <w:p w14:paraId="6B15B374" w14:textId="03A2B720" w:rsidR="00F25455" w:rsidRDefault="002E3D27" w:rsidP="002E3D27">
      <w:pPr>
        <w:pStyle w:val="Oznakaslike"/>
        <w:rPr>
          <w:lang w:val="sr-Cyrl-RS"/>
        </w:rPr>
      </w:pPr>
      <w:r>
        <w:rPr>
          <w:lang w:val="sr-Cyrl-RS"/>
        </w:rPr>
        <w:t xml:space="preserve">Код </w:t>
      </w:r>
      <w:r w:rsidR="0000090D">
        <w:rPr>
          <w:lang w:val="sr-Cyrl-RS"/>
        </w:rPr>
        <w:t>4</w:t>
      </w:r>
      <w:r>
        <w:rPr>
          <w:lang w:val="sr-Cyrl-RS"/>
        </w:rPr>
        <w:t>.</w:t>
      </w:r>
      <w:r w:rsidR="0000090D">
        <w:rPr>
          <w:lang w:val="sr-Cyrl-RS"/>
        </w:rPr>
        <w:t>2</w:t>
      </w:r>
      <w:r>
        <w:rPr>
          <w:lang w:val="sr-Cyrl-RS"/>
        </w:rPr>
        <w:t xml:space="preserve">.4.1. Креирање и коришћење објекта класе </w:t>
      </w:r>
      <w:r>
        <w:rPr>
          <w:lang w:val="en-GB"/>
        </w:rPr>
        <w:t>ObjectDetector</w:t>
      </w:r>
    </w:p>
    <w:p w14:paraId="2B675747" w14:textId="60FA4C56" w:rsidR="006327E4" w:rsidRDefault="00655072" w:rsidP="006327E4">
      <w:pPr>
        <w:pStyle w:val="Osnovnitekst"/>
        <w:rPr>
          <w:lang w:val="sr-Cyrl-RS"/>
        </w:rPr>
      </w:pPr>
      <w:r>
        <w:rPr>
          <w:lang w:val="sr-Cyrl-RS"/>
        </w:rPr>
        <w:t>Да би</w:t>
      </w:r>
      <w:r w:rsidR="002C4568">
        <w:rPr>
          <w:lang w:val="sr-Cyrl-RS"/>
        </w:rPr>
        <w:t xml:space="preserve"> се </w:t>
      </w:r>
      <w:r w:rsidR="00A03C11">
        <w:rPr>
          <w:lang w:val="sr-Cyrl-RS"/>
        </w:rPr>
        <w:t xml:space="preserve">улаз са камере приказао на екрану, користићемо компоненту графичког интерфејса </w:t>
      </w:r>
      <w:r w:rsidR="00A03C11">
        <w:rPr>
          <w:i/>
          <w:iCs/>
          <w:lang w:val="en-GB"/>
        </w:rPr>
        <w:t>PreviewView</w:t>
      </w:r>
      <w:r w:rsidR="00A03C11">
        <w:rPr>
          <w:lang w:val="sr-Cyrl-RS"/>
        </w:rPr>
        <w:t>, намењену управ</w:t>
      </w:r>
      <w:r w:rsidR="00CE6604">
        <w:rPr>
          <w:lang w:val="sr-Cyrl-RS"/>
        </w:rPr>
        <w:t>о</w:t>
      </w:r>
      <w:r w:rsidR="00A03C11">
        <w:rPr>
          <w:lang w:val="sr-Cyrl-RS"/>
        </w:rPr>
        <w:t xml:space="preserve"> за </w:t>
      </w:r>
      <w:r w:rsidR="00CE6604">
        <w:rPr>
          <w:lang w:val="sr-Cyrl-RS"/>
        </w:rPr>
        <w:t>ову примену</w:t>
      </w:r>
      <w:r w:rsidR="00A03C11">
        <w:rPr>
          <w:lang w:val="sr-Cyrl-RS"/>
        </w:rPr>
        <w:t>.</w:t>
      </w:r>
      <w:r w:rsidR="00065087">
        <w:rPr>
          <w:lang w:val="en-GB"/>
        </w:rPr>
        <w:t xml:space="preserve"> </w:t>
      </w:r>
      <w:r w:rsidR="00065087">
        <w:rPr>
          <w:lang w:val="sr-Cyrl-RS"/>
        </w:rPr>
        <w:t>Ову компоненту неопходно је повезати на изабрану камеру уређаја.</w:t>
      </w:r>
      <w:r w:rsidR="00A03C11">
        <w:rPr>
          <w:lang w:val="sr-Cyrl-RS"/>
        </w:rPr>
        <w:t xml:space="preserve"> При покретању апликације, мора се тражити дозвола од корисника за коришћење камере, у супротном неће бити приказа на екрану.</w:t>
      </w:r>
    </w:p>
    <w:p w14:paraId="7D4F77CD" w14:textId="77777777" w:rsidR="006327E4" w:rsidRDefault="006327E4">
      <w:pPr>
        <w:rPr>
          <w:lang w:val="sr-Cyrl-RS"/>
        </w:rPr>
      </w:pPr>
      <w:r>
        <w:rPr>
          <w:lang w:val="sr-Cyrl-RS"/>
        </w:rPr>
        <w:br w:type="page"/>
      </w:r>
    </w:p>
    <w:p w14:paraId="14DA4D87"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Preview preview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Preview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p>
    <w:p w14:paraId="15DCE08E"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setTargetAspectRatio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AspectRatio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RATIO_4_3</w:t>
      </w:r>
      <w:r>
        <w:rPr>
          <w:rFonts w:ascii="Courier New" w:hAnsi="Courier New" w:cs="Courier New"/>
          <w:b/>
          <w:bCs/>
          <w:color w:val="000080"/>
          <w:sz w:val="20"/>
          <w:szCs w:val="20"/>
          <w:highlight w:val="white"/>
        </w:rPr>
        <w:t>)</w:t>
      </w:r>
    </w:p>
    <w:p w14:paraId="559F5704"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setTargetRotation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binding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cameraView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getDisplay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getRotation</w:t>
      </w:r>
      <w:r>
        <w:rPr>
          <w:rFonts w:ascii="Courier New" w:hAnsi="Courier New" w:cs="Courier New"/>
          <w:b/>
          <w:bCs/>
          <w:color w:val="000080"/>
          <w:sz w:val="20"/>
          <w:szCs w:val="20"/>
          <w:highlight w:val="white"/>
        </w:rPr>
        <w:t>())</w:t>
      </w:r>
    </w:p>
    <w:p w14:paraId="5CDA0D77"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p>
    <w:p w14:paraId="34438657"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D8597F7"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CameraSelector cameraSelector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CameraSelector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Builder</w:t>
      </w:r>
      <w:r>
        <w:rPr>
          <w:rFonts w:ascii="Courier New" w:hAnsi="Courier New" w:cs="Courier New"/>
          <w:b/>
          <w:bCs/>
          <w:color w:val="000080"/>
          <w:sz w:val="20"/>
          <w:szCs w:val="20"/>
          <w:highlight w:val="white"/>
        </w:rPr>
        <w:t>()</w:t>
      </w:r>
    </w:p>
    <w:p w14:paraId="2923A8D6"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requireLensFacing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CameraSelector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LENS_FACING_BACK</w:t>
      </w:r>
      <w:r>
        <w:rPr>
          <w:rFonts w:ascii="Courier New" w:hAnsi="Courier New" w:cs="Courier New"/>
          <w:b/>
          <w:bCs/>
          <w:color w:val="000080"/>
          <w:sz w:val="20"/>
          <w:szCs w:val="20"/>
          <w:highlight w:val="white"/>
        </w:rPr>
        <w:t>)</w:t>
      </w:r>
    </w:p>
    <w:p w14:paraId="5810E5DE"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build</w:t>
      </w:r>
      <w:r>
        <w:rPr>
          <w:rFonts w:ascii="Courier New" w:hAnsi="Courier New" w:cs="Courier New"/>
          <w:b/>
          <w:bCs/>
          <w:color w:val="000080"/>
          <w:sz w:val="20"/>
          <w:szCs w:val="20"/>
          <w:highlight w:val="white"/>
        </w:rPr>
        <w:t>();</w:t>
      </w:r>
    </w:p>
    <w:p w14:paraId="1B4F6478"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4FCE1BDF"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cameraProvider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unbindAll</w:t>
      </w:r>
      <w:r>
        <w:rPr>
          <w:rFonts w:ascii="Courier New" w:hAnsi="Courier New" w:cs="Courier New"/>
          <w:b/>
          <w:bCs/>
          <w:color w:val="000080"/>
          <w:sz w:val="20"/>
          <w:szCs w:val="20"/>
          <w:highlight w:val="white"/>
        </w:rPr>
        <w:t>();</w:t>
      </w:r>
    </w:p>
    <w:p w14:paraId="31101068"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05229D1"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camera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cameraProvider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bindToLifecycle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this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cameraSelector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preview</w:t>
      </w:r>
      <w:r>
        <w:rPr>
          <w:rFonts w:ascii="Courier New" w:hAnsi="Courier New" w:cs="Courier New"/>
          <w:b/>
          <w:bCs/>
          <w:color w:val="000080"/>
          <w:sz w:val="20"/>
          <w:szCs w:val="20"/>
          <w:highlight w:val="white"/>
        </w:rPr>
        <w:t>);</w:t>
      </w:r>
    </w:p>
    <w:p w14:paraId="7B1B0E10"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7F78588" w14:textId="77777777" w:rsidR="006327E4" w:rsidRDefault="006327E4" w:rsidP="006327E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//binding.cameraView je komponenta PreviewView</w:t>
      </w:r>
    </w:p>
    <w:p w14:paraId="00BCAB0A" w14:textId="5C545B21" w:rsidR="006327E4" w:rsidRDefault="006327E4" w:rsidP="00670B10">
      <w:pPr>
        <w:pStyle w:val="Osnovnitekst"/>
        <w:pBdr>
          <w:top w:val="single" w:sz="4" w:space="1" w:color="auto"/>
          <w:left w:val="single" w:sz="4" w:space="4" w:color="auto"/>
          <w:bottom w:val="single" w:sz="4" w:space="1" w:color="auto"/>
          <w:right w:val="single" w:sz="4" w:space="4" w:color="auto"/>
        </w:pBdr>
        <w:ind w:firstLine="0"/>
        <w:rPr>
          <w:rFonts w:ascii="Courier New" w:hAnsi="Courier New" w:cs="Courier New"/>
          <w:b/>
          <w:bCs/>
          <w:color w:val="000080"/>
          <w:sz w:val="20"/>
          <w:szCs w:val="20"/>
        </w:rPr>
      </w:pPr>
      <w:r>
        <w:rPr>
          <w:rFonts w:ascii="Courier New" w:hAnsi="Courier New" w:cs="Courier New"/>
          <w:color w:val="000000"/>
          <w:sz w:val="20"/>
          <w:szCs w:val="20"/>
          <w:highlight w:val="white"/>
        </w:rPr>
        <w:t>preview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setSurfaceProvider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binding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cameraView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getSurfaceProvider</w:t>
      </w:r>
      <w:r>
        <w:rPr>
          <w:rFonts w:ascii="Courier New" w:hAnsi="Courier New" w:cs="Courier New"/>
          <w:b/>
          <w:bCs/>
          <w:color w:val="000080"/>
          <w:sz w:val="20"/>
          <w:szCs w:val="20"/>
          <w:highlight w:val="white"/>
        </w:rPr>
        <w:t>());</w:t>
      </w:r>
    </w:p>
    <w:p w14:paraId="2B38EFBC" w14:textId="1ECFAF25" w:rsidR="006327E4" w:rsidRDefault="006327E4" w:rsidP="006327E4">
      <w:pPr>
        <w:pStyle w:val="Oznakaslike"/>
        <w:rPr>
          <w:lang w:val="sr-Cyrl-RS"/>
        </w:rPr>
      </w:pPr>
      <w:r>
        <w:rPr>
          <w:lang w:val="sr-Cyrl-RS"/>
        </w:rPr>
        <w:t xml:space="preserve">Код </w:t>
      </w:r>
      <w:r w:rsidR="00885138">
        <w:rPr>
          <w:lang w:val="sr-Cyrl-RS"/>
        </w:rPr>
        <w:t>4</w:t>
      </w:r>
      <w:r>
        <w:rPr>
          <w:lang w:val="sr-Cyrl-RS"/>
        </w:rPr>
        <w:t>.</w:t>
      </w:r>
      <w:r w:rsidR="00885138">
        <w:rPr>
          <w:lang w:val="sr-Cyrl-RS"/>
        </w:rPr>
        <w:t>2</w:t>
      </w:r>
      <w:r>
        <w:rPr>
          <w:lang w:val="sr-Cyrl-RS"/>
        </w:rPr>
        <w:t xml:space="preserve">.4.2. Повезивање компоненте </w:t>
      </w:r>
      <w:r>
        <w:rPr>
          <w:lang w:val="en-GB"/>
        </w:rPr>
        <w:t xml:space="preserve">PreviewView </w:t>
      </w:r>
      <w:r>
        <w:rPr>
          <w:lang w:val="sr-Cyrl-RS"/>
        </w:rPr>
        <w:t>са камером</w:t>
      </w:r>
    </w:p>
    <w:p w14:paraId="26795AC2" w14:textId="4B6ED5C4" w:rsidR="000F2225" w:rsidRDefault="000F2225" w:rsidP="000F2225">
      <w:pPr>
        <w:pStyle w:val="Osnovnitekst"/>
        <w:rPr>
          <w:lang w:val="sr-Cyrl-RS"/>
        </w:rPr>
      </w:pPr>
      <w:r>
        <w:rPr>
          <w:lang w:val="sr-Cyrl-RS"/>
        </w:rPr>
        <w:t>За извршавање произвољног кода над улазном сликом камере</w:t>
      </w:r>
      <w:r w:rsidR="00B53615">
        <w:rPr>
          <w:lang w:val="sr-Cyrl-RS"/>
        </w:rPr>
        <w:t xml:space="preserve">, користи се класа </w:t>
      </w:r>
      <w:r w:rsidR="00B53615">
        <w:rPr>
          <w:i/>
          <w:iCs/>
          <w:lang w:val="en-GB"/>
        </w:rPr>
        <w:t>ImageAnalyzer</w:t>
      </w:r>
      <w:r w:rsidR="00B53615">
        <w:rPr>
          <w:lang w:val="en-GB"/>
        </w:rPr>
        <w:t>.</w:t>
      </w:r>
      <w:r w:rsidR="00CB7711">
        <w:rPr>
          <w:lang w:val="sr-Cyrl-RS"/>
        </w:rPr>
        <w:t xml:space="preserve"> Објекту ове класе поставља се ламбда функција, која прима слику као </w:t>
      </w:r>
      <w:r w:rsidR="0047275C">
        <w:rPr>
          <w:lang w:val="sr-Cyrl-RS"/>
        </w:rPr>
        <w:t>аргумент</w:t>
      </w:r>
      <w:r w:rsidR="00267F22">
        <w:rPr>
          <w:lang w:val="sr-Cyrl-RS"/>
        </w:rPr>
        <w:t>, којом се специфицира понашање над улазном сликом</w:t>
      </w:r>
      <w:r w:rsidR="00CB7711">
        <w:rPr>
          <w:lang w:val="sr-Cyrl-RS"/>
        </w:rPr>
        <w:t>.</w:t>
      </w:r>
      <w:r w:rsidR="0047275C">
        <w:rPr>
          <w:lang w:val="sr-Cyrl-RS"/>
        </w:rPr>
        <w:t xml:space="preserve"> Повезивање овог објекта са камером врши се додавањем још једног аргумента у позив </w:t>
      </w:r>
      <w:r w:rsidR="0047275C">
        <w:rPr>
          <w:i/>
          <w:iCs/>
          <w:lang w:val="en-GB"/>
        </w:rPr>
        <w:t xml:space="preserve">cameraProvider.bindToLifecycle </w:t>
      </w:r>
      <w:r w:rsidR="0047275C">
        <w:rPr>
          <w:lang w:val="sr-Cyrl-RS"/>
        </w:rPr>
        <w:t xml:space="preserve">из кода </w:t>
      </w:r>
      <w:r w:rsidR="008D476A">
        <w:rPr>
          <w:lang w:val="sr-Cyrl-RS"/>
        </w:rPr>
        <w:t>4</w:t>
      </w:r>
      <w:r w:rsidR="0047275C">
        <w:rPr>
          <w:lang w:val="sr-Cyrl-RS"/>
        </w:rPr>
        <w:t>.</w:t>
      </w:r>
      <w:r w:rsidR="008D476A">
        <w:rPr>
          <w:lang w:val="sr-Cyrl-RS"/>
        </w:rPr>
        <w:t>2</w:t>
      </w:r>
      <w:r w:rsidR="0047275C">
        <w:rPr>
          <w:lang w:val="sr-Cyrl-RS"/>
        </w:rPr>
        <w:t>.4.2.</w:t>
      </w:r>
      <w:r w:rsidR="00CB7711">
        <w:rPr>
          <w:lang w:val="sr-Cyrl-RS"/>
        </w:rPr>
        <w:t xml:space="preserve"> </w:t>
      </w:r>
      <w:r w:rsidR="00B53615">
        <w:rPr>
          <w:lang w:val="sr-Cyrl-RS"/>
        </w:rPr>
        <w:t>Овом класом прослеђиваћемо улаз са камере раније креираном детектору објеката.</w:t>
      </w:r>
    </w:p>
    <w:p w14:paraId="52593B27" w14:textId="09DA8E4E" w:rsidR="000E1E13" w:rsidRDefault="000E1E13" w:rsidP="000F2225">
      <w:pPr>
        <w:pStyle w:val="Osnovnitekst"/>
        <w:rPr>
          <w:lang w:val="sr-Cyrl-RS"/>
        </w:rPr>
      </w:pPr>
      <w:r>
        <w:rPr>
          <w:lang w:val="sr-Cyrl-RS"/>
        </w:rPr>
        <w:t>За исцртавање граничних квадрата,</w:t>
      </w:r>
      <w:r w:rsidR="00470382">
        <w:rPr>
          <w:lang w:val="sr-Cyrl-RS"/>
        </w:rPr>
        <w:t xml:space="preserve"> креираћемо своју графичку компоненту, извођењем из класе </w:t>
      </w:r>
      <w:r w:rsidR="00470382">
        <w:rPr>
          <w:i/>
          <w:iCs/>
          <w:lang w:val="en-GB"/>
        </w:rPr>
        <w:t>View</w:t>
      </w:r>
      <w:r w:rsidR="00470382">
        <w:rPr>
          <w:lang w:val="sr-Cyrl-RS"/>
        </w:rPr>
        <w:t xml:space="preserve">, која представља основну класу за компоненте интерфејса у </w:t>
      </w:r>
      <w:r w:rsidR="00470382">
        <w:rPr>
          <w:i/>
          <w:iCs/>
          <w:lang w:val="en-GB"/>
        </w:rPr>
        <w:t xml:space="preserve">Android </w:t>
      </w:r>
      <w:r w:rsidR="00470382">
        <w:rPr>
          <w:lang w:val="sr-Cyrl-RS"/>
        </w:rPr>
        <w:t>апликацијама.</w:t>
      </w:r>
      <w:r w:rsidR="00F1790E">
        <w:rPr>
          <w:lang w:val="sr-Cyrl-RS"/>
        </w:rPr>
        <w:t xml:space="preserve"> Као поље ове класе додаћемо листу детекција, коју ћемо постављати након сваке предикције детектора објеката.</w:t>
      </w:r>
      <w:r w:rsidR="00E60815">
        <w:rPr>
          <w:lang w:val="sr-Cyrl-RS"/>
        </w:rPr>
        <w:t xml:space="preserve"> За исцртавање на основу детекција, преклопићемо постојећу методу за цртање:</w:t>
      </w:r>
    </w:p>
    <w:p w14:paraId="063149FD"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@Override</w:t>
      </w:r>
    </w:p>
    <w:p w14:paraId="2BF032DF"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public</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draw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Canvas canvas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DC6530"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super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canvas</w:t>
      </w:r>
      <w:r>
        <w:rPr>
          <w:rFonts w:ascii="Courier New" w:hAnsi="Courier New" w:cs="Courier New"/>
          <w:b/>
          <w:bCs/>
          <w:color w:val="000080"/>
          <w:sz w:val="20"/>
          <w:szCs w:val="20"/>
          <w:highlight w:val="white"/>
        </w:rPr>
        <w:t>);</w:t>
      </w:r>
    </w:p>
    <w:p w14:paraId="7A22A38C"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DE92C25"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Detection detection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detections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54F4BB4"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RectF boundingBox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detection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getBoundingBox</w:t>
      </w:r>
      <w:r>
        <w:rPr>
          <w:rFonts w:ascii="Courier New" w:hAnsi="Courier New" w:cs="Courier New"/>
          <w:b/>
          <w:bCs/>
          <w:color w:val="000080"/>
          <w:sz w:val="20"/>
          <w:szCs w:val="20"/>
          <w:highlight w:val="white"/>
        </w:rPr>
        <w:t>();</w:t>
      </w:r>
    </w:p>
    <w:p w14:paraId="1E17FE14"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97AF5E6"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top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boundingBox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top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scaleFactor</w:t>
      </w:r>
      <w:r>
        <w:rPr>
          <w:rFonts w:ascii="Courier New" w:hAnsi="Courier New" w:cs="Courier New"/>
          <w:b/>
          <w:bCs/>
          <w:color w:val="000080"/>
          <w:sz w:val="20"/>
          <w:szCs w:val="20"/>
          <w:highlight w:val="white"/>
        </w:rPr>
        <w:t>;</w:t>
      </w:r>
    </w:p>
    <w:p w14:paraId="1D38279D"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bottom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boundingBox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bottom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scaleFactor</w:t>
      </w:r>
      <w:r>
        <w:rPr>
          <w:rFonts w:ascii="Courier New" w:hAnsi="Courier New" w:cs="Courier New"/>
          <w:b/>
          <w:bCs/>
          <w:color w:val="000080"/>
          <w:sz w:val="20"/>
          <w:szCs w:val="20"/>
          <w:highlight w:val="white"/>
        </w:rPr>
        <w:t>;</w:t>
      </w:r>
    </w:p>
    <w:p w14:paraId="0E546836"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boundingBox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scaleFactor</w:t>
      </w:r>
      <w:r>
        <w:rPr>
          <w:rFonts w:ascii="Courier New" w:hAnsi="Courier New" w:cs="Courier New"/>
          <w:b/>
          <w:bCs/>
          <w:color w:val="000080"/>
          <w:sz w:val="20"/>
          <w:szCs w:val="20"/>
          <w:highlight w:val="white"/>
        </w:rPr>
        <w:t>;</w:t>
      </w:r>
    </w:p>
    <w:p w14:paraId="572E9F9B"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boundingBox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scaleFactor</w:t>
      </w:r>
      <w:r>
        <w:rPr>
          <w:rFonts w:ascii="Courier New" w:hAnsi="Courier New" w:cs="Courier New"/>
          <w:b/>
          <w:bCs/>
          <w:color w:val="000080"/>
          <w:sz w:val="20"/>
          <w:szCs w:val="20"/>
          <w:highlight w:val="white"/>
        </w:rPr>
        <w:t>;</w:t>
      </w:r>
    </w:p>
    <w:p w14:paraId="32ADDBCB"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2D5D675"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RectF drawableRect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RectF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bottom</w:t>
      </w:r>
      <w:r>
        <w:rPr>
          <w:rFonts w:ascii="Courier New" w:hAnsi="Courier New" w:cs="Courier New"/>
          <w:b/>
          <w:bCs/>
          <w:color w:val="000080"/>
          <w:sz w:val="20"/>
          <w:szCs w:val="20"/>
          <w:highlight w:val="white"/>
        </w:rPr>
        <w:t>);</w:t>
      </w:r>
    </w:p>
    <w:p w14:paraId="70912CEE"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canvas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drawRect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drawableRect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boxPaint</w:t>
      </w:r>
      <w:r>
        <w:rPr>
          <w:rFonts w:ascii="Courier New" w:hAnsi="Courier New" w:cs="Courier New"/>
          <w:b/>
          <w:bCs/>
          <w:color w:val="000080"/>
          <w:sz w:val="20"/>
          <w:szCs w:val="20"/>
          <w:highlight w:val="white"/>
        </w:rPr>
        <w:t>);</w:t>
      </w:r>
    </w:p>
    <w:p w14:paraId="0C758BEB" w14:textId="77777777" w:rsidR="00155EA0" w:rsidRDefault="00155EA0" w:rsidP="00267A0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09203EE" w14:textId="479C9722" w:rsidR="00155EA0" w:rsidRDefault="00155EA0" w:rsidP="00267A02">
      <w:pPr>
        <w:pStyle w:val="Osnovnitekst"/>
        <w:pBdr>
          <w:top w:val="single" w:sz="4" w:space="1" w:color="auto"/>
          <w:left w:val="single" w:sz="4" w:space="4" w:color="auto"/>
          <w:bottom w:val="single" w:sz="4" w:space="1" w:color="auto"/>
          <w:right w:val="single" w:sz="4" w:space="4" w:color="auto"/>
        </w:pBdr>
        <w:ind w:firstLine="0"/>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5D5EC8B2" w14:textId="1239E87C" w:rsidR="00155EA0" w:rsidRPr="00155EA0" w:rsidRDefault="00155EA0" w:rsidP="00155EA0">
      <w:pPr>
        <w:pStyle w:val="Oznakaslike"/>
        <w:rPr>
          <w:lang w:val="sr-Cyrl-RS"/>
        </w:rPr>
      </w:pPr>
      <w:r>
        <w:rPr>
          <w:lang w:val="sr-Cyrl-RS"/>
        </w:rPr>
        <w:t xml:space="preserve">Код </w:t>
      </w:r>
      <w:r w:rsidR="00015E41">
        <w:rPr>
          <w:lang w:val="sr-Cyrl-RS"/>
        </w:rPr>
        <w:t>4</w:t>
      </w:r>
      <w:r>
        <w:rPr>
          <w:lang w:val="sr-Cyrl-RS"/>
        </w:rPr>
        <w:t>.</w:t>
      </w:r>
      <w:r w:rsidR="00015E41">
        <w:rPr>
          <w:lang w:val="sr-Cyrl-RS"/>
        </w:rPr>
        <w:t>2</w:t>
      </w:r>
      <w:r>
        <w:rPr>
          <w:lang w:val="sr-Cyrl-RS"/>
        </w:rPr>
        <w:t>.4.</w:t>
      </w:r>
      <w:r w:rsidR="00015E41">
        <w:rPr>
          <w:lang w:val="sr-Cyrl-RS"/>
        </w:rPr>
        <w:t>3</w:t>
      </w:r>
      <w:r>
        <w:rPr>
          <w:lang w:val="sr-Cyrl-RS"/>
        </w:rPr>
        <w:t>. Исцртавање граничних правоугаоника</w:t>
      </w:r>
    </w:p>
    <w:p w14:paraId="4BE58416" w14:textId="52AAEF6D" w:rsidR="00145B46" w:rsidRDefault="007554E0" w:rsidP="00A15849">
      <w:pPr>
        <w:pStyle w:val="IInivonaslova-Potpoglavlje"/>
        <w:rPr>
          <w:lang w:val="sr-Cyrl-RS"/>
        </w:rPr>
      </w:pPr>
      <w:bookmarkStart w:id="21" w:name="_Toc115305089"/>
      <w:r>
        <w:rPr>
          <w:lang w:val="sr-Cyrl-RS"/>
        </w:rPr>
        <w:lastRenderedPageBreak/>
        <w:t>Евалуација</w:t>
      </w:r>
      <w:r w:rsidR="00AA6F8A">
        <w:rPr>
          <w:lang w:val="sr-Cyrl-RS"/>
        </w:rPr>
        <w:t xml:space="preserve"> решења</w:t>
      </w:r>
      <w:bookmarkEnd w:id="21"/>
    </w:p>
    <w:p w14:paraId="60F0B314" w14:textId="3DC2630F" w:rsidR="00DC604B" w:rsidRDefault="00091A10" w:rsidP="00DC604B">
      <w:pPr>
        <w:pStyle w:val="Osnovnitekst"/>
        <w:rPr>
          <w:lang w:val="sr-Cyrl-RS"/>
        </w:rPr>
      </w:pPr>
      <w:r>
        <w:rPr>
          <w:lang w:val="sr-Cyrl-RS"/>
        </w:rPr>
        <w:t>Две значајне метрике при евалуацији модела за детекцију објеката јесу</w:t>
      </w:r>
      <w:r w:rsidR="00DC6821">
        <w:rPr>
          <w:lang w:val="sr-Cyrl-RS"/>
        </w:rPr>
        <w:t xml:space="preserve"> прецизност </w:t>
      </w:r>
      <w:r w:rsidR="00DC6821">
        <w:rPr>
          <w:lang w:val="en-GB"/>
        </w:rPr>
        <w:t>(</w:t>
      </w:r>
      <w:r w:rsidR="00DC6821" w:rsidRPr="00632A3A">
        <w:rPr>
          <w:i/>
          <w:iCs/>
          <w:lang w:val="en-GB"/>
        </w:rPr>
        <w:t>precision</w:t>
      </w:r>
      <w:r w:rsidR="00DC6821">
        <w:rPr>
          <w:lang w:val="en-GB"/>
        </w:rPr>
        <w:t xml:space="preserve">) </w:t>
      </w:r>
      <w:r w:rsidR="00DC6821">
        <w:rPr>
          <w:lang w:val="sr-Cyrl-RS"/>
        </w:rPr>
        <w:t xml:space="preserve">и </w:t>
      </w:r>
      <w:r w:rsidR="009F135C">
        <w:rPr>
          <w:lang w:val="sr-Cyrl-RS"/>
        </w:rPr>
        <w:t>одзив</w:t>
      </w:r>
      <w:r w:rsidR="00DC6821">
        <w:rPr>
          <w:lang w:val="sr-Cyrl-RS"/>
        </w:rPr>
        <w:t xml:space="preserve"> (</w:t>
      </w:r>
      <w:r w:rsidR="00DC6821" w:rsidRPr="00632A3A">
        <w:rPr>
          <w:i/>
          <w:iCs/>
          <w:lang w:val="en-GB"/>
        </w:rPr>
        <w:t>recall</w:t>
      </w:r>
      <w:r w:rsidR="00DC6821">
        <w:rPr>
          <w:lang w:val="en-GB"/>
        </w:rPr>
        <w:t>)</w:t>
      </w:r>
      <w:r w:rsidR="0099405E">
        <w:rPr>
          <w:lang w:val="en-GB"/>
        </w:rPr>
        <w:t>.</w:t>
      </w:r>
      <w:r w:rsidR="001A0993">
        <w:rPr>
          <w:lang w:val="en-GB"/>
        </w:rPr>
        <w:t xml:space="preserve"> </w:t>
      </w:r>
      <w:r w:rsidR="001A0993">
        <w:rPr>
          <w:lang w:val="sr-Cyrl-RS"/>
        </w:rPr>
        <w:t>Нека је</w:t>
      </w:r>
      <w:r w:rsidR="00517D39">
        <w:rPr>
          <w:lang w:val="sr-Cyrl-RS"/>
        </w:rPr>
        <w:t xml:space="preserve"> дат</w:t>
      </w:r>
      <w:r w:rsidR="001A0993">
        <w:rPr>
          <w:lang w:val="sr-Cyrl-RS"/>
        </w:rPr>
        <w:t xml:space="preserve"> број објеката коју су исправно детектовани  </w:t>
      </w:r>
      <w:r w:rsidR="000B67AD">
        <w:rPr>
          <w:lang w:val="sr-Cyrl-RS"/>
        </w:rPr>
        <w:t>(</w:t>
      </w:r>
      <w:r w:rsidR="0007120B">
        <w:rPr>
          <w:i/>
          <w:iCs/>
          <w:lang w:val="en-GB"/>
        </w:rPr>
        <w:t xml:space="preserve">true positive, </w:t>
      </w:r>
      <w:r w:rsidR="001A0993">
        <w:rPr>
          <w:i/>
          <w:iCs/>
          <w:lang w:val="en-GB"/>
        </w:rPr>
        <w:t>TP</w:t>
      </w:r>
      <w:r w:rsidR="000B67AD" w:rsidRPr="000B67AD">
        <w:rPr>
          <w:lang w:val="sr-Cyrl-RS"/>
        </w:rPr>
        <w:t>)</w:t>
      </w:r>
      <w:r w:rsidR="001A0993">
        <w:rPr>
          <w:lang w:val="sr-Cyrl-RS"/>
        </w:rPr>
        <w:t xml:space="preserve">, број лажних детекција тамо где објеката нема </w:t>
      </w:r>
      <w:r w:rsidR="000B67AD">
        <w:rPr>
          <w:lang w:val="sr-Cyrl-RS"/>
        </w:rPr>
        <w:t>(</w:t>
      </w:r>
      <w:r w:rsidR="0007120B">
        <w:rPr>
          <w:i/>
          <w:iCs/>
          <w:lang w:val="en-GB"/>
        </w:rPr>
        <w:t xml:space="preserve">false positive, </w:t>
      </w:r>
      <w:r w:rsidR="001A0993">
        <w:rPr>
          <w:i/>
          <w:iCs/>
          <w:lang w:val="en-GB"/>
        </w:rPr>
        <w:t>FP</w:t>
      </w:r>
      <w:r w:rsidR="000B67AD" w:rsidRPr="000B67AD">
        <w:rPr>
          <w:lang w:val="sr-Cyrl-RS"/>
        </w:rPr>
        <w:t>)</w:t>
      </w:r>
      <w:r w:rsidR="001A0993">
        <w:rPr>
          <w:lang w:val="sr-Cyrl-RS"/>
        </w:rPr>
        <w:t xml:space="preserve">, број исправних непостојања детекција тамо где објеката нема </w:t>
      </w:r>
      <w:r w:rsidR="000B67AD">
        <w:rPr>
          <w:lang w:val="sr-Cyrl-RS"/>
        </w:rPr>
        <w:t>(</w:t>
      </w:r>
      <w:r w:rsidR="0007120B">
        <w:rPr>
          <w:i/>
          <w:iCs/>
          <w:lang w:val="en-GB"/>
        </w:rPr>
        <w:t xml:space="preserve">true negative, </w:t>
      </w:r>
      <w:r w:rsidR="001A0993">
        <w:rPr>
          <w:i/>
          <w:iCs/>
          <w:lang w:val="en-GB"/>
        </w:rPr>
        <w:t>TN</w:t>
      </w:r>
      <w:r w:rsidR="000B67AD" w:rsidRPr="000B67AD">
        <w:rPr>
          <w:lang w:val="sr-Cyrl-RS"/>
        </w:rPr>
        <w:t>)</w:t>
      </w:r>
      <w:r w:rsidR="001A0993">
        <w:rPr>
          <w:lang w:val="sr-Cyrl-RS"/>
        </w:rPr>
        <w:t xml:space="preserve">, </w:t>
      </w:r>
      <w:r w:rsidR="00890F03">
        <w:rPr>
          <w:lang w:val="sr-Cyrl-RS"/>
        </w:rPr>
        <w:t>као и</w:t>
      </w:r>
      <w:r w:rsidR="001A0993">
        <w:rPr>
          <w:lang w:val="sr-Cyrl-RS"/>
        </w:rPr>
        <w:t xml:space="preserve"> број објеката који нису детектовани </w:t>
      </w:r>
      <w:r w:rsidR="000B67AD">
        <w:rPr>
          <w:lang w:val="sr-Cyrl-RS"/>
        </w:rPr>
        <w:t>(</w:t>
      </w:r>
      <w:r w:rsidR="0007120B">
        <w:rPr>
          <w:i/>
          <w:iCs/>
          <w:lang w:val="en-GB"/>
        </w:rPr>
        <w:t xml:space="preserve">false negative, </w:t>
      </w:r>
      <w:r w:rsidR="001A0993">
        <w:rPr>
          <w:i/>
          <w:iCs/>
          <w:lang w:val="en-GB"/>
        </w:rPr>
        <w:t>FN</w:t>
      </w:r>
      <w:r w:rsidR="000B67AD" w:rsidRPr="000B67AD">
        <w:rPr>
          <w:lang w:val="sr-Cyrl-RS"/>
        </w:rPr>
        <w:t>)</w:t>
      </w:r>
      <w:r w:rsidR="001A0993">
        <w:rPr>
          <w:lang w:val="en-GB"/>
        </w:rPr>
        <w:t>.</w:t>
      </w:r>
      <w:r w:rsidR="005E7003">
        <w:rPr>
          <w:lang w:val="en-GB"/>
        </w:rPr>
        <w:t xml:space="preserve"> </w:t>
      </w:r>
      <w:r w:rsidR="005E7003">
        <w:rPr>
          <w:lang w:val="sr-Cyrl-RS"/>
        </w:rPr>
        <w:t>Прецизност представља удео детекција које су исправне</w:t>
      </w:r>
    </w:p>
    <w:p w14:paraId="7AB3A05A" w14:textId="4A14828C" w:rsidR="005E7003" w:rsidRDefault="005E7003" w:rsidP="005E7003">
      <w:pPr>
        <w:pStyle w:val="Jednacine"/>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w:r>
        <w:tab/>
        <w:t>(</w:t>
      </w:r>
      <w:r w:rsidR="00280364">
        <w:rPr>
          <w:lang w:val="sr-Cyrl-RS"/>
        </w:rPr>
        <w:t>4</w:t>
      </w:r>
      <w:r>
        <w:t>.</w:t>
      </w:r>
      <w:r w:rsidR="00280364">
        <w:rPr>
          <w:lang w:val="sr-Cyrl-RS"/>
        </w:rPr>
        <w:t>3</w:t>
      </w:r>
      <w:r>
        <w:t>.1.)</w:t>
      </w:r>
    </w:p>
    <w:p w14:paraId="6C9D292C" w14:textId="29981C03" w:rsidR="005E7003" w:rsidRPr="00E04E6E" w:rsidRDefault="00A92759" w:rsidP="005E7003">
      <w:pPr>
        <w:pStyle w:val="Osnovnitekst"/>
        <w:rPr>
          <w:lang w:val="en-GB"/>
        </w:rPr>
      </w:pPr>
      <w:r>
        <w:rPr>
          <w:lang w:val="sr-Cyrl-RS"/>
        </w:rPr>
        <w:t>Одзив</w:t>
      </w:r>
      <w:r w:rsidR="005E7003">
        <w:rPr>
          <w:lang w:val="sr-Cyrl-RS"/>
        </w:rPr>
        <w:t xml:space="preserve"> представља удео објеката који су исправно детектовани</w:t>
      </w:r>
      <w:r w:rsidR="00E04E6E">
        <w:rPr>
          <w:lang w:val="en-GB"/>
        </w:rPr>
        <w:t xml:space="preserve"> [16]</w:t>
      </w:r>
    </w:p>
    <w:p w14:paraId="4A164EF5" w14:textId="411A612C" w:rsidR="005E7003" w:rsidRDefault="005E7003" w:rsidP="005E7003">
      <w:pPr>
        <w:pStyle w:val="Jednacine"/>
        <w:rPr>
          <w:lang w:val="en-GB"/>
        </w:rPr>
      </w:pPr>
      <w:r>
        <w:rPr>
          <w:lang w:val="en-GB"/>
        </w:rPr>
        <w:tab/>
      </w:r>
      <m:oMath>
        <m:r>
          <w:rPr>
            <w:rFonts w:ascii="Cambria Math" w:hAnsi="Cambria Math"/>
            <w:lang w:val="en-GB"/>
          </w:rPr>
          <m:t>recall=</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TP+FN</m:t>
            </m:r>
          </m:den>
        </m:f>
      </m:oMath>
      <w:r>
        <w:rPr>
          <w:lang w:val="en-GB"/>
        </w:rPr>
        <w:tab/>
        <w:t>(</w:t>
      </w:r>
      <w:r w:rsidR="00280364">
        <w:rPr>
          <w:lang w:val="sr-Cyrl-RS"/>
        </w:rPr>
        <w:t>4</w:t>
      </w:r>
      <w:r>
        <w:rPr>
          <w:lang w:val="en-GB"/>
        </w:rPr>
        <w:t>.</w:t>
      </w:r>
      <w:r w:rsidR="00280364">
        <w:rPr>
          <w:lang w:val="sr-Cyrl-RS"/>
        </w:rPr>
        <w:t>3</w:t>
      </w:r>
      <w:r>
        <w:rPr>
          <w:lang w:val="en-GB"/>
        </w:rPr>
        <w:t>.2.)</w:t>
      </w:r>
    </w:p>
    <w:p w14:paraId="051AFF28" w14:textId="18EA9EE8" w:rsidR="005E7003" w:rsidRDefault="004D46B6" w:rsidP="005E7003">
      <w:pPr>
        <w:pStyle w:val="Osnovnitekst"/>
        <w:rPr>
          <w:lang w:val="sr-Cyrl-RS"/>
        </w:rPr>
      </w:pPr>
      <w:r>
        <w:rPr>
          <w:lang w:val="sr-Cyrl-RS"/>
        </w:rPr>
        <w:t xml:space="preserve">При евалуацији над скупом података за тестирање од 35 анотираних слика, наш модел за детекцију постиже прецизност од </w:t>
      </w:r>
      <w:r w:rsidR="00EE5D12">
        <w:rPr>
          <w:lang w:val="en-GB"/>
        </w:rPr>
        <w:t>0,8574</w:t>
      </w:r>
      <w:r>
        <w:rPr>
          <w:lang w:val="sr-Cyrl-RS"/>
        </w:rPr>
        <w:t xml:space="preserve">, и </w:t>
      </w:r>
      <w:r w:rsidR="00F44278">
        <w:rPr>
          <w:lang w:val="sr-Cyrl-RS"/>
        </w:rPr>
        <w:t>одзив</w:t>
      </w:r>
      <w:r>
        <w:rPr>
          <w:lang w:val="sr-Cyrl-RS"/>
        </w:rPr>
        <w:t xml:space="preserve"> од </w:t>
      </w:r>
      <w:r w:rsidR="00EE5D12">
        <w:rPr>
          <w:lang w:val="en-GB"/>
        </w:rPr>
        <w:t>0,4135</w:t>
      </w:r>
      <w:r>
        <w:rPr>
          <w:lang w:val="sr-Cyrl-RS"/>
        </w:rPr>
        <w:t xml:space="preserve">. Овај резултат се може побољшати проширењем скупа података за </w:t>
      </w:r>
      <w:r w:rsidR="00861B30">
        <w:rPr>
          <w:lang w:val="sr-Cyrl-RS"/>
        </w:rPr>
        <w:t>тренирање</w:t>
      </w:r>
      <w:r>
        <w:rPr>
          <w:lang w:val="sr-Cyrl-RS"/>
        </w:rPr>
        <w:t>, продужавањам трајања тренирања, као и коришћењем неког од других понуђених модела са бољим метрикама.</w:t>
      </w:r>
    </w:p>
    <w:p w14:paraId="646E97BD" w14:textId="77777777" w:rsidR="0096254C" w:rsidRDefault="0096254C" w:rsidP="0096254C">
      <w:pPr>
        <w:pStyle w:val="SlikeTabele"/>
        <w:rPr>
          <w:highlight w:val="white"/>
        </w:rPr>
      </w:pPr>
      <w:r>
        <w:rPr>
          <w:noProof/>
        </w:rPr>
        <w:drawing>
          <wp:inline distT="0" distB="0" distL="0" distR="0" wp14:anchorId="4472CB8B" wp14:editId="0C49AE12">
            <wp:extent cx="4123878" cy="3839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3878" cy="3839472"/>
                    </a:xfrm>
                    <a:prstGeom prst="rect">
                      <a:avLst/>
                    </a:prstGeom>
                  </pic:spPr>
                </pic:pic>
              </a:graphicData>
            </a:graphic>
          </wp:inline>
        </w:drawing>
      </w:r>
    </w:p>
    <w:p w14:paraId="01C02C5E" w14:textId="6DE691C9" w:rsidR="0096254C" w:rsidRPr="008B264A" w:rsidRDefault="0096254C" w:rsidP="0096254C">
      <w:pPr>
        <w:pStyle w:val="Oznakaslike"/>
        <w:rPr>
          <w:highlight w:val="white"/>
          <w:lang w:val="sr-Cyrl-RS"/>
        </w:rPr>
      </w:pPr>
      <w:r>
        <w:rPr>
          <w:highlight w:val="white"/>
          <w:lang w:val="sr-Cyrl-RS"/>
        </w:rPr>
        <w:t xml:space="preserve">Слика </w:t>
      </w:r>
      <w:r w:rsidR="00376135">
        <w:rPr>
          <w:highlight w:val="white"/>
          <w:lang w:val="en-GB"/>
        </w:rPr>
        <w:t>4</w:t>
      </w:r>
      <w:r>
        <w:rPr>
          <w:highlight w:val="white"/>
          <w:lang w:val="sr-Cyrl-RS"/>
        </w:rPr>
        <w:t>.</w:t>
      </w:r>
      <w:r w:rsidR="00376135">
        <w:rPr>
          <w:highlight w:val="white"/>
          <w:lang w:val="en-GB"/>
        </w:rPr>
        <w:t>3</w:t>
      </w:r>
      <w:r>
        <w:rPr>
          <w:highlight w:val="white"/>
          <w:lang w:val="sr-Cyrl-RS"/>
        </w:rPr>
        <w:t xml:space="preserve">.1. Приказ рада </w:t>
      </w:r>
      <w:r w:rsidR="00376135">
        <w:rPr>
          <w:highlight w:val="white"/>
          <w:lang w:val="sr-Cyrl-RS"/>
        </w:rPr>
        <w:t xml:space="preserve">детекције </w:t>
      </w:r>
      <w:r>
        <w:rPr>
          <w:highlight w:val="white"/>
          <w:lang w:val="sr-Cyrl-RS"/>
        </w:rPr>
        <w:t>карата у оквиру апликације</w:t>
      </w:r>
    </w:p>
    <w:p w14:paraId="0418E191" w14:textId="0539BF8C" w:rsidR="00DC4170" w:rsidRDefault="003462D0" w:rsidP="00DC4170">
      <w:pPr>
        <w:pStyle w:val="Osnovnitekst"/>
        <w:rPr>
          <w:lang w:val="sr-Cyrl-RS"/>
        </w:rPr>
      </w:pPr>
      <w:r>
        <w:rPr>
          <w:lang w:val="sr-Cyrl-RS"/>
        </w:rPr>
        <w:lastRenderedPageBreak/>
        <w:t xml:space="preserve">При покретању прототипске апликације на мобилном телефону </w:t>
      </w:r>
      <w:r>
        <w:rPr>
          <w:i/>
          <w:iCs/>
          <w:lang w:val="en-GB"/>
        </w:rPr>
        <w:t>Huaweii Mate 10 Lite</w:t>
      </w:r>
      <w:r>
        <w:rPr>
          <w:lang w:val="en-GB"/>
        </w:rPr>
        <w:t xml:space="preserve">, </w:t>
      </w:r>
      <w:r>
        <w:rPr>
          <w:lang w:val="sr-Cyrl-RS"/>
        </w:rPr>
        <w:t xml:space="preserve">модел показује време одзива од </w:t>
      </w:r>
      <w:r w:rsidR="00B34F7F">
        <w:rPr>
          <w:lang w:val="sr-Cyrl-RS"/>
        </w:rPr>
        <w:t>око 340</w:t>
      </w:r>
      <w:r w:rsidR="00E76A25">
        <w:rPr>
          <w:lang w:val="en-GB"/>
        </w:rPr>
        <w:t>ms</w:t>
      </w:r>
      <w:r>
        <w:rPr>
          <w:lang w:val="sr-Cyrl-RS"/>
        </w:rPr>
        <w:t>.</w:t>
      </w:r>
      <w:r w:rsidR="0039156B">
        <w:rPr>
          <w:lang w:val="sr-Cyrl-RS"/>
        </w:rPr>
        <w:t xml:space="preserve"> За доњи праг вероватноће детекције постављен на 0,5 при стварању детектора,</w:t>
      </w:r>
      <w:r w:rsidR="00472E5A">
        <w:rPr>
          <w:lang w:val="sr-Cyrl-RS"/>
        </w:rPr>
        <w:t xml:space="preserve"> систем детектује све </w:t>
      </w:r>
      <w:r w:rsidR="002E0E79">
        <w:rPr>
          <w:lang w:val="sr-Cyrl-RS"/>
        </w:rPr>
        <w:t>карте над којима је тестиран, осим када су ротиране под углом од око 45</w:t>
      </w:r>
      <w:r w:rsidR="002E0E79" w:rsidRPr="002E0E79">
        <w:rPr>
          <w:lang w:val="sr-Cyrl-RS"/>
        </w:rPr>
        <w:t>°</w:t>
      </w:r>
      <w:r w:rsidR="002E0E79">
        <w:rPr>
          <w:lang w:val="en-GB"/>
        </w:rPr>
        <w:t>.</w:t>
      </w:r>
      <w:r w:rsidR="00A32EC5">
        <w:rPr>
          <w:lang w:val="sr-Cyrl-RS"/>
        </w:rPr>
        <w:t xml:space="preserve"> Са друге стране, постоји приметан број лажних детекција. Ово је за потребе прототипске апликације у реду, пошто се лажне детекције могу игнорисати при разматрању резултата, док би немогућност детекције правих карата представљало велики проблем.</w:t>
      </w:r>
      <w:r w:rsidR="00A739A2">
        <w:rPr>
          <w:lang w:val="sr-Cyrl-RS"/>
        </w:rPr>
        <w:t xml:space="preserve"> Стога је ова итерација модела за детекцију објеката прихваћена за даље коришћење.</w:t>
      </w:r>
    </w:p>
    <w:p w14:paraId="44C1E68B" w14:textId="151E98D4" w:rsidR="00183D71" w:rsidRDefault="00183D71" w:rsidP="00183D71">
      <w:pPr>
        <w:pStyle w:val="Inivonaslova-Poglavlje"/>
        <w:rPr>
          <w:lang w:val="sr-Cyrl-RS"/>
        </w:rPr>
      </w:pPr>
      <w:bookmarkStart w:id="22" w:name="_Toc115305090"/>
      <w:r>
        <w:rPr>
          <w:lang w:val="sr-Cyrl-RS"/>
        </w:rPr>
        <w:lastRenderedPageBreak/>
        <w:t>Проблем идентификације карата</w:t>
      </w:r>
      <w:bookmarkEnd w:id="22"/>
    </w:p>
    <w:p w14:paraId="51D9AD7E" w14:textId="44F1E158" w:rsidR="009269C8" w:rsidRDefault="00745D06" w:rsidP="009269C8">
      <w:pPr>
        <w:pStyle w:val="Osnovnitekst"/>
        <w:rPr>
          <w:lang w:val="sr-Cyrl-RS"/>
        </w:rPr>
      </w:pPr>
      <w:r>
        <w:rPr>
          <w:lang w:val="sr-Cyrl-RS"/>
        </w:rPr>
        <w:t xml:space="preserve">У овом поглављу биће дискутовано </w:t>
      </w:r>
      <w:r w:rsidR="00A72CA2">
        <w:rPr>
          <w:lang w:val="sr-Cyrl-RS"/>
        </w:rPr>
        <w:t xml:space="preserve">решавање проблема идентификације карата на основу исечених </w:t>
      </w:r>
      <w:r w:rsidR="003529BD">
        <w:rPr>
          <w:lang w:val="sr-Cyrl-RS"/>
        </w:rPr>
        <w:t>илустрација</w:t>
      </w:r>
      <w:r w:rsidR="00A72CA2">
        <w:rPr>
          <w:lang w:val="sr-Cyrl-RS"/>
        </w:rPr>
        <w:t xml:space="preserve"> добијених у претходном кораку. </w:t>
      </w:r>
      <w:r w:rsidR="00F52610">
        <w:rPr>
          <w:lang w:val="sr-Cyrl-RS"/>
        </w:rPr>
        <w:t xml:space="preserve">Пошто приступ решавању овог проблема у великој мери зависи од количине података коју поседујемо, најпре ће бити речи о </w:t>
      </w:r>
      <w:r w:rsidR="00217EF5">
        <w:rPr>
          <w:lang w:val="sr-Cyrl-RS"/>
        </w:rPr>
        <w:t>процесу креирања скупа података за овај проблем</w:t>
      </w:r>
      <w:r w:rsidR="002D0E3E">
        <w:rPr>
          <w:lang w:val="sr-Cyrl-RS"/>
        </w:rPr>
        <w:t>, након чега ће бити разматрана могућа решења</w:t>
      </w:r>
      <w:r w:rsidR="00217EF5">
        <w:rPr>
          <w:lang w:val="sr-Cyrl-RS"/>
        </w:rPr>
        <w:t>.</w:t>
      </w:r>
      <w:r w:rsidR="002D3ADA">
        <w:rPr>
          <w:lang w:val="sr-Cyrl-RS"/>
        </w:rPr>
        <w:t xml:space="preserve"> За одабрани приступ решавању, биће приказани детаљи имплементације, као и евалуација добијеног решења, уз могућа побољшања.</w:t>
      </w:r>
    </w:p>
    <w:p w14:paraId="7B2E6DDF" w14:textId="738B0290" w:rsidR="00600F1F" w:rsidRDefault="00600F1F" w:rsidP="00600F1F">
      <w:pPr>
        <w:pStyle w:val="IInivonaslova-Potpoglavlje"/>
        <w:rPr>
          <w:lang w:val="sr-Cyrl-RS"/>
        </w:rPr>
      </w:pPr>
      <w:bookmarkStart w:id="23" w:name="_Toc115305091"/>
      <w:r>
        <w:rPr>
          <w:lang w:val="sr-Cyrl-RS"/>
        </w:rPr>
        <w:t>Прикупљање података</w:t>
      </w:r>
      <w:bookmarkEnd w:id="23"/>
    </w:p>
    <w:p w14:paraId="36EE46F3" w14:textId="464EB6DD" w:rsidR="00600F1F" w:rsidRPr="00EC1158" w:rsidRDefault="00D21784" w:rsidP="00600F1F">
      <w:pPr>
        <w:pStyle w:val="Osnovnitekst"/>
        <w:rPr>
          <w:lang w:val="sr-Cyrl-RS"/>
        </w:rPr>
      </w:pPr>
      <w:r>
        <w:rPr>
          <w:lang w:val="sr-Cyrl-RS"/>
        </w:rPr>
        <w:t xml:space="preserve">За прикупљање информација о картама и њихових слика коришћен је јавно доступан </w:t>
      </w:r>
      <w:r>
        <w:rPr>
          <w:lang w:val="en-GB"/>
        </w:rPr>
        <w:t xml:space="preserve">API </w:t>
      </w:r>
      <w:r>
        <w:rPr>
          <w:lang w:val="sr-Cyrl-RS"/>
        </w:rPr>
        <w:t xml:space="preserve">веб странице </w:t>
      </w:r>
      <w:r>
        <w:rPr>
          <w:i/>
          <w:iCs/>
          <w:lang w:val="en-GB"/>
        </w:rPr>
        <w:t>YGOProDeck</w:t>
      </w:r>
      <w:r>
        <w:rPr>
          <w:lang w:val="en-GB"/>
        </w:rPr>
        <w:t>.</w:t>
      </w:r>
      <w:r w:rsidR="00B119FA">
        <w:rPr>
          <w:lang w:val="en-GB"/>
        </w:rPr>
        <w:t xml:space="preserve"> </w:t>
      </w:r>
      <w:r w:rsidR="00B119FA">
        <w:rPr>
          <w:lang w:val="sr-Cyrl-RS"/>
        </w:rPr>
        <w:t xml:space="preserve">Слањем захтева за дохватање свих карата у игри, као одговор добили смо </w:t>
      </w:r>
      <w:r w:rsidR="00B119FA">
        <w:rPr>
          <w:i/>
          <w:iCs/>
          <w:lang w:val="en-GB"/>
        </w:rPr>
        <w:t xml:space="preserve">JSON </w:t>
      </w:r>
      <w:r w:rsidR="00B119FA">
        <w:rPr>
          <w:lang w:val="sr-Cyrl-RS"/>
        </w:rPr>
        <w:t xml:space="preserve">поруку са </w:t>
      </w:r>
      <w:r w:rsidR="00C50BD5">
        <w:rPr>
          <w:lang w:val="sr-Cyrl-RS"/>
        </w:rPr>
        <w:t>комплетним</w:t>
      </w:r>
      <w:r w:rsidR="00B119FA">
        <w:rPr>
          <w:lang w:val="sr-Cyrl-RS"/>
        </w:rPr>
        <w:t xml:space="preserve"> информацијама</w:t>
      </w:r>
      <w:r w:rsidR="00CB2F10">
        <w:rPr>
          <w:lang w:val="sr-Cyrl-RS"/>
        </w:rPr>
        <w:t>.</w:t>
      </w:r>
      <w:r w:rsidR="005702E0">
        <w:rPr>
          <w:lang w:val="sr-Cyrl-RS"/>
        </w:rPr>
        <w:t xml:space="preserve"> Једна од </w:t>
      </w:r>
      <w:r w:rsidR="004E3FF5">
        <w:rPr>
          <w:lang w:val="sr-Cyrl-RS"/>
        </w:rPr>
        <w:t>информација коју поседује свака карта</w:t>
      </w:r>
      <w:r w:rsidR="005702E0">
        <w:rPr>
          <w:lang w:val="sr-Cyrl-RS"/>
        </w:rPr>
        <w:t xml:space="preserve"> јесте линк до дигиталне слике карте.</w:t>
      </w:r>
      <w:r w:rsidR="00DE4ACE">
        <w:rPr>
          <w:lang w:val="sr-Cyrl-RS"/>
        </w:rPr>
        <w:t xml:space="preserve"> Пример изгледа слика добијених на овај начин може се видети на слици 2.4.1.</w:t>
      </w:r>
      <w:r w:rsidR="005A1A95">
        <w:rPr>
          <w:lang w:val="sr-Cyrl-RS"/>
        </w:rPr>
        <w:t xml:space="preserve"> </w:t>
      </w:r>
      <w:r w:rsidR="00345142">
        <w:rPr>
          <w:lang w:val="sr-Cyrl-RS"/>
        </w:rPr>
        <w:t xml:space="preserve">За преузимање свих слика итерирањем кроз карте написали смо једноставну </w:t>
      </w:r>
      <w:r w:rsidR="00345142">
        <w:rPr>
          <w:i/>
          <w:iCs/>
          <w:lang w:val="en-GB"/>
        </w:rPr>
        <w:t xml:space="preserve">Python </w:t>
      </w:r>
      <w:r w:rsidR="00345142">
        <w:rPr>
          <w:lang w:val="sr-Cyrl-RS"/>
        </w:rPr>
        <w:t>скрипту.</w:t>
      </w:r>
      <w:r w:rsidR="009A7D62">
        <w:rPr>
          <w:lang w:val="sr-Cyrl-RS"/>
        </w:rPr>
        <w:t xml:space="preserve"> Резултујући скуп података састоји се од једне слике за сваку карту.</w:t>
      </w:r>
    </w:p>
    <w:p w14:paraId="0D92AC40" w14:textId="074A35EA" w:rsidR="00AA6F8A" w:rsidRDefault="00086F16" w:rsidP="00AA6F8A">
      <w:pPr>
        <w:pStyle w:val="IInivonaslova-Potpoglavlje"/>
        <w:rPr>
          <w:lang w:val="sr-Cyrl-RS"/>
        </w:rPr>
      </w:pPr>
      <w:bookmarkStart w:id="24" w:name="_Toc115305092"/>
      <w:r>
        <w:rPr>
          <w:lang w:val="sr-Cyrl-RS"/>
        </w:rPr>
        <w:t xml:space="preserve">Принципи </w:t>
      </w:r>
      <w:r w:rsidR="006F0ADF">
        <w:rPr>
          <w:lang w:val="sr-Cyrl-RS"/>
        </w:rPr>
        <w:t>класификационих алгоритама машинског учења</w:t>
      </w:r>
      <w:bookmarkEnd w:id="24"/>
    </w:p>
    <w:p w14:paraId="45030123" w14:textId="3624DD92" w:rsidR="00B039E0" w:rsidRDefault="003D5D14" w:rsidP="00B039E0">
      <w:pPr>
        <w:pStyle w:val="Osnovnitekst"/>
        <w:rPr>
          <w:lang w:val="sr-Cyrl-RS"/>
        </w:rPr>
      </w:pPr>
      <w:r>
        <w:rPr>
          <w:lang w:val="sr-Cyrl-RS"/>
        </w:rPr>
        <w:t>Основни алгоритам за решавање класификационих проблема машинским учењем назива се логистичка регресија.</w:t>
      </w:r>
      <w:r w:rsidR="00EF08B5">
        <w:rPr>
          <w:lang w:val="sr-Cyrl-RS"/>
        </w:rPr>
        <w:t xml:space="preserve"> </w:t>
      </w:r>
      <w:r w:rsidR="00936F50">
        <w:rPr>
          <w:lang w:val="sr-Cyrl-RS"/>
        </w:rPr>
        <w:t xml:space="preserve">Излаз модела логистичке регресије представља вероватноћу припадности улаза некој од могућих класа. </w:t>
      </w:r>
      <w:r w:rsidR="00FC5657">
        <w:rPr>
          <w:lang w:val="sr-Cyrl-RS"/>
        </w:rPr>
        <w:t xml:space="preserve">У случају да се ради о бинарној класификацији, где постоје две могуће класе, </w:t>
      </w:r>
      <w:r w:rsidR="000337B2">
        <w:rPr>
          <w:lang w:val="sr-Cyrl-RS"/>
        </w:rPr>
        <w:t xml:space="preserve">решење се моделира сигмоид функцијом, која је у контексту коришћења </w:t>
      </w:r>
      <w:r w:rsidR="00DE76DE">
        <w:rPr>
          <w:lang w:val="sr-Cyrl-RS"/>
        </w:rPr>
        <w:t xml:space="preserve">за </w:t>
      </w:r>
      <w:r w:rsidR="000337B2">
        <w:rPr>
          <w:lang w:val="sr-Cyrl-RS"/>
        </w:rPr>
        <w:t>активаци</w:t>
      </w:r>
      <w:r w:rsidR="00DE76DE">
        <w:rPr>
          <w:lang w:val="sr-Cyrl-RS"/>
        </w:rPr>
        <w:t>ју</w:t>
      </w:r>
      <w:r w:rsidR="000337B2">
        <w:rPr>
          <w:lang w:val="sr-Cyrl-RS"/>
        </w:rPr>
        <w:t xml:space="preserve"> неурона </w:t>
      </w:r>
      <w:r w:rsidR="005807B5">
        <w:rPr>
          <w:lang w:val="sr-Cyrl-RS"/>
        </w:rPr>
        <w:t xml:space="preserve">разматрана </w:t>
      </w:r>
      <w:r w:rsidR="00F52610">
        <w:rPr>
          <w:lang w:val="sr-Cyrl-RS"/>
        </w:rPr>
        <w:t>у потпоглављу 2.2.</w:t>
      </w:r>
    </w:p>
    <w:p w14:paraId="3847BE04" w14:textId="07E34B68" w:rsidR="00917329" w:rsidRDefault="00917329" w:rsidP="00917329">
      <w:pPr>
        <w:pStyle w:val="Jednacine"/>
        <w:rPr>
          <w:lang w:val="en-GB"/>
        </w:rPr>
      </w:pPr>
      <w:r>
        <w:rPr>
          <w:lang w:val="en-GB"/>
        </w:rPr>
        <w:tab/>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1+</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-(wx+b)</m:t>
                </m:r>
              </m:sup>
            </m:sSup>
          </m:den>
        </m:f>
      </m:oMath>
      <w:r>
        <w:rPr>
          <w:lang w:val="en-GB"/>
        </w:rPr>
        <w:tab/>
        <w:t>(</w:t>
      </w:r>
      <w:r w:rsidR="003D3555">
        <w:rPr>
          <w:lang w:val="sr-Cyrl-RS"/>
        </w:rPr>
        <w:t>5</w:t>
      </w:r>
      <w:r>
        <w:rPr>
          <w:lang w:val="en-GB"/>
        </w:rPr>
        <w:t>.</w:t>
      </w:r>
      <w:r w:rsidR="003D3555">
        <w:rPr>
          <w:lang w:val="sr-Cyrl-RS"/>
        </w:rPr>
        <w:t>2</w:t>
      </w:r>
      <w:r>
        <w:rPr>
          <w:lang w:val="en-GB"/>
        </w:rPr>
        <w:t>.</w:t>
      </w:r>
      <w:r>
        <w:rPr>
          <w:lang w:val="sr-Cyrl-RS"/>
        </w:rPr>
        <w:t>1.</w:t>
      </w:r>
      <w:r>
        <w:rPr>
          <w:lang w:val="en-GB"/>
        </w:rPr>
        <w:t>)</w:t>
      </w:r>
    </w:p>
    <w:p w14:paraId="6F0F759B" w14:textId="0C68573B" w:rsidR="00E52553" w:rsidRDefault="00917329" w:rsidP="00E52553">
      <w:pPr>
        <w:pStyle w:val="Osnovnitekst"/>
        <w:rPr>
          <w:lang w:val="en-GB"/>
        </w:rPr>
      </w:pPr>
      <w:r>
        <w:rPr>
          <w:lang w:val="sr-Cyrl-RS"/>
        </w:rPr>
        <w:t xml:space="preserve">где </w:t>
      </w:r>
      <m:oMath>
        <m:r>
          <w:rPr>
            <w:rFonts w:ascii="Cambria Math" w:hAnsi="Cambria Math"/>
            <w:lang w:val="en-GB"/>
          </w:rPr>
          <m:t>x</m:t>
        </m:r>
      </m:oMath>
      <w:r>
        <w:rPr>
          <w:lang w:val="sr-Cyrl-RS"/>
        </w:rPr>
        <w:t xml:space="preserve"> представља улазни вектор својстава димензије </w:t>
      </w:r>
      <w:r>
        <w:rPr>
          <w:i/>
          <w:iCs/>
          <w:lang w:val="en-GB"/>
        </w:rPr>
        <w:t>D</w:t>
      </w:r>
      <w:r>
        <w:rPr>
          <w:lang w:val="en-GB"/>
        </w:rPr>
        <w:t>,</w:t>
      </w:r>
      <w:r w:rsidRPr="00917329">
        <w:rPr>
          <w:rFonts w:ascii="Cambria Math" w:hAnsi="Cambria Math"/>
          <w:i/>
          <w:lang w:val="en-GB"/>
        </w:rPr>
        <w:t xml:space="preserve"> </w:t>
      </w:r>
      <m:oMath>
        <m:r>
          <w:rPr>
            <w:rFonts w:ascii="Cambria Math" w:hAnsi="Cambria Math"/>
            <w:lang w:val="en-GB"/>
          </w:rPr>
          <m:t>w</m:t>
        </m:r>
      </m:oMath>
      <w:r>
        <w:rPr>
          <w:lang w:val="sr-Cyrl-RS"/>
        </w:rPr>
        <w:t xml:space="preserve"> вектор параметара димензије </w:t>
      </w:r>
      <w:r>
        <w:rPr>
          <w:i/>
          <w:iCs/>
          <w:lang w:val="en-GB"/>
        </w:rPr>
        <w:t>D</w:t>
      </w:r>
      <w:r>
        <w:rPr>
          <w:lang w:val="sr-Cyrl-RS"/>
        </w:rPr>
        <w:t xml:space="preserve">, а </w:t>
      </w:r>
      <m:oMath>
        <m:r>
          <w:rPr>
            <w:rFonts w:ascii="Cambria Math" w:hAnsi="Cambria Math"/>
            <w:lang w:val="en-GB"/>
          </w:rPr>
          <m:t>b</m:t>
        </m:r>
      </m:oMath>
      <w:r>
        <w:rPr>
          <w:lang w:val="sr-Cyrl-RS"/>
        </w:rPr>
        <w:t xml:space="preserve"> реална константа.</w:t>
      </w:r>
      <w:r w:rsidR="001F6DB8">
        <w:rPr>
          <w:lang w:val="sr-Cyrl-RS"/>
        </w:rPr>
        <w:t xml:space="preserve"> На овај начин, произвољне вредности из скупа реалних бројева мапирају се у реалну вредност из опсега (0,1),</w:t>
      </w:r>
      <w:r w:rsidR="005F730A">
        <w:rPr>
          <w:lang w:val="sr-Cyrl-RS"/>
        </w:rPr>
        <w:t xml:space="preserve"> која представља вероватноћу да улаз припада једној од дв</w:t>
      </w:r>
      <w:r w:rsidR="0062773F">
        <w:rPr>
          <w:lang w:val="sr-Cyrl-RS"/>
        </w:rPr>
        <w:t>е</w:t>
      </w:r>
      <w:r w:rsidR="005F730A">
        <w:rPr>
          <w:lang w:val="sr-Cyrl-RS"/>
        </w:rPr>
        <w:t xml:space="preserve">ју класа. </w:t>
      </w:r>
      <w:r w:rsidR="005A6E2E">
        <w:rPr>
          <w:lang w:val="sr-Cyrl-RS"/>
        </w:rPr>
        <w:t xml:space="preserve">Пошто разматрамо проблеме где улаз припада само једној од могућих класа, </w:t>
      </w:r>
      <w:r w:rsidR="00677D2A">
        <w:rPr>
          <w:lang w:val="sr-Cyrl-RS"/>
        </w:rPr>
        <w:t>на основу вероватноће припадности једној класи</w:t>
      </w:r>
      <w:r w:rsidR="00E173A2">
        <w:rPr>
          <w:lang w:val="sr-Cyrl-RS"/>
        </w:rPr>
        <w:t xml:space="preserve"> </w:t>
      </w:r>
      <w:r w:rsidR="00457D34">
        <w:rPr>
          <w:lang w:val="sr-Cyrl-RS"/>
        </w:rPr>
        <w:t>добијене на</w:t>
      </w:r>
      <w:r w:rsidR="00E173A2">
        <w:rPr>
          <w:lang w:val="sr-Cyrl-RS"/>
        </w:rPr>
        <w:t xml:space="preserve"> </w:t>
      </w:r>
      <w:r w:rsidR="00457D34">
        <w:rPr>
          <w:lang w:val="sr-Cyrl-RS"/>
        </w:rPr>
        <w:t xml:space="preserve">излазу </w:t>
      </w:r>
      <w:r w:rsidR="00E173A2">
        <w:rPr>
          <w:lang w:val="sr-Cyrl-RS"/>
        </w:rPr>
        <w:t>модела,</w:t>
      </w:r>
      <w:r w:rsidR="00677D2A">
        <w:rPr>
          <w:lang w:val="sr-Cyrl-RS"/>
        </w:rPr>
        <w:t xml:space="preserve"> сазнаје се </w:t>
      </w:r>
      <w:r w:rsidR="00677D2A">
        <w:rPr>
          <w:lang w:val="sr-Cyrl-RS"/>
        </w:rPr>
        <w:lastRenderedPageBreak/>
        <w:t>и вероватноћа припадности другој</w:t>
      </w:r>
      <w:r w:rsidR="00E52553">
        <w:rPr>
          <w:lang w:val="sr-Cyrl-RS"/>
        </w:rPr>
        <w:t xml:space="preserve"> класи, једнака </w:t>
      </w:r>
      <m:oMath>
        <m:r>
          <w:rPr>
            <w:rFonts w:ascii="Cambria Math" w:hAnsi="Cambria Math"/>
            <w:lang w:val="sr-Cyrl-RS"/>
          </w:rPr>
          <m:t>1-</m:t>
        </m:r>
        <m:r>
          <w:rPr>
            <w:rFonts w:ascii="Cambria Math" w:hAnsi="Cambria Math"/>
            <w:lang w:val="en-GB"/>
          </w:rPr>
          <m:t>f(x)</m:t>
        </m:r>
      </m:oMath>
      <w:r w:rsidR="00E52553">
        <w:rPr>
          <w:lang w:val="sr-Cyrl-RS"/>
        </w:rPr>
        <w:t>.</w:t>
      </w:r>
      <w:r w:rsidR="00CB08EC">
        <w:rPr>
          <w:lang w:val="en-GB"/>
        </w:rPr>
        <w:t xml:space="preserve"> </w:t>
      </w:r>
      <w:r w:rsidR="00A8132A">
        <w:rPr>
          <w:lang w:val="sr-Cyrl-RS"/>
        </w:rPr>
        <w:t xml:space="preserve">За функцију губитка, у проблемима логистичке регресије користи се категоричка унакрсна ентропија </w:t>
      </w:r>
      <w:r w:rsidR="00A8132A">
        <w:rPr>
          <w:lang w:val="en-GB"/>
        </w:rPr>
        <w:t>(</w:t>
      </w:r>
      <w:r w:rsidR="00A8132A">
        <w:rPr>
          <w:i/>
          <w:iCs/>
          <w:lang w:val="en-GB"/>
        </w:rPr>
        <w:t>Categorical Cross Entropy</w:t>
      </w:r>
      <w:r w:rsidR="005A5F03">
        <w:rPr>
          <w:lang w:val="en-GB"/>
        </w:rPr>
        <w:t>)</w:t>
      </w:r>
    </w:p>
    <w:p w14:paraId="467025E0" w14:textId="366C065A" w:rsidR="000878AF" w:rsidRPr="000878AF" w:rsidRDefault="009075C0" w:rsidP="009075C0">
      <w:pPr>
        <w:pStyle w:val="Jednacine"/>
        <w:rPr>
          <w:lang w:val="en-GB"/>
        </w:rPr>
      </w:pPr>
      <w:r>
        <w:rPr>
          <w:iCs/>
        </w:rPr>
        <w:tab/>
      </w:r>
      <m:oMath>
        <m:r>
          <w:rPr>
            <w:rFonts w:ascii="Cambria Math" w:hAnsi="Cambria Math"/>
          </w:rPr>
          <m:t>L</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y</m:t>
            </m:r>
          </m:e>
        </m:d>
        <m:r>
          <m:rPr>
            <m:sty m:val="p"/>
          </m:rPr>
          <w:rPr>
            <w:rFonts w:ascii="Cambria Math" w:hAnsi="Cambria Math"/>
            <w:lang w:val="en-GB"/>
          </w:rPr>
          <m:t>=-</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N</m:t>
            </m:r>
          </m:sup>
          <m:e>
            <m:sSub>
              <m:sSubPr>
                <m:ctrlPr>
                  <w:rPr>
                    <w:rFonts w:ascii="Cambria Math" w:hAnsi="Cambria Math"/>
                    <w:lang w:val="en-GB"/>
                  </w:rPr>
                </m:ctrlPr>
              </m:sSubPr>
              <m:e>
                <m:r>
                  <w:rPr>
                    <w:rFonts w:ascii="Cambria Math" w:hAnsi="Cambria Math"/>
                    <w:lang w:val="en-GB"/>
                  </w:rPr>
                  <m:t>y</m:t>
                </m:r>
              </m:e>
              <m:sub>
                <m:r>
                  <w:rPr>
                    <w:rFonts w:ascii="Cambria Math" w:hAnsi="Cambria Math"/>
                    <w:lang w:val="en-GB"/>
                  </w:rPr>
                  <m:t>i</m:t>
                </m:r>
              </m:sub>
            </m:sSub>
            <m:r>
              <m:rPr>
                <m:sty m:val="p"/>
              </m:rPr>
              <w:rPr>
                <w:rFonts w:ascii="Cambria Math" w:hAnsi="Cambria Math"/>
                <w:lang w:val="en-GB"/>
              </w:rPr>
              <m:t>*</m:t>
            </m:r>
            <m:r>
              <w:rPr>
                <w:rFonts w:ascii="Cambria Math" w:hAnsi="Cambria Math"/>
                <w:lang w:val="en-GB"/>
              </w:rPr>
              <m:t>ln</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i</m:t>
                </m:r>
              </m:sub>
            </m:sSub>
            <m:r>
              <m:rPr>
                <m:sty m:val="p"/>
              </m:rPr>
              <w:rPr>
                <w:rFonts w:ascii="Cambria Math" w:hAnsi="Cambria Math"/>
                <w:lang w:val="en-GB"/>
              </w:rPr>
              <m:t>)</m:t>
            </m:r>
          </m:e>
        </m:nary>
      </m:oMath>
      <w:r>
        <w:rPr>
          <w:lang w:val="en-GB"/>
        </w:rPr>
        <w:tab/>
        <w:t>(</w:t>
      </w:r>
      <w:r w:rsidR="00776D70">
        <w:rPr>
          <w:lang w:val="sr-Cyrl-RS"/>
        </w:rPr>
        <w:t>5</w:t>
      </w:r>
      <w:r>
        <w:rPr>
          <w:lang w:val="en-GB"/>
        </w:rPr>
        <w:t>.</w:t>
      </w:r>
      <w:r w:rsidR="00776D70">
        <w:rPr>
          <w:lang w:val="sr-Cyrl-RS"/>
        </w:rPr>
        <w:t>2</w:t>
      </w:r>
      <w:r>
        <w:rPr>
          <w:lang w:val="en-GB"/>
        </w:rPr>
        <w:t>.2.)</w:t>
      </w:r>
    </w:p>
    <w:p w14:paraId="379FE4F0" w14:textId="0C61CBE7" w:rsidR="000E6AFB" w:rsidRDefault="001820CB" w:rsidP="00E52553">
      <w:pPr>
        <w:pStyle w:val="Osnovnitekst"/>
        <w:rPr>
          <w:iCs/>
          <w:lang w:val="sr-Cyrl-RS"/>
        </w:rPr>
      </w:pPr>
      <w:r>
        <w:rPr>
          <w:iCs/>
          <w:lang w:val="sr-Cyrl-RS"/>
        </w:rPr>
        <w:t xml:space="preserve">где </w:t>
      </w:r>
      <m:oMath>
        <m:r>
          <w:rPr>
            <w:rFonts w:ascii="Cambria Math" w:hAnsi="Cambria Math"/>
            <w:lang w:val="en-GB"/>
          </w:rPr>
          <m:t>N</m:t>
        </m:r>
      </m:oMath>
      <w:r>
        <w:rPr>
          <w:iCs/>
          <w:lang w:val="sr-Cyrl-RS"/>
        </w:rPr>
        <w:t xml:space="preserve"> представља број класа, </w:t>
      </w:r>
      <m:oMath>
        <m:r>
          <w:rPr>
            <w:rFonts w:ascii="Cambria Math" w:hAnsi="Cambria Math"/>
          </w:rPr>
          <m:t>p</m:t>
        </m:r>
      </m:oMath>
      <w:r>
        <w:rPr>
          <w:iCs/>
          <w:lang w:val="sr-Cyrl-RS"/>
        </w:rPr>
        <w:t xml:space="preserve"> представља дистрибуцију вероватноћа припадности свакој од класа за дати улаз, коју је генерисао модел, док </w:t>
      </w:r>
      <m:oMath>
        <m:r>
          <w:rPr>
            <w:rFonts w:ascii="Cambria Math" w:hAnsi="Cambria Math"/>
          </w:rPr>
          <m:t>y</m:t>
        </m:r>
      </m:oMath>
      <w:r>
        <w:rPr>
          <w:iCs/>
          <w:lang w:val="sr-Cyrl-RS"/>
        </w:rPr>
        <w:t xml:space="preserve"> представља очекивану припадност класама за дати улаз, где елемент </w:t>
      </w:r>
      <m:oMath>
        <m:r>
          <w:rPr>
            <w:rFonts w:ascii="Cambria Math" w:hAnsi="Cambria Math"/>
          </w:rPr>
          <m:t>y</m:t>
        </m:r>
      </m:oMath>
      <w:r>
        <w:rPr>
          <w:iCs/>
          <w:lang w:val="sr-Cyrl-RS"/>
        </w:rPr>
        <w:t xml:space="preserve"> који се односи на класу којој улаз припада има вредност 1, док остали елементи имају вредност 0.</w:t>
      </w:r>
      <w:r w:rsidR="000E6AFB">
        <w:rPr>
          <w:iCs/>
          <w:lang w:val="sr-Cyrl-RS"/>
        </w:rPr>
        <w:t xml:space="preserve"> За случај бинарне класификације, функција се може једноставније написати</w:t>
      </w:r>
    </w:p>
    <w:p w14:paraId="1ED81C9C" w14:textId="354260BA" w:rsidR="004D1071" w:rsidRPr="004D1071" w:rsidRDefault="00ED4E94" w:rsidP="004D1071">
      <w:pPr>
        <w:pStyle w:val="Jednacine"/>
        <w:rPr>
          <w:i/>
        </w:rPr>
      </w:pPr>
      <w:r>
        <w:rPr>
          <w:iCs/>
        </w:rPr>
        <w:tab/>
      </w:r>
      <m:oMath>
        <m:r>
          <w:rPr>
            <w:rFonts w:ascii="Cambria Math" w:hAnsi="Cambria Math"/>
          </w:rPr>
          <m:t>L</m:t>
        </m:r>
        <m:d>
          <m:dPr>
            <m:ctrlPr>
              <w:rPr>
                <w:rFonts w:ascii="Cambria Math" w:hAnsi="Cambria Math"/>
              </w:rPr>
            </m:ctrlPr>
          </m:dPr>
          <m:e>
            <m:r>
              <w:rPr>
                <w:rFonts w:ascii="Cambria Math" w:hAnsi="Cambria Math"/>
                <w:lang w:val="en-GB"/>
              </w:rPr>
              <m:t>x</m:t>
            </m:r>
            <m:r>
              <m:rPr>
                <m:sty m:val="p"/>
              </m:rPr>
              <w:rPr>
                <w:rFonts w:ascii="Cambria Math" w:hAnsi="Cambria Math"/>
              </w:rPr>
              <m:t>,</m:t>
            </m:r>
            <m:r>
              <w:rPr>
                <w:rFonts w:ascii="Cambria Math" w:hAnsi="Cambria Math"/>
              </w:rPr>
              <m:t>y</m:t>
            </m:r>
          </m:e>
        </m:d>
        <m:r>
          <m:rPr>
            <m:sty m:val="p"/>
          </m:rPr>
          <w:rPr>
            <w:rFonts w:ascii="Cambria Math" w:hAnsi="Cambria Math"/>
            <w:lang w:val="en-GB"/>
          </w:rPr>
          <m:t>=-</m:t>
        </m:r>
        <m:r>
          <w:rPr>
            <w:rFonts w:ascii="Cambria Math" w:hAnsi="Cambria Math"/>
            <w:lang w:val="en-GB"/>
          </w:rPr>
          <m:t>y*</m:t>
        </m:r>
        <m:func>
          <m:funcPr>
            <m:ctrlPr>
              <w:rPr>
                <w:rFonts w:ascii="Cambria Math" w:hAnsi="Cambria Math"/>
                <w:lang w:val="en-GB"/>
              </w:rPr>
            </m:ctrlPr>
          </m:funcPr>
          <m:fName>
            <m:r>
              <m:rPr>
                <m:sty m:val="p"/>
              </m:rPr>
              <w:rPr>
                <w:rFonts w:ascii="Cambria Math" w:hAnsi="Cambria Math"/>
                <w:lang w:val="en-GB"/>
              </w:rPr>
              <m:t>ln</m:t>
            </m:r>
            <m:ctrlPr>
              <w:rPr>
                <w:rFonts w:ascii="Cambria Math" w:hAnsi="Cambria Math"/>
                <w:i/>
                <w:lang w:val="en-GB"/>
              </w:rPr>
            </m:ctrlPr>
          </m:fName>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e>
            </m:d>
          </m:e>
        </m:func>
        <m:r>
          <w:rPr>
            <w:rFonts w:ascii="Cambria Math" w:hAnsi="Cambria Math"/>
            <w:lang w:val="en-GB"/>
          </w:rPr>
          <m:t>-</m:t>
        </m:r>
        <m:d>
          <m:dPr>
            <m:ctrlPr>
              <w:rPr>
                <w:rFonts w:ascii="Cambria Math" w:hAnsi="Cambria Math"/>
                <w:i/>
                <w:lang w:val="en-GB"/>
              </w:rPr>
            </m:ctrlPr>
          </m:dPr>
          <m:e>
            <m:r>
              <w:rPr>
                <w:rFonts w:ascii="Cambria Math" w:hAnsi="Cambria Math"/>
                <w:lang w:val="en-GB"/>
              </w:rPr>
              <m:t>1-y</m:t>
            </m:r>
          </m:e>
        </m:d>
        <m:r>
          <w:rPr>
            <w:rFonts w:ascii="Cambria Math" w:hAnsi="Cambria Math"/>
            <w:lang w:val="en-GB"/>
          </w:rPr>
          <m:t>*</m:t>
        </m:r>
        <m:r>
          <m:rPr>
            <m:sty m:val="p"/>
          </m:rPr>
          <w:rPr>
            <w:rFonts w:ascii="Cambria Math" w:hAnsi="Cambria Math"/>
            <w:lang w:val="en-GB"/>
          </w:rPr>
          <m:t>ln⁡</m:t>
        </m:r>
        <m:r>
          <w:rPr>
            <w:rFonts w:ascii="Cambria Math" w:hAnsi="Cambria Math"/>
            <w:lang w:val="en-GB"/>
          </w:rPr>
          <m:t>(1-f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oMath>
      <w:r>
        <w:rPr>
          <w:lang w:val="en-GB"/>
        </w:rPr>
        <w:tab/>
        <w:t>(</w:t>
      </w:r>
      <w:r w:rsidR="00776D70">
        <w:rPr>
          <w:lang w:val="sr-Cyrl-RS"/>
        </w:rPr>
        <w:t>5</w:t>
      </w:r>
      <w:r>
        <w:rPr>
          <w:lang w:val="en-GB"/>
        </w:rPr>
        <w:t>.</w:t>
      </w:r>
      <w:r w:rsidR="00776D70">
        <w:rPr>
          <w:lang w:val="sr-Cyrl-RS"/>
        </w:rPr>
        <w:t>2</w:t>
      </w:r>
      <w:r>
        <w:rPr>
          <w:lang w:val="en-GB"/>
        </w:rPr>
        <w:t>.3.)</w:t>
      </w:r>
    </w:p>
    <w:p w14:paraId="2616E1BA" w14:textId="75AD0FBB" w:rsidR="00CB08EC" w:rsidRPr="00570329" w:rsidRDefault="009B6EA8" w:rsidP="00E52553">
      <w:pPr>
        <w:pStyle w:val="Osnovnitekst"/>
        <w:rPr>
          <w:iCs/>
          <w:lang w:val="en-GB"/>
        </w:rPr>
      </w:pPr>
      <w:r>
        <w:rPr>
          <w:iCs/>
          <w:lang w:val="sr-Cyrl-RS"/>
        </w:rPr>
        <w:t xml:space="preserve"> Оптимизациони критеријум који треба минимизовати јесте збир функције губитка</w:t>
      </w:r>
      <w:r w:rsidR="00455C07">
        <w:rPr>
          <w:iCs/>
          <w:lang w:val="sr-Cyrl-RS"/>
        </w:rPr>
        <w:t xml:space="preserve"> за</w:t>
      </w:r>
      <w:r>
        <w:rPr>
          <w:iCs/>
          <w:lang w:val="sr-Cyrl-RS"/>
        </w:rPr>
        <w:t xml:space="preserve"> св</w:t>
      </w:r>
      <w:r w:rsidR="00455C07">
        <w:rPr>
          <w:iCs/>
          <w:lang w:val="sr-Cyrl-RS"/>
        </w:rPr>
        <w:t>аки</w:t>
      </w:r>
      <w:r>
        <w:rPr>
          <w:iCs/>
          <w:lang w:val="sr-Cyrl-RS"/>
        </w:rPr>
        <w:t xml:space="preserve"> податак из скупа података за тренирање.</w:t>
      </w:r>
      <w:r w:rsidR="00C05E3E">
        <w:rPr>
          <w:iCs/>
          <w:lang w:val="en-GB"/>
        </w:rPr>
        <w:t xml:space="preserve"> </w:t>
      </w:r>
      <w:r w:rsidR="00C05E3E">
        <w:rPr>
          <w:iCs/>
          <w:lang w:val="sr-Cyrl-RS"/>
        </w:rPr>
        <w:t>Типи</w:t>
      </w:r>
      <w:r w:rsidR="00D95093">
        <w:rPr>
          <w:iCs/>
          <w:lang w:val="sr-Cyrl-RS"/>
        </w:rPr>
        <w:t>чни оптимизациони алгоритми коришћени за решавање овог проблема јесу варијанте градијентног спуста.</w:t>
      </w:r>
      <w:r w:rsidR="00570329">
        <w:rPr>
          <w:iCs/>
          <w:lang w:val="en-GB"/>
        </w:rPr>
        <w:t xml:space="preserve"> [1]</w:t>
      </w:r>
    </w:p>
    <w:p w14:paraId="463EB48D" w14:textId="5922CFAB" w:rsidR="004A0E84" w:rsidRDefault="00F83970" w:rsidP="004A0E84">
      <w:pPr>
        <w:pStyle w:val="Osnovnitekst"/>
        <w:rPr>
          <w:lang w:val="sr-Cyrl-RS"/>
        </w:rPr>
      </w:pPr>
      <w:r>
        <w:rPr>
          <w:iCs/>
          <w:lang w:val="sr-Cyrl-RS"/>
        </w:rPr>
        <w:t>Уколико решавамо проблем вишеструке класификације, где постоји више од две могуће класе,</w:t>
      </w:r>
      <w:r w:rsidR="003C7B9E">
        <w:rPr>
          <w:iCs/>
          <w:lang w:val="en-GB"/>
        </w:rPr>
        <w:t xml:space="preserve"> </w:t>
      </w:r>
      <w:r w:rsidR="003C7B9E">
        <w:rPr>
          <w:iCs/>
          <w:lang w:val="sr-Cyrl-RS"/>
        </w:rPr>
        <w:t xml:space="preserve">функција која се користи за израчунавање вероватноћа припадности улаза за сваку од класа назива се </w:t>
      </w:r>
      <w:r w:rsidR="003C7B9E">
        <w:rPr>
          <w:i/>
          <w:lang w:val="en-GB"/>
        </w:rPr>
        <w:t xml:space="preserve">softmax </w:t>
      </w:r>
      <w:r w:rsidR="003C7B9E">
        <w:rPr>
          <w:lang w:val="sr-Cyrl-RS"/>
        </w:rPr>
        <w:t>функција.</w:t>
      </w:r>
      <w:r w:rsidR="00E16106">
        <w:rPr>
          <w:lang w:val="sr-Cyrl-RS"/>
        </w:rPr>
        <w:t xml:space="preserve"> Ова функција </w:t>
      </w:r>
      <w:r w:rsidR="006238C4">
        <w:rPr>
          <w:lang w:val="sr-Cyrl-RS"/>
        </w:rPr>
        <w:t>као улазну вредност прихвата вектор реалних бројева, димензије једнаке броју класа</w:t>
      </w:r>
      <w:r w:rsidR="00296607">
        <w:rPr>
          <w:lang w:val="sr-Cyrl-RS"/>
        </w:rPr>
        <w:t>, а као излаз даје вектор реалних бројева из опсега (0,1), истих димензија, који представља дистрибуцију вероватноћа припадности улаза за сваку од класа</w:t>
      </w:r>
      <w:r w:rsidR="006238C4">
        <w:rPr>
          <w:lang w:val="sr-Cyrl-RS"/>
        </w:rPr>
        <w:t>.</w:t>
      </w:r>
      <w:r w:rsidR="00B409A8">
        <w:rPr>
          <w:lang w:val="sr-Cyrl-RS"/>
        </w:rPr>
        <w:t xml:space="preserve"> Свака вредност излазног вектора представља вероватноћу припадности за једну класу. Збир свих елемената излазног вектора једнак је 1.</w:t>
      </w:r>
      <w:r w:rsidR="004A0E84">
        <w:rPr>
          <w:lang w:val="sr-Cyrl-RS"/>
        </w:rPr>
        <w:t xml:space="preserve"> За улазни вектор </w:t>
      </w:r>
      <m:oMath>
        <m:r>
          <w:rPr>
            <w:rFonts w:ascii="Cambria Math" w:hAnsi="Cambria Math"/>
            <w:lang w:val="en-GB"/>
          </w:rPr>
          <m:t>x</m:t>
        </m:r>
      </m:oMath>
      <w:r w:rsidR="00810B7F">
        <w:t xml:space="preserve"> </w:t>
      </w:r>
      <w:r w:rsidR="00810B7F">
        <w:rPr>
          <w:lang w:val="sr-Cyrl-RS"/>
        </w:rPr>
        <w:t xml:space="preserve">величине </w:t>
      </w:r>
      <m:oMath>
        <m:r>
          <w:rPr>
            <w:rFonts w:ascii="Cambria Math" w:hAnsi="Cambria Math"/>
            <w:lang w:val="sr-Cyrl-RS"/>
          </w:rPr>
          <m:t>K</m:t>
        </m:r>
      </m:oMath>
      <w:r w:rsidR="00810B7F">
        <w:rPr>
          <w:lang w:val="en-GB"/>
        </w:rPr>
        <w:t>, e</w:t>
      </w:r>
      <w:r w:rsidR="004A0E84">
        <w:rPr>
          <w:lang w:val="sr-Cyrl-RS"/>
        </w:rPr>
        <w:t xml:space="preserve">лемент излазног вектора </w:t>
      </w:r>
      <m:oMath>
        <m:sSub>
          <m:sSubPr>
            <m:ctrlPr>
              <w:rPr>
                <w:rFonts w:ascii="Cambria Math" w:hAnsi="Cambria Math"/>
                <w:i/>
              </w:rPr>
            </m:ctrlPr>
          </m:sSubPr>
          <m:e>
            <m:r>
              <w:rPr>
                <w:rFonts w:ascii="Cambria Math" w:hAnsi="Cambria Math"/>
                <w:lang w:val="en-GB"/>
              </w:rPr>
              <m:t>y</m:t>
            </m:r>
          </m:e>
          <m:sub>
            <m:r>
              <w:rPr>
                <w:rFonts w:ascii="Cambria Math" w:hAnsi="Cambria Math"/>
              </w:rPr>
              <m:t>i</m:t>
            </m:r>
          </m:sub>
        </m:sSub>
      </m:oMath>
      <w:r w:rsidR="004A0E84">
        <w:rPr>
          <w:lang w:val="sr-Cyrl-RS"/>
        </w:rPr>
        <w:t xml:space="preserve"> рачуна се по следећој формули:</w:t>
      </w:r>
    </w:p>
    <w:p w14:paraId="47574E69" w14:textId="2A11D442" w:rsidR="004A0E84" w:rsidRDefault="004A0E84" w:rsidP="004A0E84">
      <w:pPr>
        <w:pStyle w:val="Jednacine"/>
      </w:pPr>
      <w:r>
        <w:tab/>
      </w:r>
      <m:oMath>
        <m:sSub>
          <m:sSubPr>
            <m:ctrlPr>
              <w:rPr>
                <w:rFonts w:ascii="Cambria Math" w:hAnsi="Cambria Math"/>
                <w:i/>
              </w:rPr>
            </m:ctrlPr>
          </m:sSubPr>
          <m:e>
            <m:r>
              <w:rPr>
                <w:rFonts w:ascii="Cambria Math" w:hAnsi="Cambria Math"/>
                <w:lang w:val="en-GB"/>
              </w:rPr>
              <m:t>y</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w:r>
        <w:tab/>
        <w:t>(</w:t>
      </w:r>
      <w:r w:rsidR="00B66094">
        <w:rPr>
          <w:lang w:val="sr-Cyrl-RS"/>
        </w:rPr>
        <w:t>5</w:t>
      </w:r>
      <w:r>
        <w:t>.</w:t>
      </w:r>
      <w:r w:rsidR="00B66094">
        <w:rPr>
          <w:lang w:val="sr-Cyrl-RS"/>
        </w:rPr>
        <w:t>2</w:t>
      </w:r>
      <w:r>
        <w:t>.4.)</w:t>
      </w:r>
    </w:p>
    <w:p w14:paraId="5C2329B0" w14:textId="539A32F4" w:rsidR="004A0E84" w:rsidRPr="00165297" w:rsidRDefault="004A0E84" w:rsidP="004A0E84">
      <w:pPr>
        <w:pStyle w:val="Osnovnitekst"/>
        <w:rPr>
          <w:lang w:val="en-GB"/>
        </w:rPr>
      </w:pPr>
      <w:r>
        <w:rPr>
          <w:lang w:val="sr-Cyrl-RS"/>
        </w:rPr>
        <w:t>Избор</w:t>
      </w:r>
      <w:r w:rsidR="00225A8D">
        <w:rPr>
          <w:lang w:val="en-GB"/>
        </w:rPr>
        <w:t xml:space="preserve"> </w:t>
      </w:r>
      <w:r w:rsidR="00225A8D">
        <w:rPr>
          <w:lang w:val="sr-Cyrl-RS"/>
        </w:rPr>
        <w:t>функције губитка, оптимизационог критеријума као и оптимизационог алгоритма идентичан је као у случају бинарне класификације.</w:t>
      </w:r>
      <w:r w:rsidR="00165297">
        <w:rPr>
          <w:lang w:val="en-GB"/>
        </w:rPr>
        <w:t xml:space="preserve"> [17]</w:t>
      </w:r>
    </w:p>
    <w:p w14:paraId="080AB328" w14:textId="72DD44B6" w:rsidR="0064433A" w:rsidRDefault="0068558B" w:rsidP="004A0E84">
      <w:pPr>
        <w:pStyle w:val="Osnovnitekst"/>
        <w:rPr>
          <w:lang w:val="en-GB"/>
        </w:rPr>
      </w:pPr>
      <w:r>
        <w:rPr>
          <w:lang w:val="sr-Cyrl-RS"/>
        </w:rPr>
        <w:t>Најчешћи приступ изградњи неуралних мрежа за класификационе проблеме јесте коришћење потпуно повезаног слоја као последњег слоја, са бројем неурона</w:t>
      </w:r>
      <w:r w:rsidR="00332F85">
        <w:rPr>
          <w:lang w:val="sr-Cyrl-RS"/>
        </w:rPr>
        <w:t xml:space="preserve"> слоја</w:t>
      </w:r>
      <w:r>
        <w:rPr>
          <w:lang w:val="sr-Cyrl-RS"/>
        </w:rPr>
        <w:t xml:space="preserve"> једнаком броју класа, и са </w:t>
      </w:r>
      <w:r>
        <w:rPr>
          <w:i/>
          <w:iCs/>
          <w:lang w:val="en-GB"/>
        </w:rPr>
        <w:t xml:space="preserve">softmax </w:t>
      </w:r>
      <w:r>
        <w:rPr>
          <w:lang w:val="sr-Cyrl-RS"/>
        </w:rPr>
        <w:t>функцијом као активационом функцијом</w:t>
      </w:r>
      <w:r w:rsidR="00332F85">
        <w:rPr>
          <w:lang w:val="sr-Cyrl-RS"/>
        </w:rPr>
        <w:t xml:space="preserve"> слоја</w:t>
      </w:r>
      <w:r w:rsidR="00692669">
        <w:rPr>
          <w:lang w:val="sr-Cyrl-RS"/>
        </w:rPr>
        <w:t>. Остатак топологије мреже прилагођава се специфичном проблему који се решава, као и типу улазних података.</w:t>
      </w:r>
      <w:r w:rsidR="00A279CC">
        <w:rPr>
          <w:lang w:val="sr-Cyrl-RS"/>
        </w:rPr>
        <w:t xml:space="preserve"> Пошто су код проблема класификације слика улазни податак слике, остатак неуралне мреже биће </w:t>
      </w:r>
      <w:r w:rsidR="000262B0">
        <w:rPr>
          <w:lang w:val="sr-Cyrl-RS"/>
        </w:rPr>
        <w:t>реализован</w:t>
      </w:r>
      <w:r w:rsidR="00A279CC">
        <w:rPr>
          <w:lang w:val="sr-Cyrl-RS"/>
        </w:rPr>
        <w:t xml:space="preserve"> у виду конволуционе неуралне мреже.</w:t>
      </w:r>
      <w:r w:rsidR="00824759">
        <w:rPr>
          <w:lang w:val="en-GB"/>
        </w:rPr>
        <w:t xml:space="preserve"> </w:t>
      </w:r>
      <w:r w:rsidR="00824759">
        <w:rPr>
          <w:lang w:val="sr-Cyrl-RS"/>
        </w:rPr>
        <w:t xml:space="preserve">Примери популарних архитектура неуралних мрежа са класификацију слика јесу </w:t>
      </w:r>
      <w:r w:rsidR="00824759">
        <w:rPr>
          <w:i/>
          <w:iCs/>
          <w:lang w:val="en-GB"/>
        </w:rPr>
        <w:t>VGG</w:t>
      </w:r>
      <w:r w:rsidR="00913652">
        <w:rPr>
          <w:i/>
          <w:iCs/>
          <w:lang w:val="en-GB"/>
        </w:rPr>
        <w:t>Net</w:t>
      </w:r>
      <w:r w:rsidR="00824759">
        <w:rPr>
          <w:lang w:val="en-GB"/>
        </w:rPr>
        <w:t xml:space="preserve">, </w:t>
      </w:r>
      <w:r w:rsidR="00824759">
        <w:rPr>
          <w:i/>
          <w:iCs/>
          <w:lang w:val="en-GB"/>
        </w:rPr>
        <w:t>AlexNet</w:t>
      </w:r>
      <w:r w:rsidR="00824759">
        <w:rPr>
          <w:lang w:val="en-GB"/>
        </w:rPr>
        <w:t xml:space="preserve">, </w:t>
      </w:r>
      <w:r w:rsidR="00824759">
        <w:rPr>
          <w:lang w:val="sr-Cyrl-RS"/>
        </w:rPr>
        <w:t xml:space="preserve">и </w:t>
      </w:r>
      <w:r w:rsidR="00824759">
        <w:rPr>
          <w:i/>
          <w:iCs/>
          <w:lang w:val="en-GB"/>
        </w:rPr>
        <w:t>ResNet</w:t>
      </w:r>
      <w:r w:rsidR="00824759">
        <w:rPr>
          <w:lang w:val="en-GB"/>
        </w:rPr>
        <w:t>.</w:t>
      </w:r>
      <w:r w:rsidR="008516C9">
        <w:rPr>
          <w:lang w:val="en-GB"/>
        </w:rPr>
        <w:t xml:space="preserve"> [18]</w:t>
      </w:r>
    </w:p>
    <w:p w14:paraId="509B6B40" w14:textId="1EFE8EB7" w:rsidR="00855DCC" w:rsidRPr="00353C14" w:rsidRDefault="00855DCC" w:rsidP="00855DCC">
      <w:pPr>
        <w:pStyle w:val="SlikeTabele"/>
        <w:rPr>
          <w:lang w:val="sr-Cyrl-RS"/>
        </w:rPr>
      </w:pPr>
      <w:r>
        <w:rPr>
          <w:noProof/>
        </w:rPr>
        <w:lastRenderedPageBreak/>
        <w:drawing>
          <wp:inline distT="0" distB="0" distL="0" distR="0" wp14:anchorId="323BCE19" wp14:editId="3CCCF7D7">
            <wp:extent cx="4432806" cy="28208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2806" cy="2820877"/>
                    </a:xfrm>
                    <a:prstGeom prst="rect">
                      <a:avLst/>
                    </a:prstGeom>
                  </pic:spPr>
                </pic:pic>
              </a:graphicData>
            </a:graphic>
          </wp:inline>
        </w:drawing>
      </w:r>
    </w:p>
    <w:p w14:paraId="26B5B74F" w14:textId="3845FB8C" w:rsidR="00855DCC" w:rsidRDefault="00855DCC" w:rsidP="00855DCC">
      <w:pPr>
        <w:pStyle w:val="Oznakaslike"/>
        <w:rPr>
          <w:lang w:val="en-GB"/>
        </w:rPr>
      </w:pPr>
      <w:r>
        <w:rPr>
          <w:lang w:val="sr-Cyrl-RS"/>
        </w:rPr>
        <w:t xml:space="preserve">Слика </w:t>
      </w:r>
      <w:r w:rsidR="007C3472">
        <w:rPr>
          <w:lang w:val="sr-Cyrl-RS"/>
        </w:rPr>
        <w:t>5</w:t>
      </w:r>
      <w:r>
        <w:rPr>
          <w:lang w:val="sr-Cyrl-RS"/>
        </w:rPr>
        <w:t>.</w:t>
      </w:r>
      <w:r w:rsidR="007C3472">
        <w:rPr>
          <w:lang w:val="sr-Cyrl-RS"/>
        </w:rPr>
        <w:t>2</w:t>
      </w:r>
      <w:r>
        <w:rPr>
          <w:lang w:val="sr-Cyrl-RS"/>
        </w:rPr>
        <w:t xml:space="preserve">.1. Визуелизација архитектуре </w:t>
      </w:r>
      <w:r>
        <w:rPr>
          <w:lang w:val="en-GB"/>
        </w:rPr>
        <w:t>VGG16</w:t>
      </w:r>
      <w:r w:rsidR="00C81EE9">
        <w:rPr>
          <w:lang w:val="en-GB"/>
        </w:rPr>
        <w:t xml:space="preserve"> [19]</w:t>
      </w:r>
    </w:p>
    <w:p w14:paraId="57E65B4A" w14:textId="764DF02F" w:rsidR="00855DCC" w:rsidRDefault="005B1F67" w:rsidP="00281518">
      <w:pPr>
        <w:pStyle w:val="Osnovnitekst"/>
        <w:rPr>
          <w:lang w:val="sr-Cyrl-RS"/>
        </w:rPr>
      </w:pPr>
      <w:r>
        <w:rPr>
          <w:lang w:val="sr-Cyrl-RS"/>
        </w:rPr>
        <w:t xml:space="preserve">Како би модел за класификацију слика показивао добре перформансе, неопходно је да скуп података за тренирање садржи велики број примерака за сваку </w:t>
      </w:r>
      <w:r w:rsidR="00780BCB">
        <w:rPr>
          <w:lang w:val="sr-Cyrl-RS"/>
        </w:rPr>
        <w:t>од класа.</w:t>
      </w:r>
      <w:r w:rsidR="000D23D4">
        <w:rPr>
          <w:lang w:val="sr-Cyrl-RS"/>
        </w:rPr>
        <w:t xml:space="preserve"> Како наш скуп података садржи само једну слику за сваку од изузетно великог броја класа, </w:t>
      </w:r>
      <w:r w:rsidR="00103A24">
        <w:rPr>
          <w:lang w:val="sr-Cyrl-RS"/>
        </w:rPr>
        <w:t xml:space="preserve">овај метод решавања нашег проблема </w:t>
      </w:r>
      <w:r w:rsidR="00894886">
        <w:rPr>
          <w:lang w:val="sr-Cyrl-RS"/>
        </w:rPr>
        <w:t>је слабо применљив.</w:t>
      </w:r>
      <w:r w:rsidR="00D61FB4">
        <w:rPr>
          <w:lang w:val="sr-Cyrl-RS"/>
        </w:rPr>
        <w:t xml:space="preserve"> Упркос томе, </w:t>
      </w:r>
      <w:r w:rsidR="00757533">
        <w:rPr>
          <w:lang w:val="sr-Cyrl-RS"/>
        </w:rPr>
        <w:t>покушано је тренирање</w:t>
      </w:r>
      <w:r w:rsidR="00DC0CF8">
        <w:rPr>
          <w:lang w:val="sr-Cyrl-RS"/>
        </w:rPr>
        <w:t xml:space="preserve"> модела архитектуре </w:t>
      </w:r>
      <w:r w:rsidR="00DC0CF8">
        <w:rPr>
          <w:i/>
          <w:iCs/>
          <w:lang w:val="en-GB"/>
        </w:rPr>
        <w:t>VGG16</w:t>
      </w:r>
      <w:r w:rsidR="00DC0CF8">
        <w:rPr>
          <w:lang w:val="sr-Cyrl-RS"/>
        </w:rPr>
        <w:t xml:space="preserve">, где је </w:t>
      </w:r>
      <w:r w:rsidR="00E67887">
        <w:rPr>
          <w:lang w:val="sr-Cyrl-RS"/>
        </w:rPr>
        <w:t>скуп података</w:t>
      </w:r>
      <w:r w:rsidR="00797011">
        <w:rPr>
          <w:lang w:val="sr-Cyrl-RS"/>
        </w:rPr>
        <w:t xml:space="preserve"> за тренирање</w:t>
      </w:r>
      <w:r w:rsidR="00E67887">
        <w:rPr>
          <w:lang w:val="sr-Cyrl-RS"/>
        </w:rPr>
        <w:t xml:space="preserve"> сачињен од 24 варијанти сваке карте, генерисаних </w:t>
      </w:r>
      <w:r w:rsidR="00960F3C">
        <w:rPr>
          <w:lang w:val="sr-Cyrl-RS"/>
        </w:rPr>
        <w:t>аугментацијом</w:t>
      </w:r>
      <w:r w:rsidR="00E67887">
        <w:rPr>
          <w:lang w:val="sr-Cyrl-RS"/>
        </w:rPr>
        <w:t xml:space="preserve"> података</w:t>
      </w:r>
      <w:r w:rsidR="00DC0CF8">
        <w:rPr>
          <w:lang w:val="sr-Cyrl-RS"/>
        </w:rPr>
        <w:t>,</w:t>
      </w:r>
      <w:r w:rsidR="00B07ADF">
        <w:rPr>
          <w:lang w:val="sr-Cyrl-RS"/>
        </w:rPr>
        <w:t xml:space="preserve"> али се овај метод убрзо показао неприхватљивим</w:t>
      </w:r>
      <w:r w:rsidR="0047511D">
        <w:rPr>
          <w:lang w:val="sr-Cyrl-RS"/>
        </w:rPr>
        <w:t>, те нећемо детаљно разматрати његову имплементацију</w:t>
      </w:r>
      <w:r w:rsidR="00B07ADF">
        <w:rPr>
          <w:lang w:val="sr-Cyrl-RS"/>
        </w:rPr>
        <w:t xml:space="preserve">. </w:t>
      </w:r>
      <w:r w:rsidR="00B366B7">
        <w:rPr>
          <w:lang w:val="sr-Cyrl-RS"/>
        </w:rPr>
        <w:t>Закључено је да морамо пронаћи другачији приступ решавању проблема.</w:t>
      </w:r>
    </w:p>
    <w:p w14:paraId="3D21603F" w14:textId="4FCCB884" w:rsidR="00281518" w:rsidRDefault="00044BBC" w:rsidP="00281518">
      <w:pPr>
        <w:pStyle w:val="IInivonaslova-Potpoglavlje"/>
        <w:rPr>
          <w:lang w:val="sr-Cyrl-RS"/>
        </w:rPr>
      </w:pPr>
      <w:bookmarkStart w:id="25" w:name="_Toc115305093"/>
      <w:r>
        <w:rPr>
          <w:lang w:val="sr-Cyrl-RS"/>
        </w:rPr>
        <w:t>О сијамским мрежама</w:t>
      </w:r>
      <w:bookmarkEnd w:id="25"/>
    </w:p>
    <w:p w14:paraId="7BCF75F8" w14:textId="5A2FE3B3" w:rsidR="006D275B" w:rsidRPr="00587F90" w:rsidRDefault="0051676E" w:rsidP="006D275B">
      <w:pPr>
        <w:pStyle w:val="Osnovnitekst"/>
        <w:rPr>
          <w:lang w:val="en-GB"/>
        </w:rPr>
      </w:pPr>
      <w:r>
        <w:rPr>
          <w:lang w:val="sr-Cyrl-RS"/>
        </w:rPr>
        <w:t xml:space="preserve">Сијамска мрежа </w:t>
      </w:r>
      <w:r>
        <w:rPr>
          <w:lang w:val="en-GB"/>
        </w:rPr>
        <w:t>(</w:t>
      </w:r>
      <w:r>
        <w:rPr>
          <w:i/>
          <w:iCs/>
          <w:lang w:val="en-GB"/>
        </w:rPr>
        <w:t>Siamese network</w:t>
      </w:r>
      <w:r>
        <w:rPr>
          <w:lang w:val="en-GB"/>
        </w:rPr>
        <w:t>)</w:t>
      </w:r>
      <w:r w:rsidR="007416D7">
        <w:rPr>
          <w:lang w:val="en-GB"/>
        </w:rPr>
        <w:t xml:space="preserve"> </w:t>
      </w:r>
      <w:r w:rsidR="007416D7">
        <w:rPr>
          <w:lang w:val="sr-Cyrl-RS"/>
        </w:rPr>
        <w:t>представља архитектуру неуралне мреже која се састоји</w:t>
      </w:r>
      <w:r w:rsidR="00BD6DCE">
        <w:rPr>
          <w:lang w:val="sr-Cyrl-RS"/>
        </w:rPr>
        <w:t xml:space="preserve"> из пара </w:t>
      </w:r>
      <w:r w:rsidR="00825567">
        <w:rPr>
          <w:lang w:val="sr-Cyrl-RS"/>
        </w:rPr>
        <w:t>мрежа „близнакиња“, истоветних топологија и</w:t>
      </w:r>
      <w:r w:rsidR="00557E74">
        <w:rPr>
          <w:lang w:val="sr-Cyrl-RS"/>
        </w:rPr>
        <w:t xml:space="preserve"> дељених</w:t>
      </w:r>
      <w:r w:rsidR="00825567">
        <w:rPr>
          <w:lang w:val="sr-Cyrl-RS"/>
        </w:rPr>
        <w:t xml:space="preserve"> параметара</w:t>
      </w:r>
      <w:r w:rsidR="00557E74">
        <w:rPr>
          <w:lang w:val="sr-Cyrl-RS"/>
        </w:rPr>
        <w:t>,</w:t>
      </w:r>
      <w:r w:rsidR="009268B0">
        <w:rPr>
          <w:lang w:val="sr-Cyrl-RS"/>
        </w:rPr>
        <w:t xml:space="preserve"> на које се доводи различити улаз. На излаз ових двеју мрежа надовезује се слој за мерење метрике раздаљине њихових излаза.</w:t>
      </w:r>
      <w:r w:rsidR="004C5D7A">
        <w:rPr>
          <w:lang w:val="sr-Cyrl-RS"/>
        </w:rPr>
        <w:t xml:space="preserve"> </w:t>
      </w:r>
      <w:r w:rsidR="00AF6CCC">
        <w:rPr>
          <w:lang w:val="sr-Cyrl-RS"/>
        </w:rPr>
        <w:t xml:space="preserve">Циљ је добити модел који даје малу раздаљину за сличне улазе, док је раздаљина за различите улазе велика. </w:t>
      </w:r>
      <w:r w:rsidR="004C5D7A">
        <w:rPr>
          <w:lang w:val="sr-Cyrl-RS"/>
        </w:rPr>
        <w:t>Мрежа је симетрична, тако да се заменом места улаза добија иста раздаљина.</w:t>
      </w:r>
      <w:r w:rsidR="00587F90">
        <w:rPr>
          <w:lang w:val="en-GB"/>
        </w:rPr>
        <w:t xml:space="preserve"> [</w:t>
      </w:r>
      <w:r w:rsidR="00C81EE9">
        <w:rPr>
          <w:lang w:val="en-GB"/>
        </w:rPr>
        <w:t>20</w:t>
      </w:r>
      <w:r w:rsidR="00587F90">
        <w:rPr>
          <w:lang w:val="en-GB"/>
        </w:rPr>
        <w:t>]</w:t>
      </w:r>
    </w:p>
    <w:p w14:paraId="61DC4F87" w14:textId="79B391BC" w:rsidR="00115702" w:rsidRDefault="00115702" w:rsidP="00115702">
      <w:pPr>
        <w:pStyle w:val="SlikeTabele"/>
        <w:rPr>
          <w:lang w:val="en-GB"/>
        </w:rPr>
      </w:pPr>
      <w:r>
        <w:rPr>
          <w:noProof/>
        </w:rPr>
        <w:lastRenderedPageBreak/>
        <w:drawing>
          <wp:inline distT="0" distB="0" distL="0" distR="0" wp14:anchorId="0D12AEC8" wp14:editId="62CA3080">
            <wp:extent cx="5394401" cy="3010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394401" cy="3010685"/>
                    </a:xfrm>
                    <a:prstGeom prst="rect">
                      <a:avLst/>
                    </a:prstGeom>
                  </pic:spPr>
                </pic:pic>
              </a:graphicData>
            </a:graphic>
          </wp:inline>
        </w:drawing>
      </w:r>
    </w:p>
    <w:p w14:paraId="78EAC976" w14:textId="64A2FE0F" w:rsidR="00115702" w:rsidRPr="00A45148" w:rsidRDefault="00115702" w:rsidP="00115702">
      <w:pPr>
        <w:pStyle w:val="Oznakaslike"/>
        <w:rPr>
          <w:lang w:val="en-GB"/>
        </w:rPr>
      </w:pPr>
      <w:r>
        <w:rPr>
          <w:lang w:val="sr-Cyrl-RS"/>
        </w:rPr>
        <w:t xml:space="preserve">Слика </w:t>
      </w:r>
      <w:r w:rsidR="00FF3771">
        <w:rPr>
          <w:lang w:val="sr-Cyrl-RS"/>
        </w:rPr>
        <w:t>5</w:t>
      </w:r>
      <w:r>
        <w:rPr>
          <w:lang w:val="sr-Cyrl-RS"/>
        </w:rPr>
        <w:t>.</w:t>
      </w:r>
      <w:r w:rsidR="00F6659E">
        <w:rPr>
          <w:lang w:val="sr-Cyrl-RS"/>
        </w:rPr>
        <w:t>3</w:t>
      </w:r>
      <w:r>
        <w:rPr>
          <w:lang w:val="sr-Cyrl-RS"/>
        </w:rPr>
        <w:t>.</w:t>
      </w:r>
      <w:r w:rsidR="00F6659E">
        <w:rPr>
          <w:lang w:val="sr-Cyrl-RS"/>
        </w:rPr>
        <w:t>1</w:t>
      </w:r>
      <w:r>
        <w:rPr>
          <w:lang w:val="sr-Cyrl-RS"/>
        </w:rPr>
        <w:t>. Приказ рада сијамске мреже</w:t>
      </w:r>
      <w:r w:rsidR="00A45148">
        <w:rPr>
          <w:lang w:val="en-GB"/>
        </w:rPr>
        <w:t xml:space="preserve"> [2</w:t>
      </w:r>
      <w:r w:rsidR="00C81EE9">
        <w:rPr>
          <w:lang w:val="en-GB"/>
        </w:rPr>
        <w:t>1</w:t>
      </w:r>
      <w:r w:rsidR="00A45148">
        <w:rPr>
          <w:lang w:val="en-GB"/>
        </w:rPr>
        <w:t>]</w:t>
      </w:r>
    </w:p>
    <w:p w14:paraId="273EFF84" w14:textId="3C923E96" w:rsidR="00115702" w:rsidRDefault="00F33B5B" w:rsidP="00115702">
      <w:pPr>
        <w:pStyle w:val="Osnovnitekst"/>
        <w:rPr>
          <w:lang w:val="en-GB"/>
        </w:rPr>
      </w:pPr>
      <w:r>
        <w:rPr>
          <w:lang w:val="sr-Cyrl-RS"/>
        </w:rPr>
        <w:t>Оваква архитектура користи се за решавање проблема</w:t>
      </w:r>
      <w:r w:rsidR="00A473D2">
        <w:rPr>
          <w:lang w:val="sr-Cyrl-RS"/>
        </w:rPr>
        <w:t xml:space="preserve"> </w:t>
      </w:r>
      <w:r w:rsidR="00EF13D7">
        <w:rPr>
          <w:lang w:val="sr-Cyrl-RS"/>
        </w:rPr>
        <w:t xml:space="preserve">где је неопходно добити меру сличности два улаза, </w:t>
      </w:r>
      <w:r w:rsidR="001048B6">
        <w:rPr>
          <w:lang w:val="sr-Cyrl-RS"/>
        </w:rPr>
        <w:t>као што је препознавање лица, верификација потписа, или детектовање дупликата.</w:t>
      </w:r>
      <w:r w:rsidR="003F648B">
        <w:rPr>
          <w:lang w:val="en-GB"/>
        </w:rPr>
        <w:t xml:space="preserve"> </w:t>
      </w:r>
      <w:r w:rsidR="00D513A0">
        <w:rPr>
          <w:lang w:val="en-GB"/>
        </w:rPr>
        <w:t>[1]</w:t>
      </w:r>
    </w:p>
    <w:p w14:paraId="436B1017" w14:textId="1847209F" w:rsidR="003D29C1" w:rsidRDefault="003D29C1" w:rsidP="00115702">
      <w:pPr>
        <w:pStyle w:val="Osnovnitekst"/>
        <w:rPr>
          <w:lang w:val="sr-Cyrl-RS"/>
        </w:rPr>
      </w:pPr>
      <w:r>
        <w:rPr>
          <w:lang w:val="sr-Cyrl-RS"/>
        </w:rPr>
        <w:t xml:space="preserve">Приликом тренирања сијамске мреже, као функција губитка користи се функција губитка тројки </w:t>
      </w:r>
      <w:r>
        <w:rPr>
          <w:lang w:val="en-GB"/>
        </w:rPr>
        <w:t>(</w:t>
      </w:r>
      <w:r>
        <w:rPr>
          <w:i/>
          <w:iCs/>
          <w:lang w:val="en-GB"/>
        </w:rPr>
        <w:t>triplet loss function</w:t>
      </w:r>
      <w:r>
        <w:rPr>
          <w:lang w:val="en-GB"/>
        </w:rPr>
        <w:t>).</w:t>
      </w:r>
      <w:r w:rsidR="00667C18">
        <w:rPr>
          <w:lang w:val="en-GB"/>
        </w:rPr>
        <w:t xml:space="preserve"> </w:t>
      </w:r>
      <w:r w:rsidR="00EB5D7C">
        <w:rPr>
          <w:lang w:val="sr-Cyrl-RS"/>
        </w:rPr>
        <w:t>За ову функцију неопходно је обезбедити три улаза – један који служи као основа</w:t>
      </w:r>
      <w:r w:rsidR="002C4C61">
        <w:rPr>
          <w:lang w:val="sr-Cyrl-RS"/>
        </w:rPr>
        <w:t xml:space="preserve"> </w:t>
      </w:r>
      <w:r w:rsidR="002C4C61">
        <w:rPr>
          <w:lang w:val="en-GB"/>
        </w:rPr>
        <w:t>(</w:t>
      </w:r>
      <w:r w:rsidR="002C4C61">
        <w:rPr>
          <w:i/>
          <w:iCs/>
          <w:lang w:val="en-GB"/>
        </w:rPr>
        <w:t>anchor input</w:t>
      </w:r>
      <w:r w:rsidR="002C4C61">
        <w:rPr>
          <w:lang w:val="en-GB"/>
        </w:rPr>
        <w:t>)</w:t>
      </w:r>
      <w:r w:rsidR="00EB5D7C">
        <w:rPr>
          <w:lang w:val="sr-Cyrl-RS"/>
        </w:rPr>
        <w:t>, један позитивни улаз</w:t>
      </w:r>
      <w:r w:rsidR="002C4C61">
        <w:rPr>
          <w:lang w:val="en-GB"/>
        </w:rPr>
        <w:t xml:space="preserve"> (</w:t>
      </w:r>
      <w:r w:rsidR="002C4C61">
        <w:rPr>
          <w:i/>
          <w:iCs/>
          <w:lang w:val="en-GB"/>
        </w:rPr>
        <w:t>positive input</w:t>
      </w:r>
      <w:r w:rsidR="002C4C61">
        <w:rPr>
          <w:lang w:val="en-GB"/>
        </w:rPr>
        <w:t>)</w:t>
      </w:r>
      <w:r w:rsidR="00EB5D7C">
        <w:rPr>
          <w:lang w:val="sr-Cyrl-RS"/>
        </w:rPr>
        <w:t xml:space="preserve"> који је сличан основи, и један негативан улаз</w:t>
      </w:r>
      <w:r w:rsidR="00995AE2">
        <w:rPr>
          <w:lang w:val="en-GB"/>
        </w:rPr>
        <w:t xml:space="preserve"> (</w:t>
      </w:r>
      <w:r w:rsidR="00995AE2">
        <w:rPr>
          <w:i/>
          <w:iCs/>
          <w:lang w:val="en-GB"/>
        </w:rPr>
        <w:t>negative input</w:t>
      </w:r>
      <w:r w:rsidR="00995AE2">
        <w:rPr>
          <w:lang w:val="en-GB"/>
        </w:rPr>
        <w:t>)</w:t>
      </w:r>
      <w:r w:rsidR="00EB5D7C">
        <w:rPr>
          <w:lang w:val="sr-Cyrl-RS"/>
        </w:rPr>
        <w:t xml:space="preserve"> који се разликује од основе.</w:t>
      </w:r>
      <w:r w:rsidR="00733257">
        <w:rPr>
          <w:lang w:val="en-GB"/>
        </w:rPr>
        <w:t xml:space="preserve"> </w:t>
      </w:r>
      <w:r w:rsidR="0007341D">
        <w:rPr>
          <w:lang w:val="sr-Cyrl-RS"/>
        </w:rPr>
        <w:t>За парове улаза (</w:t>
      </w:r>
      <w:r w:rsidR="0007341D">
        <w:rPr>
          <w:i/>
          <w:iCs/>
          <w:lang w:val="en-GB"/>
        </w:rPr>
        <w:t>anchor</w:t>
      </w:r>
      <w:r w:rsidR="0007341D">
        <w:rPr>
          <w:lang w:val="en-GB"/>
        </w:rPr>
        <w:t xml:space="preserve">, </w:t>
      </w:r>
      <w:r w:rsidR="0007341D">
        <w:rPr>
          <w:i/>
          <w:iCs/>
          <w:lang w:val="en-GB"/>
        </w:rPr>
        <w:t>positive</w:t>
      </w:r>
      <w:r w:rsidR="0007341D">
        <w:rPr>
          <w:lang w:val="sr-Cyrl-RS"/>
        </w:rPr>
        <w:t>) и (</w:t>
      </w:r>
      <w:r w:rsidR="0007341D">
        <w:rPr>
          <w:i/>
          <w:iCs/>
          <w:lang w:val="en-GB"/>
        </w:rPr>
        <w:t>anchor</w:t>
      </w:r>
      <w:r w:rsidR="0007341D">
        <w:rPr>
          <w:lang w:val="sr-Cyrl-RS"/>
        </w:rPr>
        <w:t>,</w:t>
      </w:r>
      <w:r w:rsidR="0007341D">
        <w:rPr>
          <w:lang w:val="en-GB"/>
        </w:rPr>
        <w:t xml:space="preserve"> </w:t>
      </w:r>
      <w:r w:rsidR="0007341D">
        <w:rPr>
          <w:i/>
          <w:iCs/>
          <w:lang w:val="en-GB"/>
        </w:rPr>
        <w:t>negative</w:t>
      </w:r>
      <w:r w:rsidR="0007341D">
        <w:rPr>
          <w:lang w:val="sr-Cyrl-RS"/>
        </w:rPr>
        <w:t>)</w:t>
      </w:r>
      <w:r w:rsidR="0007341D">
        <w:rPr>
          <w:lang w:val="en-GB"/>
        </w:rPr>
        <w:t xml:space="preserve"> </w:t>
      </w:r>
      <w:r w:rsidR="0007341D">
        <w:rPr>
          <w:lang w:val="sr-Cyrl-RS"/>
        </w:rPr>
        <w:t xml:space="preserve">рачуна се дистанца коришћењем сијамске мреже која се тренира. </w:t>
      </w:r>
      <w:r w:rsidR="00266767">
        <w:rPr>
          <w:lang w:val="sr-Cyrl-RS"/>
        </w:rPr>
        <w:t>Ф</w:t>
      </w:r>
      <w:r w:rsidR="00ED7503">
        <w:rPr>
          <w:lang w:val="sr-Cyrl-RS"/>
        </w:rPr>
        <w:t xml:space="preserve">ункција губитка тројки представља разлику </w:t>
      </w:r>
      <w:r w:rsidR="009E7343">
        <w:rPr>
          <w:lang w:val="sr-Cyrl-RS"/>
        </w:rPr>
        <w:t>ове две дистанце</w:t>
      </w:r>
    </w:p>
    <w:p w14:paraId="17D85061" w14:textId="726EFBCF" w:rsidR="00815179" w:rsidRDefault="00F6659E" w:rsidP="00815179">
      <w:pPr>
        <w:pStyle w:val="Jednacine"/>
        <w:rPr>
          <w:lang w:val="sr-Cyrl-RS"/>
        </w:rPr>
      </w:pPr>
      <w:r>
        <w:tab/>
      </w:r>
      <m:oMath>
        <m:r>
          <w:rPr>
            <w:rFonts w:ascii="Cambria Math" w:hAnsi="Cambria Math"/>
          </w:rPr>
          <m:t>L</m:t>
        </m:r>
        <m:d>
          <m:dPr>
            <m:ctrlPr>
              <w:rPr>
                <w:rFonts w:ascii="Cambria Math" w:hAnsi="Cambria Math"/>
                <w:i/>
              </w:rPr>
            </m:ctrlPr>
          </m:dPr>
          <m:e>
            <m:r>
              <w:rPr>
                <w:rFonts w:ascii="Cambria Math" w:hAnsi="Cambria Math"/>
              </w:rPr>
              <m:t>a, p, n</m:t>
            </m:r>
          </m:e>
        </m:d>
        <m:r>
          <w:rPr>
            <w:rFonts w:ascii="Cambria Math" w:hAnsi="Cambria Math"/>
            <w:lang w:val="en-GB"/>
          </w:rPr>
          <m:t>=</m:t>
        </m:r>
        <m:r>
          <m:rPr>
            <m:sty m:val="p"/>
          </m:rPr>
          <w:rPr>
            <w:rFonts w:ascii="Cambria Math" w:hAnsi="Cambria Math"/>
            <w:lang w:val="en-GB"/>
          </w:rPr>
          <m:t>max⁡</m:t>
        </m:r>
        <m:r>
          <w:rPr>
            <w:rFonts w:ascii="Cambria Math" w:hAnsi="Cambria Math"/>
            <w:lang w:val="en-GB"/>
          </w:rPr>
          <m:t>(d</m:t>
        </m:r>
        <m:d>
          <m:dPr>
            <m:ctrlPr>
              <w:rPr>
                <w:rFonts w:ascii="Cambria Math" w:hAnsi="Cambria Math"/>
                <w:i/>
                <w:lang w:val="en-GB"/>
              </w:rPr>
            </m:ctrlPr>
          </m:dPr>
          <m:e>
            <m:r>
              <w:rPr>
                <w:rFonts w:ascii="Cambria Math" w:hAnsi="Cambria Math"/>
                <w:lang w:val="en-GB"/>
              </w:rPr>
              <m:t>a,p</m:t>
            </m:r>
          </m:e>
        </m:d>
        <m:r>
          <w:rPr>
            <w:rFonts w:ascii="Cambria Math" w:hAnsi="Cambria Math"/>
            <w:lang w:val="en-GB"/>
          </w:rPr>
          <m:t>-d</m:t>
        </m:r>
        <m:d>
          <m:dPr>
            <m:ctrlPr>
              <w:rPr>
                <w:rFonts w:ascii="Cambria Math" w:hAnsi="Cambria Math"/>
                <w:i/>
                <w:lang w:val="en-GB"/>
              </w:rPr>
            </m:ctrlPr>
          </m:dPr>
          <m:e>
            <m:r>
              <w:rPr>
                <w:rFonts w:ascii="Cambria Math" w:hAnsi="Cambria Math"/>
                <w:lang w:val="en-GB"/>
              </w:rPr>
              <m:t>a,n</m:t>
            </m:r>
          </m:e>
        </m:d>
        <m:r>
          <w:rPr>
            <w:rFonts w:ascii="Cambria Math" w:hAnsi="Cambria Math"/>
            <w:lang w:val="en-GB"/>
          </w:rPr>
          <m:t>+b, 0)</m:t>
        </m:r>
      </m:oMath>
      <w:r>
        <w:rPr>
          <w:lang w:val="en-GB"/>
        </w:rPr>
        <w:tab/>
      </w:r>
      <w:r>
        <w:rPr>
          <w:lang w:val="sr-Cyrl-RS"/>
        </w:rPr>
        <w:t>(</w:t>
      </w:r>
      <w:r w:rsidR="00666E71">
        <w:rPr>
          <w:lang w:val="sr-Cyrl-RS"/>
        </w:rPr>
        <w:t>5</w:t>
      </w:r>
      <w:r>
        <w:rPr>
          <w:lang w:val="sr-Cyrl-RS"/>
        </w:rPr>
        <w:t>.3.1.)</w:t>
      </w:r>
    </w:p>
    <w:p w14:paraId="4EED7318" w14:textId="39A62BF1" w:rsidR="00F6659E" w:rsidRPr="00F61C94" w:rsidRDefault="00F6659E" w:rsidP="00F6659E">
      <w:pPr>
        <w:pStyle w:val="Osnovnitekst"/>
        <w:rPr>
          <w:lang w:val="en-GB"/>
        </w:rPr>
      </w:pPr>
      <w:r>
        <w:rPr>
          <w:lang w:val="sr-Cyrl-RS"/>
        </w:rPr>
        <w:t xml:space="preserve">где </w:t>
      </w:r>
      <w:r w:rsidR="0050127D">
        <w:rPr>
          <w:lang w:val="sr-Cyrl-RS"/>
        </w:rPr>
        <w:t xml:space="preserve">су </w:t>
      </w:r>
      <m:oMath>
        <m:r>
          <w:rPr>
            <w:rFonts w:ascii="Cambria Math" w:hAnsi="Cambria Math"/>
          </w:rPr>
          <m:t>a, p, n</m:t>
        </m:r>
      </m:oMath>
      <w:r w:rsidR="0050127D">
        <w:t xml:space="preserve"> </w:t>
      </w:r>
      <w:r w:rsidR="0050127D">
        <w:rPr>
          <w:lang w:val="sr-Cyrl-RS"/>
        </w:rPr>
        <w:t>основа, позитивни и негативни улаз</w:t>
      </w:r>
      <w:r w:rsidR="00FF6D42">
        <w:rPr>
          <w:lang w:val="en-GB"/>
        </w:rPr>
        <w:t>,</w:t>
      </w:r>
      <w:r w:rsidR="0050127D">
        <w:rPr>
          <w:lang w:val="sr-Cyrl-RS"/>
        </w:rPr>
        <w:t xml:space="preserve"> редом, </w:t>
      </w:r>
      <m:oMath>
        <m:r>
          <w:rPr>
            <w:rFonts w:ascii="Cambria Math" w:hAnsi="Cambria Math"/>
            <w:lang w:val="en-GB"/>
          </w:rPr>
          <m:t>d</m:t>
        </m:r>
      </m:oMath>
      <w:r w:rsidR="0050127D">
        <w:rPr>
          <w:lang w:val="sr-Cyrl-RS"/>
        </w:rPr>
        <w:t xml:space="preserve"> је функција дистанце, док је </w:t>
      </w:r>
      <m:oMath>
        <m:r>
          <w:rPr>
            <w:rFonts w:ascii="Cambria Math" w:hAnsi="Cambria Math"/>
            <w:lang w:val="en-GB"/>
          </w:rPr>
          <m:t>b</m:t>
        </m:r>
      </m:oMath>
      <w:r w:rsidR="0050127D">
        <w:rPr>
          <w:lang w:val="sr-Cyrl-RS"/>
        </w:rPr>
        <w:t xml:space="preserve"> константна вредност изабрана приликом пројектовања.</w:t>
      </w:r>
      <w:r w:rsidR="00B568A7">
        <w:rPr>
          <w:lang w:val="en-GB"/>
        </w:rPr>
        <w:t xml:space="preserve"> </w:t>
      </w:r>
      <w:r w:rsidR="00B568A7">
        <w:rPr>
          <w:lang w:val="sr-Cyrl-RS"/>
        </w:rPr>
        <w:t>Да би се функција минимизовала</w:t>
      </w:r>
      <w:r w:rsidR="00FF6D42">
        <w:rPr>
          <w:lang w:val="sr-Cyrl-RS"/>
        </w:rPr>
        <w:t xml:space="preserve">, неопходно је да дистанца између сличних улаза буде што мања, </w:t>
      </w:r>
      <w:r w:rsidR="00D9059C">
        <w:rPr>
          <w:lang w:val="sr-Cyrl-RS"/>
        </w:rPr>
        <w:t>док дистанца између различитих улаза треба да буде што већа.</w:t>
      </w:r>
      <w:r w:rsidR="00EF7AB9">
        <w:rPr>
          <w:lang w:val="en-GB"/>
        </w:rPr>
        <w:t xml:space="preserve"> </w:t>
      </w:r>
      <w:r w:rsidR="00EF7AB9">
        <w:rPr>
          <w:lang w:val="sr-Cyrl-RS"/>
        </w:rPr>
        <w:t>Оптимизациони критеријум представља просек функције губитка за скуп података за тренирање,</w:t>
      </w:r>
      <w:r w:rsidR="001006C8">
        <w:rPr>
          <w:lang w:val="sr-Cyrl-RS"/>
        </w:rPr>
        <w:t xml:space="preserve"> док је оптимизациони алгоритам, као и раније, једна од варијанти градијентног спуста.</w:t>
      </w:r>
      <w:r w:rsidR="00F61C94">
        <w:rPr>
          <w:lang w:val="en-GB"/>
        </w:rPr>
        <w:t xml:space="preserve"> [22]</w:t>
      </w:r>
    </w:p>
    <w:p w14:paraId="60E2FA57" w14:textId="1B180EA2" w:rsidR="00CA39DC" w:rsidRDefault="00CA39DC" w:rsidP="00CA39DC">
      <w:pPr>
        <w:pStyle w:val="SlikeTabele"/>
      </w:pPr>
      <w:r>
        <w:rPr>
          <w:noProof/>
        </w:rPr>
        <w:lastRenderedPageBreak/>
        <w:drawing>
          <wp:inline distT="0" distB="0" distL="0" distR="0" wp14:anchorId="6FC9B126" wp14:editId="0BB36B83">
            <wp:extent cx="4614013" cy="34650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4614013" cy="3465051"/>
                    </a:xfrm>
                    <a:prstGeom prst="rect">
                      <a:avLst/>
                    </a:prstGeom>
                  </pic:spPr>
                </pic:pic>
              </a:graphicData>
            </a:graphic>
          </wp:inline>
        </w:drawing>
      </w:r>
    </w:p>
    <w:p w14:paraId="04F61235" w14:textId="2542275C" w:rsidR="00CA39DC" w:rsidRPr="004C2107" w:rsidRDefault="00CA39DC" w:rsidP="00CA39DC">
      <w:pPr>
        <w:pStyle w:val="Oznakaslike"/>
        <w:rPr>
          <w:lang w:val="en-GB"/>
        </w:rPr>
      </w:pPr>
      <w:r>
        <w:rPr>
          <w:lang w:val="sr-Cyrl-RS"/>
        </w:rPr>
        <w:t xml:space="preserve">Слика </w:t>
      </w:r>
      <w:r w:rsidR="00F41489">
        <w:rPr>
          <w:lang w:val="sr-Cyrl-RS"/>
        </w:rPr>
        <w:t>5</w:t>
      </w:r>
      <w:r>
        <w:rPr>
          <w:lang w:val="sr-Cyrl-RS"/>
        </w:rPr>
        <w:t>.3.2. Приказ</w:t>
      </w:r>
      <w:r w:rsidR="001F38E1">
        <w:rPr>
          <w:lang w:val="sr-Cyrl-RS"/>
        </w:rPr>
        <w:t xml:space="preserve"> рада</w:t>
      </w:r>
      <w:r>
        <w:rPr>
          <w:lang w:val="sr-Cyrl-RS"/>
        </w:rPr>
        <w:t xml:space="preserve"> функције губитка тројки</w:t>
      </w:r>
      <w:r w:rsidR="004C2107">
        <w:rPr>
          <w:lang w:val="en-GB"/>
        </w:rPr>
        <w:t xml:space="preserve"> [23]</w:t>
      </w:r>
    </w:p>
    <w:p w14:paraId="68EDEB46" w14:textId="66C86AEC" w:rsidR="00344974" w:rsidRDefault="00462323" w:rsidP="00344974">
      <w:pPr>
        <w:pStyle w:val="Osnovnitekst"/>
        <w:rPr>
          <w:lang w:val="sr-Cyrl-RS"/>
        </w:rPr>
      </w:pPr>
      <w:r>
        <w:rPr>
          <w:lang w:val="sr-Cyrl-RS"/>
        </w:rPr>
        <w:t>Сијамске мреже погодне су за коришћење у случајевима где постоји велики број класа, док скуп података садржи мали број примерака по класи</w:t>
      </w:r>
      <w:r w:rsidR="00992026">
        <w:rPr>
          <w:lang w:val="sr-Cyrl-RS"/>
        </w:rPr>
        <w:t>. Пошто ово одговара нашем случају, определили смо се за коришћење ове архитектуре за изградњу модела за идентификацију карата.</w:t>
      </w:r>
    </w:p>
    <w:p w14:paraId="7D9F1794" w14:textId="1A89821F" w:rsidR="005A55D2" w:rsidRDefault="005A55D2" w:rsidP="005A55D2">
      <w:pPr>
        <w:pStyle w:val="IInivonaslova-Potpoglavlje"/>
        <w:rPr>
          <w:lang w:val="sr-Cyrl-RS"/>
        </w:rPr>
      </w:pPr>
      <w:bookmarkStart w:id="26" w:name="_Toc115305094"/>
      <w:r>
        <w:rPr>
          <w:lang w:val="sr-Cyrl-RS"/>
        </w:rPr>
        <w:t>Имплементација решења</w:t>
      </w:r>
      <w:bookmarkEnd w:id="26"/>
    </w:p>
    <w:p w14:paraId="28519B22" w14:textId="6C915C17" w:rsidR="00CD4CA8" w:rsidRPr="00614791" w:rsidRDefault="008D3FBA" w:rsidP="00CD4CA8">
      <w:pPr>
        <w:pStyle w:val="Osnovnitekst"/>
        <w:rPr>
          <w:lang w:val="sr-Cyrl-RS"/>
        </w:rPr>
      </w:pPr>
      <w:r>
        <w:rPr>
          <w:lang w:val="sr-Cyrl-RS"/>
        </w:rPr>
        <w:t xml:space="preserve">Ово потпоглавље посвећено је детаљима </w:t>
      </w:r>
      <w:r w:rsidR="002B04FD">
        <w:rPr>
          <w:lang w:val="sr-Cyrl-RS"/>
        </w:rPr>
        <w:t>имплементације</w:t>
      </w:r>
      <w:r>
        <w:rPr>
          <w:lang w:val="sr-Cyrl-RS"/>
        </w:rPr>
        <w:t xml:space="preserve"> модела сијамске мреже. Биће приказан </w:t>
      </w:r>
      <w:r w:rsidR="00614791">
        <w:rPr>
          <w:lang w:val="sr-Cyrl-RS"/>
        </w:rPr>
        <w:t>поступак креирања скупа података, имплементације мреже, тренирања и интеграције у мобилну апликацију</w:t>
      </w:r>
      <w:r w:rsidR="006674F0">
        <w:rPr>
          <w:lang w:val="sr-Cyrl-RS"/>
        </w:rPr>
        <w:t>,</w:t>
      </w:r>
      <w:r w:rsidR="00614791">
        <w:rPr>
          <w:lang w:val="sr-Cyrl-RS"/>
        </w:rPr>
        <w:t xml:space="preserve"> за итерацију модела која је дала најбоље резултате приликом тестирања.</w:t>
      </w:r>
    </w:p>
    <w:p w14:paraId="249C1189" w14:textId="2049DD5D" w:rsidR="00FE0F30" w:rsidRPr="00FE0F30" w:rsidRDefault="00FE0F30" w:rsidP="00FE0F30">
      <w:pPr>
        <w:pStyle w:val="IIInivonaslova-Odeljak"/>
      </w:pPr>
      <w:bookmarkStart w:id="27" w:name="_Toc115305095"/>
      <w:r>
        <w:rPr>
          <w:lang w:val="sr-Cyrl-RS"/>
        </w:rPr>
        <w:t>Припрема скупа података</w:t>
      </w:r>
      <w:bookmarkEnd w:id="27"/>
    </w:p>
    <w:p w14:paraId="041FD10A" w14:textId="02A7CAC1" w:rsidR="009C1E69" w:rsidRDefault="009F4387" w:rsidP="00C65EDF">
      <w:pPr>
        <w:pStyle w:val="Osnovnitekst"/>
        <w:rPr>
          <w:lang w:val="en-GB"/>
        </w:rPr>
      </w:pPr>
      <w:r>
        <w:rPr>
          <w:lang w:val="sr-Cyrl-RS"/>
        </w:rPr>
        <w:t xml:space="preserve">Пошто се </w:t>
      </w:r>
      <w:r w:rsidR="00F94393">
        <w:rPr>
          <w:lang w:val="sr-Cyrl-RS"/>
        </w:rPr>
        <w:t>на улазу мреже оче</w:t>
      </w:r>
      <w:r w:rsidR="003951BC">
        <w:rPr>
          <w:lang w:val="sr-Cyrl-RS"/>
        </w:rPr>
        <w:t>к</w:t>
      </w:r>
      <w:r w:rsidR="00F94393">
        <w:rPr>
          <w:lang w:val="sr-Cyrl-RS"/>
        </w:rPr>
        <w:t>ује</w:t>
      </w:r>
      <w:r w:rsidR="00BF2E35">
        <w:rPr>
          <w:lang w:val="sr-Cyrl-RS"/>
        </w:rPr>
        <w:t xml:space="preserve"> илустрација са карте, за скуп података искористићемо илустрације са преузетих слика карата, које ћемо програмски исећи.</w:t>
      </w:r>
      <w:r w:rsidR="00932ABD">
        <w:rPr>
          <w:lang w:val="sr-Cyrl-RS"/>
        </w:rPr>
        <w:t xml:space="preserve"> Ово можемо учинити </w:t>
      </w:r>
      <w:r w:rsidR="001313E3">
        <w:rPr>
          <w:lang w:val="sr-Cyrl-RS"/>
        </w:rPr>
        <w:t>захваљујући</w:t>
      </w:r>
      <w:r w:rsidR="00151A91">
        <w:rPr>
          <w:lang w:val="sr-Cyrl-RS"/>
        </w:rPr>
        <w:t xml:space="preserve"> чињениц</w:t>
      </w:r>
      <w:r w:rsidR="001313E3">
        <w:rPr>
          <w:lang w:val="sr-Cyrl-RS"/>
        </w:rPr>
        <w:t>и</w:t>
      </w:r>
      <w:r w:rsidR="00151A91">
        <w:rPr>
          <w:lang w:val="sr-Cyrl-RS"/>
        </w:rPr>
        <w:t xml:space="preserve"> да илустрациј</w:t>
      </w:r>
      <w:r w:rsidR="004D17AB">
        <w:rPr>
          <w:lang w:val="sr-Cyrl-RS"/>
        </w:rPr>
        <w:t>е</w:t>
      </w:r>
      <w:r w:rsidR="00E57A94">
        <w:rPr>
          <w:lang w:val="sr-Cyrl-RS"/>
        </w:rPr>
        <w:t xml:space="preserve"> на свакој карти заузимају</w:t>
      </w:r>
      <w:r w:rsidR="00932ABD">
        <w:rPr>
          <w:lang w:val="sr-Cyrl-RS"/>
        </w:rPr>
        <w:t xml:space="preserve"> једну од две</w:t>
      </w:r>
      <w:r w:rsidR="00CB1E83">
        <w:rPr>
          <w:lang w:val="sr-Cyrl-RS"/>
        </w:rPr>
        <w:t>ју</w:t>
      </w:r>
      <w:r w:rsidR="00932ABD">
        <w:rPr>
          <w:lang w:val="sr-Cyrl-RS"/>
        </w:rPr>
        <w:t xml:space="preserve"> могућ</w:t>
      </w:r>
      <w:r w:rsidR="00E57A94">
        <w:rPr>
          <w:lang w:val="sr-Cyrl-RS"/>
        </w:rPr>
        <w:t>их</w:t>
      </w:r>
      <w:r w:rsidR="00932ABD">
        <w:rPr>
          <w:lang w:val="sr-Cyrl-RS"/>
        </w:rPr>
        <w:t xml:space="preserve"> </w:t>
      </w:r>
      <w:r w:rsidR="00B12338">
        <w:rPr>
          <w:lang w:val="sr-Cyrl-RS"/>
        </w:rPr>
        <w:t>површина</w:t>
      </w:r>
      <w:r w:rsidR="00932ABD">
        <w:rPr>
          <w:lang w:val="sr-Cyrl-RS"/>
        </w:rPr>
        <w:t xml:space="preserve">. </w:t>
      </w:r>
      <w:r w:rsidR="00155617">
        <w:rPr>
          <w:lang w:val="sr-Cyrl-RS"/>
        </w:rPr>
        <w:t xml:space="preserve">О којој врсти илустрације се ради може се утвдити провером информација о карти, пошто карте са широм илустрацијом у свом типу поседују кључну реч </w:t>
      </w:r>
      <w:r w:rsidR="00155617" w:rsidRPr="00C700AA">
        <w:rPr>
          <w:i/>
          <w:iCs/>
          <w:lang w:val="en-GB"/>
        </w:rPr>
        <w:t>Pendulum</w:t>
      </w:r>
      <w:r w:rsidR="00155617">
        <w:rPr>
          <w:lang w:val="en-GB"/>
        </w:rPr>
        <w:t xml:space="preserve">. </w:t>
      </w:r>
      <w:r w:rsidR="00860023">
        <w:rPr>
          <w:lang w:val="sr-Cyrl-RS"/>
        </w:rPr>
        <w:t>Пример обе врсте илустрације може се видети на слици 2.4.1.</w:t>
      </w:r>
    </w:p>
    <w:p w14:paraId="3674D439" w14:textId="6C44D40E" w:rsidR="00C65EDF" w:rsidRDefault="003106BB" w:rsidP="00C65EDF">
      <w:pPr>
        <w:pStyle w:val="Osnovnitekst"/>
        <w:rPr>
          <w:lang w:val="sr-Cyrl-RS"/>
        </w:rPr>
      </w:pPr>
      <w:r>
        <w:rPr>
          <w:lang w:val="sr-Cyrl-RS"/>
        </w:rPr>
        <w:lastRenderedPageBreak/>
        <w:t>За</w:t>
      </w:r>
      <w:r w:rsidR="009D3C60">
        <w:rPr>
          <w:lang w:val="sr-Cyrl-RS"/>
        </w:rPr>
        <w:t xml:space="preserve"> коришћење функције </w:t>
      </w:r>
      <w:r w:rsidR="0096540C">
        <w:rPr>
          <w:lang w:val="sr-Cyrl-RS"/>
        </w:rPr>
        <w:t xml:space="preserve">губитка тројки неопходна </w:t>
      </w:r>
      <w:r>
        <w:rPr>
          <w:lang w:val="sr-Cyrl-RS"/>
        </w:rPr>
        <w:t xml:space="preserve">је </w:t>
      </w:r>
      <w:r w:rsidR="0096540C">
        <w:rPr>
          <w:lang w:val="sr-Cyrl-RS"/>
        </w:rPr>
        <w:t>више од једне слике по класи, како би се могли створити слични парови</w:t>
      </w:r>
      <w:r w:rsidR="00940E94">
        <w:rPr>
          <w:lang w:val="sr-Cyrl-RS"/>
        </w:rPr>
        <w:t>. Стога смо</w:t>
      </w:r>
      <w:r w:rsidR="00121B80">
        <w:rPr>
          <w:lang w:val="sr-Cyrl-RS"/>
        </w:rPr>
        <w:t xml:space="preserve"> најпре </w:t>
      </w:r>
      <w:r w:rsidR="00C47880">
        <w:rPr>
          <w:lang w:val="sr-Cyrl-RS"/>
        </w:rPr>
        <w:t xml:space="preserve">генерисали </w:t>
      </w:r>
      <w:r w:rsidR="005D0183">
        <w:rPr>
          <w:lang w:val="sr-Cyrl-RS"/>
        </w:rPr>
        <w:t xml:space="preserve">5 варијанти сваке карте, </w:t>
      </w:r>
      <w:r w:rsidR="00172481">
        <w:rPr>
          <w:lang w:val="sr-Cyrl-RS"/>
        </w:rPr>
        <w:t xml:space="preserve">ротацијом и искошењем за мали угао, </w:t>
      </w:r>
      <w:r w:rsidR="00A22E2B">
        <w:rPr>
          <w:lang w:val="sr-Cyrl-RS"/>
        </w:rPr>
        <w:t>модификацијом светлине, контраста и јачине боја на слици, као и замућењем. Све ове трансформације раде се са насумичном вероватноћом, и слику модификују за насумичну вредност</w:t>
      </w:r>
      <w:r w:rsidR="00986601">
        <w:rPr>
          <w:lang w:val="sr-Cyrl-RS"/>
        </w:rPr>
        <w:t>.</w:t>
      </w:r>
      <w:r w:rsidR="0002415E">
        <w:rPr>
          <w:lang w:val="sr-Cyrl-RS"/>
        </w:rPr>
        <w:t xml:space="preserve"> </w:t>
      </w:r>
      <w:r w:rsidR="00823A4F">
        <w:rPr>
          <w:lang w:val="sr-Cyrl-RS"/>
        </w:rPr>
        <w:t>Трансформације се врше</w:t>
      </w:r>
      <w:r w:rsidR="0002415E">
        <w:rPr>
          <w:lang w:val="sr-Cyrl-RS"/>
        </w:rPr>
        <w:t xml:space="preserve"> пре сечења, </w:t>
      </w:r>
      <w:r w:rsidR="00F32056">
        <w:rPr>
          <w:lang w:val="sr-Cyrl-RS"/>
        </w:rPr>
        <w:t>како би ротирана илустрација била окружена</w:t>
      </w:r>
      <w:r w:rsidR="00431562">
        <w:rPr>
          <w:lang w:val="sr-Cyrl-RS"/>
        </w:rPr>
        <w:t xml:space="preserve"> реалним</w:t>
      </w:r>
      <w:r w:rsidR="00F32056">
        <w:rPr>
          <w:lang w:val="sr-Cyrl-RS"/>
        </w:rPr>
        <w:t xml:space="preserve"> ободом карте, уместо алгоритамски генерисаним попуњавањем.</w:t>
      </w:r>
      <w:r w:rsidR="00142700">
        <w:rPr>
          <w:lang w:val="sr-Cyrl-RS"/>
        </w:rPr>
        <w:t xml:space="preserve"> За генерисање трансформисаних карата коришћена је библиотека </w:t>
      </w:r>
      <w:r w:rsidR="00142700">
        <w:rPr>
          <w:i/>
          <w:iCs/>
          <w:lang w:val="en-GB"/>
        </w:rPr>
        <w:t>Albumentations</w:t>
      </w:r>
      <w:r w:rsidR="00142700">
        <w:rPr>
          <w:lang w:val="en-GB"/>
        </w:rPr>
        <w:t>.</w:t>
      </w:r>
      <w:r w:rsidR="00690E84">
        <w:rPr>
          <w:lang w:val="sr-Cyrl-RS"/>
        </w:rPr>
        <w:t xml:space="preserve"> Приликом ротације и искошења карте,</w:t>
      </w:r>
      <w:r w:rsidR="001D5BF1">
        <w:rPr>
          <w:lang w:val="sr-Cyrl-RS"/>
        </w:rPr>
        <w:t xml:space="preserve"> мења се и позиција илустрације</w:t>
      </w:r>
      <w:r w:rsidR="00654FE5">
        <w:rPr>
          <w:lang w:val="sr-Cyrl-RS"/>
        </w:rPr>
        <w:t>, те сечење не можемо више радити на фиксној, очекиваној позицији.</w:t>
      </w:r>
      <w:r w:rsidR="005B3E48">
        <w:rPr>
          <w:lang w:val="sr-Cyrl-RS"/>
        </w:rPr>
        <w:t xml:space="preserve"> Решење овог проблема лежи у компатибилности библиотеке </w:t>
      </w:r>
      <w:r w:rsidR="005B3E48">
        <w:rPr>
          <w:i/>
          <w:iCs/>
          <w:lang w:val="en-GB"/>
        </w:rPr>
        <w:t>Albumentations</w:t>
      </w:r>
      <w:r w:rsidR="005B3E48">
        <w:rPr>
          <w:i/>
          <w:iCs/>
          <w:lang w:val="sr-Cyrl-RS"/>
        </w:rPr>
        <w:t xml:space="preserve"> </w:t>
      </w:r>
      <w:r w:rsidR="005B3E48">
        <w:rPr>
          <w:lang w:val="sr-Cyrl-RS"/>
        </w:rPr>
        <w:t>са скуповима података за детекцију објеката.</w:t>
      </w:r>
      <w:r w:rsidR="00834BB9">
        <w:rPr>
          <w:lang w:val="sr-Cyrl-RS"/>
        </w:rPr>
        <w:t xml:space="preserve"> Уколико се уз слику проследе координате граничних правоугаоника објеката, библиотека ће, уз трансформисану слику, вратити и модификоване координате граничних правоугаоника, који окружују објекте на трансформисаној слици.</w:t>
      </w:r>
      <w:r w:rsidR="005604E7">
        <w:rPr>
          <w:lang w:val="sr-Cyrl-RS"/>
        </w:rPr>
        <w:t xml:space="preserve"> Зато ћемо, уз слику карте, проследити координате правоугаоника око илустрације, </w:t>
      </w:r>
      <w:r w:rsidR="00496731">
        <w:rPr>
          <w:lang w:val="sr-Cyrl-RS"/>
        </w:rPr>
        <w:t>и</w:t>
      </w:r>
      <w:r w:rsidR="005604E7">
        <w:rPr>
          <w:lang w:val="sr-Cyrl-RS"/>
        </w:rPr>
        <w:t xml:space="preserve"> за сечење користити враћени</w:t>
      </w:r>
      <w:r w:rsidR="000D5CBE">
        <w:rPr>
          <w:lang w:val="sr-Cyrl-RS"/>
        </w:rPr>
        <w:t>, модификовани</w:t>
      </w:r>
      <w:r w:rsidR="005604E7">
        <w:rPr>
          <w:lang w:val="sr-Cyrl-RS"/>
        </w:rPr>
        <w:t xml:space="preserve"> правоугаоник.</w:t>
      </w:r>
    </w:p>
    <w:p w14:paraId="1C40F850"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skewAugment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Compose</w:t>
      </w:r>
      <w:r>
        <w:rPr>
          <w:rFonts w:ascii="Courier New" w:hAnsi="Courier New" w:cs="Courier New"/>
          <w:b/>
          <w:bCs/>
          <w:color w:val="000080"/>
          <w:sz w:val="20"/>
          <w:szCs w:val="20"/>
          <w:highlight w:val="white"/>
        </w:rPr>
        <w:t>([</w:t>
      </w:r>
    </w:p>
    <w:p w14:paraId="0382D654"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Affine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rotate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shear</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14:paraId="4D651002"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bbox_params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BboxParams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format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'pascal_voc'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label_fields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'class_labels'</w:t>
      </w:r>
      <w:r>
        <w:rPr>
          <w:rFonts w:ascii="Courier New" w:hAnsi="Courier New" w:cs="Courier New"/>
          <w:b/>
          <w:bCs/>
          <w:color w:val="000080"/>
          <w:sz w:val="20"/>
          <w:szCs w:val="20"/>
          <w:highlight w:val="white"/>
        </w:rPr>
        <w:t>]))</w:t>
      </w:r>
    </w:p>
    <w:p w14:paraId="3923FF1C"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34FE9B9B"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skewImage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bbox</w:t>
      </w:r>
      <w:r>
        <w:rPr>
          <w:rFonts w:ascii="Courier New" w:hAnsi="Courier New" w:cs="Courier New"/>
          <w:b/>
          <w:bCs/>
          <w:color w:val="000080"/>
          <w:sz w:val="20"/>
          <w:szCs w:val="20"/>
          <w:highlight w:val="white"/>
        </w:rPr>
        <w:t>):</w:t>
      </w:r>
    </w:p>
    <w:p w14:paraId="26A45942"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skewedImageData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skewAugment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bboxes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bbox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class_labels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'card'</w:t>
      </w:r>
      <w:r>
        <w:rPr>
          <w:rFonts w:ascii="Courier New" w:hAnsi="Courier New" w:cs="Courier New"/>
          <w:b/>
          <w:bCs/>
          <w:color w:val="000080"/>
          <w:sz w:val="20"/>
          <w:szCs w:val="20"/>
          <w:highlight w:val="white"/>
        </w:rPr>
        <w:t>])</w:t>
      </w:r>
    </w:p>
    <w:p w14:paraId="0A010B8D"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dstImage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skewedImageData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'image'</w:t>
      </w:r>
      <w:r>
        <w:rPr>
          <w:rFonts w:ascii="Courier New" w:hAnsi="Courier New" w:cs="Courier New"/>
          <w:b/>
          <w:bCs/>
          <w:color w:val="000080"/>
          <w:sz w:val="20"/>
          <w:szCs w:val="20"/>
          <w:highlight w:val="white"/>
        </w:rPr>
        <w:t>])</w:t>
      </w:r>
    </w:p>
    <w:p w14:paraId="6524DA24"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1D18094"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dstImage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skewedImageData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'bboxes'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14:paraId="6D3E7E03"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75278A"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augment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Compose</w:t>
      </w:r>
      <w:r>
        <w:rPr>
          <w:rFonts w:ascii="Courier New" w:hAnsi="Courier New" w:cs="Courier New"/>
          <w:b/>
          <w:bCs/>
          <w:color w:val="000080"/>
          <w:sz w:val="20"/>
          <w:szCs w:val="20"/>
          <w:highlight w:val="white"/>
        </w:rPr>
        <w:t>([</w:t>
      </w:r>
    </w:p>
    <w:p w14:paraId="567A82B8"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RandomBrightnessContrast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brightness_limit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contrast_limit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0.4</w:t>
      </w:r>
      <w:r>
        <w:rPr>
          <w:rFonts w:ascii="Courier New" w:hAnsi="Courier New" w:cs="Courier New"/>
          <w:b/>
          <w:bCs/>
          <w:color w:val="000080"/>
          <w:sz w:val="20"/>
          <w:szCs w:val="20"/>
          <w:highlight w:val="white"/>
        </w:rPr>
        <w:t>]),</w:t>
      </w:r>
    </w:p>
    <w:p w14:paraId="34F59F6A"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HueSaturationValue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hue_shift_limit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sat_shift_limit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val_shift_limit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p>
    <w:p w14:paraId="4DF185CA"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GaussianBlur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p>
    <w:p w14:paraId="45A67FE2"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MedianBlur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blur_limit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p>
    <w:p w14:paraId="1F84D15A"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56031C7"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6626F18"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augmentImage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p>
    <w:p w14:paraId="594CB05A" w14:textId="77777777" w:rsidR="00ED7315" w:rsidRDefault="00ED7315" w:rsidP="00ED731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augmentImageData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augment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p>
    <w:p w14:paraId="2342BB75" w14:textId="04B318E5" w:rsidR="009F4387" w:rsidRDefault="00ED7315" w:rsidP="00ED7315">
      <w:pPr>
        <w:pStyle w:val="Osnovnitekst"/>
        <w:pBdr>
          <w:top w:val="single" w:sz="4" w:space="1" w:color="auto"/>
          <w:left w:val="single" w:sz="4" w:space="4" w:color="auto"/>
          <w:bottom w:val="single" w:sz="4" w:space="1" w:color="auto"/>
          <w:right w:val="single" w:sz="4" w:space="4" w:color="auto"/>
        </w:pBd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fromarray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augmentImageData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'image'</w:t>
      </w:r>
      <w:r>
        <w:rPr>
          <w:rFonts w:ascii="Courier New" w:hAnsi="Courier New" w:cs="Courier New"/>
          <w:b/>
          <w:bCs/>
          <w:color w:val="000080"/>
          <w:sz w:val="20"/>
          <w:szCs w:val="20"/>
          <w:highlight w:val="white"/>
        </w:rPr>
        <w:t>])</w:t>
      </w:r>
    </w:p>
    <w:p w14:paraId="65CEB745" w14:textId="1E3E98EC" w:rsidR="00ED7315" w:rsidRDefault="00ED7315" w:rsidP="00ED7315">
      <w:pPr>
        <w:pStyle w:val="Oznakaslike"/>
        <w:rPr>
          <w:lang w:val="sr-Cyrl-RS"/>
        </w:rPr>
      </w:pPr>
      <w:r>
        <w:rPr>
          <w:lang w:val="sr-Cyrl-RS"/>
        </w:rPr>
        <w:t xml:space="preserve">Код </w:t>
      </w:r>
      <w:r w:rsidR="00090D5F">
        <w:rPr>
          <w:lang w:val="sr-Cyrl-RS"/>
        </w:rPr>
        <w:t>5</w:t>
      </w:r>
      <w:r>
        <w:rPr>
          <w:lang w:val="sr-Cyrl-RS"/>
        </w:rPr>
        <w:t>.4.1</w:t>
      </w:r>
      <w:r w:rsidR="006D470F">
        <w:rPr>
          <w:lang w:val="sr-Cyrl-RS"/>
        </w:rPr>
        <w:t>.1</w:t>
      </w:r>
      <w:r>
        <w:rPr>
          <w:lang w:val="sr-Cyrl-RS"/>
        </w:rPr>
        <w:t xml:space="preserve">. </w:t>
      </w:r>
      <w:r w:rsidR="00242858">
        <w:rPr>
          <w:lang w:val="sr-Cyrl-RS"/>
        </w:rPr>
        <w:t>Ф</w:t>
      </w:r>
      <w:r>
        <w:rPr>
          <w:lang w:val="sr-Cyrl-RS"/>
        </w:rPr>
        <w:t>ункциј</w:t>
      </w:r>
      <w:r w:rsidR="00242858">
        <w:rPr>
          <w:lang w:val="sr-Cyrl-RS"/>
        </w:rPr>
        <w:t>е</w:t>
      </w:r>
      <w:r>
        <w:rPr>
          <w:lang w:val="sr-Cyrl-RS"/>
        </w:rPr>
        <w:t xml:space="preserve"> за трансформацију карата</w:t>
      </w:r>
    </w:p>
    <w:p w14:paraId="41E54159" w14:textId="4E007198" w:rsidR="00314872" w:rsidRDefault="00D61AA6" w:rsidP="00314872">
      <w:pPr>
        <w:pStyle w:val="Osnovnitekst"/>
        <w:rPr>
          <w:lang w:val="sr-Cyrl-RS"/>
        </w:rPr>
      </w:pPr>
      <w:r>
        <w:rPr>
          <w:lang w:val="sr-Cyrl-RS"/>
        </w:rPr>
        <w:t>Скуп података</w:t>
      </w:r>
      <w:r w:rsidR="005B7400">
        <w:rPr>
          <w:lang w:val="sr-Cyrl-RS"/>
        </w:rPr>
        <w:t xml:space="preserve"> за тренирање треба да се састоји од тројки, </w:t>
      </w:r>
      <w:r w:rsidR="00682582">
        <w:rPr>
          <w:lang w:val="sr-Cyrl-RS"/>
        </w:rPr>
        <w:t>на начин који је објашњен</w:t>
      </w:r>
      <w:r w:rsidR="005B7400">
        <w:rPr>
          <w:lang w:val="sr-Cyrl-RS"/>
        </w:rPr>
        <w:t xml:space="preserve"> у потпоглављу </w:t>
      </w:r>
      <w:r w:rsidR="00602CFB">
        <w:rPr>
          <w:lang w:val="sr-Cyrl-RS"/>
        </w:rPr>
        <w:t>5.3.</w:t>
      </w:r>
      <w:r w:rsidR="00682582">
        <w:rPr>
          <w:lang w:val="sr-Cyrl-RS"/>
        </w:rPr>
        <w:t xml:space="preserve"> при разматрању функције губитка тројки.</w:t>
      </w:r>
      <w:r w:rsidR="00400256">
        <w:rPr>
          <w:lang w:val="sr-Cyrl-RS"/>
        </w:rPr>
        <w:t xml:space="preserve"> Због уштеде на времену тренирања, нисмо правили парове сличних слика користећи све варијације једне карте, </w:t>
      </w:r>
      <w:r w:rsidR="007C2BEA">
        <w:rPr>
          <w:lang w:val="sr-Cyrl-RS"/>
        </w:rPr>
        <w:t xml:space="preserve">већ </w:t>
      </w:r>
      <w:r w:rsidR="007C2BEA">
        <w:rPr>
          <w:lang w:val="sr-Cyrl-RS"/>
        </w:rPr>
        <w:lastRenderedPageBreak/>
        <w:t>смо као основу фиксирали немодификовану илустрацију карте.</w:t>
      </w:r>
      <w:r w:rsidR="00AF2FEF">
        <w:rPr>
          <w:lang w:val="sr-Cyrl-RS"/>
        </w:rPr>
        <w:t xml:space="preserve"> док смо као позитивну користили </w:t>
      </w:r>
      <w:r w:rsidR="00165389">
        <w:rPr>
          <w:lang w:val="sr-Cyrl-RS"/>
        </w:rPr>
        <w:t xml:space="preserve">сваку од варијација карте. </w:t>
      </w:r>
      <w:r w:rsidR="009B3921">
        <w:rPr>
          <w:lang w:val="sr-Cyrl-RS"/>
        </w:rPr>
        <w:t xml:space="preserve">За негативну слику, насумично је биран примерак друге карте. </w:t>
      </w:r>
      <w:r w:rsidR="00D36204">
        <w:rPr>
          <w:lang w:val="sr-Cyrl-RS"/>
        </w:rPr>
        <w:t>На овај начин, добили смо скуп података који се састоји од 5 тројки за сваку карту.</w:t>
      </w:r>
    </w:p>
    <w:p w14:paraId="0212C06B" w14:textId="30AE5BB3"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image_count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imageClasses</w:t>
      </w:r>
      <w:r>
        <w:rPr>
          <w:rFonts w:ascii="Courier New" w:hAnsi="Courier New" w:cs="Courier New"/>
          <w:b/>
          <w:bCs/>
          <w:color w:val="000080"/>
          <w:sz w:val="20"/>
          <w:szCs w:val="20"/>
          <w:highlight w:val="white"/>
        </w:rPr>
        <w:t>)</w:t>
      </w:r>
    </w:p>
    <w:p w14:paraId="1DAF3440"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imageClass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imageClasses</w:t>
      </w:r>
      <w:r>
        <w:rPr>
          <w:rFonts w:ascii="Courier New" w:hAnsi="Courier New" w:cs="Courier New"/>
          <w:b/>
          <w:bCs/>
          <w:color w:val="000080"/>
          <w:sz w:val="20"/>
          <w:szCs w:val="20"/>
          <w:highlight w:val="white"/>
        </w:rPr>
        <w:t>:</w:t>
      </w:r>
    </w:p>
    <w:p w14:paraId="65743A90"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imageClassFolder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imagesPath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imageClass</w:t>
      </w:r>
      <w:r>
        <w:rPr>
          <w:rFonts w:ascii="Courier New" w:hAnsi="Courier New" w:cs="Courier New"/>
          <w:b/>
          <w:bCs/>
          <w:color w:val="000080"/>
          <w:sz w:val="20"/>
          <w:szCs w:val="20"/>
          <w:highlight w:val="white"/>
        </w:rPr>
        <w:t>)</w:t>
      </w:r>
    </w:p>
    <w:p w14:paraId="36F792CF"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sorted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imageClassFolder</w:t>
      </w:r>
      <w:r>
        <w:rPr>
          <w:rFonts w:ascii="Courier New" w:hAnsi="Courier New" w:cs="Courier New"/>
          <w:b/>
          <w:bCs/>
          <w:color w:val="000080"/>
          <w:sz w:val="20"/>
          <w:szCs w:val="20"/>
          <w:highlight w:val="white"/>
        </w:rPr>
        <w:t>))</w:t>
      </w:r>
    </w:p>
    <w:p w14:paraId="52C7E9A3"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5AF545"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anchorImagePath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imageClassFolder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14:paraId="6E8036D9"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47C51A6B"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i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range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images</w:t>
      </w:r>
      <w:r>
        <w:rPr>
          <w:rFonts w:ascii="Courier New" w:hAnsi="Courier New" w:cs="Courier New"/>
          <w:b/>
          <w:bCs/>
          <w:color w:val="000080"/>
          <w:sz w:val="20"/>
          <w:szCs w:val="20"/>
          <w:highlight w:val="white"/>
        </w:rPr>
        <w:t>)):</w:t>
      </w:r>
    </w:p>
    <w:p w14:paraId="6F9350D0"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902285"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positiveImagePath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imageClassFolder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1188EB9C"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CC3885A"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negativeImageClass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imageClasses</w:t>
      </w:r>
      <w:r>
        <w:rPr>
          <w:rFonts w:ascii="Courier New" w:hAnsi="Courier New" w:cs="Courier New"/>
          <w:b/>
          <w:bCs/>
          <w:color w:val="000080"/>
          <w:sz w:val="20"/>
          <w:szCs w:val="20"/>
          <w:highlight w:val="white"/>
        </w:rPr>
        <w:t>)</w:t>
      </w:r>
    </w:p>
    <w:p w14:paraId="0452D162"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negativeImageClass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imageClass</w:t>
      </w:r>
      <w:r>
        <w:rPr>
          <w:rFonts w:ascii="Courier New" w:hAnsi="Courier New" w:cs="Courier New"/>
          <w:b/>
          <w:bCs/>
          <w:color w:val="000080"/>
          <w:sz w:val="20"/>
          <w:szCs w:val="20"/>
          <w:highlight w:val="white"/>
        </w:rPr>
        <w:t>:</w:t>
      </w:r>
    </w:p>
    <w:p w14:paraId="78374EF3"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negativeImageClass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imageClasses</w:t>
      </w:r>
      <w:r>
        <w:rPr>
          <w:rFonts w:ascii="Courier New" w:hAnsi="Courier New" w:cs="Courier New"/>
          <w:b/>
          <w:bCs/>
          <w:color w:val="000080"/>
          <w:sz w:val="20"/>
          <w:szCs w:val="20"/>
          <w:highlight w:val="white"/>
        </w:rPr>
        <w:t>)</w:t>
      </w:r>
    </w:p>
    <w:p w14:paraId="7CDCC2E0"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negativeImageClassFolder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imagesPath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negativeImageClass</w:t>
      </w:r>
      <w:r>
        <w:rPr>
          <w:rFonts w:ascii="Courier New" w:hAnsi="Courier New" w:cs="Courier New"/>
          <w:b/>
          <w:bCs/>
          <w:color w:val="000080"/>
          <w:sz w:val="20"/>
          <w:szCs w:val="20"/>
          <w:highlight w:val="white"/>
        </w:rPr>
        <w:t>)</w:t>
      </w:r>
    </w:p>
    <w:p w14:paraId="3C2CFC4B"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negativeImagePath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negativeImageClassFolder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choice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negativeImageClassFolder</w:t>
      </w:r>
      <w:r>
        <w:rPr>
          <w:rFonts w:ascii="Courier New" w:hAnsi="Courier New" w:cs="Courier New"/>
          <w:b/>
          <w:bCs/>
          <w:color w:val="000080"/>
          <w:sz w:val="20"/>
          <w:szCs w:val="20"/>
          <w:highlight w:val="white"/>
        </w:rPr>
        <w:t>)))</w:t>
      </w:r>
    </w:p>
    <w:p w14:paraId="24D798E6"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E116640"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anchorImages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anchorImagePath</w:t>
      </w:r>
      <w:r>
        <w:rPr>
          <w:rFonts w:ascii="Courier New" w:hAnsi="Courier New" w:cs="Courier New"/>
          <w:b/>
          <w:bCs/>
          <w:color w:val="000080"/>
          <w:sz w:val="20"/>
          <w:szCs w:val="20"/>
          <w:highlight w:val="white"/>
        </w:rPr>
        <w:t>)</w:t>
      </w:r>
    </w:p>
    <w:p w14:paraId="7C8C9604" w14:textId="77777777"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positiveImages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positiveImagePath</w:t>
      </w:r>
      <w:r>
        <w:rPr>
          <w:rFonts w:ascii="Courier New" w:hAnsi="Courier New" w:cs="Courier New"/>
          <w:b/>
          <w:bCs/>
          <w:color w:val="000080"/>
          <w:sz w:val="20"/>
          <w:szCs w:val="20"/>
          <w:highlight w:val="white"/>
        </w:rPr>
        <w:t>)</w:t>
      </w:r>
    </w:p>
    <w:p w14:paraId="3863FF88" w14:textId="14EAA5D4" w:rsidR="003C58AA" w:rsidRDefault="003C58AA" w:rsidP="00DC1790">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negativeImages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negativeImagePath</w:t>
      </w:r>
      <w:r>
        <w:rPr>
          <w:rFonts w:ascii="Courier New" w:hAnsi="Courier New" w:cs="Courier New"/>
          <w:b/>
          <w:bCs/>
          <w:color w:val="000080"/>
          <w:sz w:val="20"/>
          <w:szCs w:val="20"/>
          <w:highlight w:val="white"/>
        </w:rPr>
        <w:t>)</w:t>
      </w:r>
    </w:p>
    <w:p w14:paraId="08E86F44" w14:textId="03EA836E" w:rsidR="003C58AA" w:rsidRPr="003C58AA" w:rsidRDefault="003C58AA" w:rsidP="003C58AA">
      <w:pPr>
        <w:pStyle w:val="Oznakaslike"/>
        <w:rPr>
          <w:highlight w:val="white"/>
          <w:lang w:val="sr-Cyrl-RS"/>
        </w:rPr>
      </w:pPr>
      <w:r>
        <w:rPr>
          <w:highlight w:val="white"/>
          <w:lang w:val="sr-Cyrl-RS"/>
        </w:rPr>
        <w:t>Код 5.4.1.2. Креирање скупа података</w:t>
      </w:r>
    </w:p>
    <w:p w14:paraId="2C00A816" w14:textId="59D040C0" w:rsidR="003C58AA" w:rsidRDefault="00FA53F9" w:rsidP="0023227F">
      <w:pPr>
        <w:pStyle w:val="Osnovnitekst"/>
        <w:rPr>
          <w:highlight w:val="white"/>
          <w:lang w:val="sr-Cyrl-RS"/>
        </w:rPr>
      </w:pPr>
      <w:r>
        <w:rPr>
          <w:highlight w:val="white"/>
          <w:lang w:val="sr-Cyrl-RS"/>
        </w:rPr>
        <w:t>Пре довођења на улаз мреже, сли</w:t>
      </w:r>
      <w:r w:rsidR="00611AFC">
        <w:rPr>
          <w:highlight w:val="white"/>
          <w:lang w:val="sr-Cyrl-RS"/>
        </w:rPr>
        <w:t>ку</w:t>
      </w:r>
      <w:r>
        <w:rPr>
          <w:highlight w:val="white"/>
          <w:lang w:val="sr-Cyrl-RS"/>
        </w:rPr>
        <w:t xml:space="preserve"> је неопходно прилагодити димензије очекиваним димензијама улаза.</w:t>
      </w:r>
      <w:r w:rsidR="001A53AE">
        <w:rPr>
          <w:highlight w:val="white"/>
          <w:lang w:val="sr-Cyrl-RS"/>
        </w:rPr>
        <w:t xml:space="preserve"> Ово ћемо укључити у препроцесирањ</w:t>
      </w:r>
      <w:r w:rsidR="0002507D">
        <w:rPr>
          <w:highlight w:val="white"/>
          <w:lang w:val="sr-Cyrl-RS"/>
        </w:rPr>
        <w:t>е</w:t>
      </w:r>
      <w:r w:rsidR="001A53AE">
        <w:rPr>
          <w:highlight w:val="white"/>
          <w:lang w:val="sr-Cyrl-RS"/>
        </w:rPr>
        <w:t xml:space="preserve">, </w:t>
      </w:r>
      <w:r w:rsidR="00AC7482">
        <w:rPr>
          <w:highlight w:val="white"/>
          <w:lang w:val="sr-Cyrl-RS"/>
        </w:rPr>
        <w:t xml:space="preserve">процес који се врши пре довођења улаза на мрежу, како би се улаз прилагодио мрежи и проблему. </w:t>
      </w:r>
      <w:r w:rsidR="00FE6595">
        <w:rPr>
          <w:highlight w:val="white"/>
          <w:lang w:val="sr-Cyrl-RS"/>
        </w:rPr>
        <w:t>Осим промене величине, променили смо слику у формат нијанси сиве</w:t>
      </w:r>
      <w:r w:rsidR="00752C87">
        <w:rPr>
          <w:highlight w:val="white"/>
          <w:lang w:val="sr-Cyrl-RS"/>
        </w:rPr>
        <w:t>, као и</w:t>
      </w:r>
      <w:r w:rsidR="00D619D4">
        <w:rPr>
          <w:highlight w:val="white"/>
          <w:lang w:val="sr-Cyrl-RS"/>
        </w:rPr>
        <w:t xml:space="preserve"> применили</w:t>
      </w:r>
      <w:r w:rsidR="00752C87">
        <w:rPr>
          <w:highlight w:val="white"/>
          <w:lang w:val="sr-Cyrl-RS"/>
        </w:rPr>
        <w:t xml:space="preserve"> насумично сечење, где задржавамо</w:t>
      </w:r>
      <w:r w:rsidR="001D2C78">
        <w:rPr>
          <w:highlight w:val="white"/>
          <w:lang w:val="sr-Cyrl-RS"/>
        </w:rPr>
        <w:t xml:space="preserve"> </w:t>
      </w:r>
      <w:r w:rsidR="00752C87">
        <w:rPr>
          <w:highlight w:val="white"/>
          <w:lang w:val="sr-Cyrl-RS"/>
        </w:rPr>
        <w:t xml:space="preserve">сегмент слике који чини 85% </w:t>
      </w:r>
      <w:r w:rsidR="00521684">
        <w:rPr>
          <w:highlight w:val="white"/>
          <w:lang w:val="sr-Cyrl-RS"/>
        </w:rPr>
        <w:t>оригинала</w:t>
      </w:r>
      <w:r w:rsidR="00752C87">
        <w:rPr>
          <w:highlight w:val="white"/>
          <w:lang w:val="sr-Cyrl-RS"/>
        </w:rPr>
        <w:t>.</w:t>
      </w:r>
      <w:r w:rsidR="007F53B0">
        <w:rPr>
          <w:highlight w:val="white"/>
          <w:lang w:val="sr-Cyrl-RS"/>
        </w:rPr>
        <w:t xml:space="preserve"> Ово је вид аугментације података који смо успели да интегришемо у препроцесирање,</w:t>
      </w:r>
      <w:r w:rsidR="006F7556">
        <w:rPr>
          <w:highlight w:val="white"/>
          <w:lang w:val="sr-Cyrl-RS"/>
        </w:rPr>
        <w:t xml:space="preserve"> где се при сваком препроцесирању исте слике одсеца нови, насумични сегмент. На овај начин повећавамо количину информација скупа података при тренирању.</w:t>
      </w:r>
    </w:p>
    <w:p w14:paraId="06A54C47" w14:textId="3490E137" w:rsidR="00DD4DAC" w:rsidRDefault="00DD4DAC" w:rsidP="00DD4DAC">
      <w:pPr>
        <w:pStyle w:val="SlikeTabele"/>
        <w:rPr>
          <w:highlight w:val="white"/>
        </w:rPr>
      </w:pPr>
      <w:r>
        <w:rPr>
          <w:noProof/>
        </w:rPr>
        <w:lastRenderedPageBreak/>
        <w:drawing>
          <wp:inline distT="0" distB="0" distL="0" distR="0" wp14:anchorId="78D618D3" wp14:editId="598314FF">
            <wp:extent cx="2742410" cy="2735014"/>
            <wp:effectExtent l="0" t="0" r="0" b="0"/>
            <wp:docPr id="18" name="Picture 18" descr="A picture containing text, old,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ld, differ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7158" cy="2749722"/>
                    </a:xfrm>
                    <a:prstGeom prst="rect">
                      <a:avLst/>
                    </a:prstGeom>
                  </pic:spPr>
                </pic:pic>
              </a:graphicData>
            </a:graphic>
          </wp:inline>
        </w:drawing>
      </w:r>
    </w:p>
    <w:p w14:paraId="351CC96E" w14:textId="5BB4FF94" w:rsidR="00DD4DAC" w:rsidRDefault="00DD4DAC" w:rsidP="00DD4DAC">
      <w:pPr>
        <w:pStyle w:val="Oznakaslike"/>
        <w:rPr>
          <w:highlight w:val="white"/>
          <w:lang w:val="sr-Cyrl-RS"/>
        </w:rPr>
      </w:pPr>
      <w:r>
        <w:rPr>
          <w:highlight w:val="white"/>
          <w:lang w:val="sr-Cyrl-RS"/>
        </w:rPr>
        <w:t>Слика 5.4.1.</w:t>
      </w:r>
      <w:r w:rsidR="004E2E99">
        <w:rPr>
          <w:highlight w:val="white"/>
          <w:lang w:val="sr-Cyrl-RS"/>
        </w:rPr>
        <w:t>1.</w:t>
      </w:r>
      <w:r>
        <w:rPr>
          <w:highlight w:val="white"/>
          <w:lang w:val="sr-Cyrl-RS"/>
        </w:rPr>
        <w:t xml:space="preserve"> Пример тројки из добијеног скупа података</w:t>
      </w:r>
    </w:p>
    <w:p w14:paraId="12136A28" w14:textId="443828A6" w:rsidR="00BA452A" w:rsidRDefault="00BA452A" w:rsidP="00BA452A">
      <w:pPr>
        <w:pStyle w:val="IIInivonaslova-Odeljak"/>
        <w:rPr>
          <w:highlight w:val="white"/>
          <w:lang w:val="sr-Cyrl-RS"/>
        </w:rPr>
      </w:pPr>
      <w:bookmarkStart w:id="28" w:name="_Toc115305096"/>
      <w:r>
        <w:rPr>
          <w:highlight w:val="white"/>
          <w:lang w:val="sr-Cyrl-RS"/>
        </w:rPr>
        <w:t>Изградњња архитектуре и тренирање</w:t>
      </w:r>
      <w:bookmarkEnd w:id="28"/>
    </w:p>
    <w:p w14:paraId="397C4BF6" w14:textId="5586246E" w:rsidR="000221BB" w:rsidRDefault="009E4795" w:rsidP="000221BB">
      <w:pPr>
        <w:pStyle w:val="Osnovnitekst"/>
        <w:rPr>
          <w:highlight w:val="white"/>
          <w:lang w:val="sr-Cyrl-RS"/>
        </w:rPr>
      </w:pPr>
      <w:r>
        <w:rPr>
          <w:highlight w:val="white"/>
          <w:lang w:val="sr-Cyrl-RS"/>
        </w:rPr>
        <w:t>Као и при</w:t>
      </w:r>
      <w:r w:rsidR="005C1D56">
        <w:rPr>
          <w:highlight w:val="white"/>
          <w:lang w:val="sr-Cyrl-RS"/>
        </w:rPr>
        <w:t>ликом</w:t>
      </w:r>
      <w:r>
        <w:rPr>
          <w:highlight w:val="white"/>
          <w:lang w:val="sr-Cyrl-RS"/>
        </w:rPr>
        <w:t xml:space="preserve"> </w:t>
      </w:r>
      <w:r w:rsidR="005C1D56">
        <w:rPr>
          <w:highlight w:val="white"/>
          <w:lang w:val="sr-Cyrl-RS"/>
        </w:rPr>
        <w:t>изградње</w:t>
      </w:r>
      <w:r>
        <w:rPr>
          <w:highlight w:val="white"/>
          <w:lang w:val="sr-Cyrl-RS"/>
        </w:rPr>
        <w:t xml:space="preserve"> модела за детекцију карата, употребићемо </w:t>
      </w:r>
      <w:r w:rsidR="00EA7E56">
        <w:rPr>
          <w:highlight w:val="white"/>
          <w:lang w:val="sr-Cyrl-RS"/>
        </w:rPr>
        <w:t>технику учења трансфером</w:t>
      </w:r>
      <w:r w:rsidR="00D31AF0">
        <w:rPr>
          <w:highlight w:val="white"/>
          <w:lang w:val="sr-Cyrl-RS"/>
        </w:rPr>
        <w:t xml:space="preserve"> да бисмо убрзали процес тренирања и што брже </w:t>
      </w:r>
      <w:r w:rsidR="00E503CF">
        <w:rPr>
          <w:highlight w:val="white"/>
          <w:lang w:val="sr-Cyrl-RS"/>
        </w:rPr>
        <w:t>п</w:t>
      </w:r>
      <w:r w:rsidR="00D31AF0">
        <w:rPr>
          <w:highlight w:val="white"/>
          <w:lang w:val="sr-Cyrl-RS"/>
        </w:rPr>
        <w:t>о</w:t>
      </w:r>
      <w:r w:rsidR="00382574">
        <w:rPr>
          <w:highlight w:val="white"/>
          <w:lang w:val="sr-Cyrl-RS"/>
        </w:rPr>
        <w:t>стигли прихватљиве</w:t>
      </w:r>
      <w:r w:rsidR="00D31AF0">
        <w:rPr>
          <w:highlight w:val="white"/>
          <w:lang w:val="sr-Cyrl-RS"/>
        </w:rPr>
        <w:t xml:space="preserve"> резултате.</w:t>
      </w:r>
      <w:r w:rsidR="002F7C37">
        <w:rPr>
          <w:highlight w:val="white"/>
          <w:lang w:val="sr-Cyrl-RS"/>
        </w:rPr>
        <w:t xml:space="preserve"> </w:t>
      </w:r>
      <w:r w:rsidR="003267F7">
        <w:rPr>
          <w:highlight w:val="white"/>
          <w:lang w:val="sr-Cyrl-RS"/>
        </w:rPr>
        <w:t xml:space="preserve">Библиотека </w:t>
      </w:r>
      <w:r w:rsidR="003267F7">
        <w:rPr>
          <w:i/>
          <w:iCs/>
          <w:highlight w:val="white"/>
          <w:lang w:val="en-GB"/>
        </w:rPr>
        <w:t xml:space="preserve">Keras </w:t>
      </w:r>
      <w:r w:rsidR="003267F7">
        <w:rPr>
          <w:highlight w:val="white"/>
          <w:lang w:val="sr-Cyrl-RS"/>
        </w:rPr>
        <w:t xml:space="preserve">за ове потребе нуди моделе архитектура </w:t>
      </w:r>
      <w:r w:rsidR="003267F7">
        <w:rPr>
          <w:i/>
          <w:iCs/>
          <w:highlight w:val="white"/>
          <w:lang w:val="en-GB"/>
        </w:rPr>
        <w:t>ResNet</w:t>
      </w:r>
      <w:r w:rsidR="003267F7">
        <w:rPr>
          <w:highlight w:val="white"/>
          <w:lang w:val="sr-Cyrl-RS"/>
        </w:rPr>
        <w:t xml:space="preserve">, трениране над скупом података </w:t>
      </w:r>
      <w:r w:rsidR="003267F7">
        <w:rPr>
          <w:i/>
          <w:iCs/>
          <w:highlight w:val="white"/>
          <w:lang w:val="en-GB"/>
        </w:rPr>
        <w:t>ImageNet</w:t>
      </w:r>
      <w:r w:rsidR="000E5DA7">
        <w:rPr>
          <w:highlight w:val="white"/>
          <w:lang w:val="sr-Cyrl-RS"/>
        </w:rPr>
        <w:t>, који садржи око 14 милиона слика подељених у око 20 хиљада класа</w:t>
      </w:r>
      <w:r w:rsidR="003267F7">
        <w:rPr>
          <w:highlight w:val="white"/>
          <w:lang w:val="en-GB"/>
        </w:rPr>
        <w:t>.</w:t>
      </w:r>
      <w:r w:rsidR="00063F7E">
        <w:rPr>
          <w:highlight w:val="white"/>
          <w:lang w:val="en-GB"/>
        </w:rPr>
        <w:t xml:space="preserve"> </w:t>
      </w:r>
      <w:r w:rsidR="00063F7E">
        <w:rPr>
          <w:highlight w:val="white"/>
          <w:lang w:val="sr-Cyrl-RS"/>
        </w:rPr>
        <w:t xml:space="preserve">Определили смо се за архитектуру </w:t>
      </w:r>
      <w:r w:rsidR="00063F7E">
        <w:rPr>
          <w:i/>
          <w:iCs/>
          <w:highlight w:val="white"/>
          <w:lang w:val="en-GB"/>
        </w:rPr>
        <w:t>ResNet</w:t>
      </w:r>
      <w:r w:rsidR="00063F7E">
        <w:rPr>
          <w:i/>
          <w:iCs/>
          <w:highlight w:val="white"/>
          <w:lang w:val="sr-Cyrl-RS"/>
        </w:rPr>
        <w:t xml:space="preserve"> </w:t>
      </w:r>
      <w:r w:rsidR="00063F7E">
        <w:rPr>
          <w:highlight w:val="white"/>
          <w:lang w:val="sr-Cyrl-RS"/>
        </w:rPr>
        <w:t xml:space="preserve">са 50 слојева, познату под именом </w:t>
      </w:r>
      <w:r w:rsidR="00063F7E">
        <w:rPr>
          <w:i/>
          <w:iCs/>
          <w:highlight w:val="white"/>
          <w:lang w:val="en-GB"/>
        </w:rPr>
        <w:t>ResNet50</w:t>
      </w:r>
      <w:r w:rsidR="00063F7E">
        <w:rPr>
          <w:highlight w:val="white"/>
          <w:lang w:val="en-GB"/>
        </w:rPr>
        <w:t>.</w:t>
      </w:r>
      <w:r w:rsidR="000E5DA7">
        <w:rPr>
          <w:highlight w:val="white"/>
          <w:lang w:val="en-GB"/>
        </w:rPr>
        <w:t xml:space="preserve"> </w:t>
      </w:r>
      <w:r w:rsidR="000E5DA7">
        <w:rPr>
          <w:highlight w:val="white"/>
          <w:lang w:val="sr-Cyrl-RS"/>
        </w:rPr>
        <w:t>Пошто ј</w:t>
      </w:r>
      <w:r w:rsidR="00C72BB0">
        <w:rPr>
          <w:highlight w:val="white"/>
          <w:lang w:val="sr-Cyrl-RS"/>
        </w:rPr>
        <w:t>е ово архитектура за решавање проблема класификације слика</w:t>
      </w:r>
      <w:r w:rsidR="00725898">
        <w:rPr>
          <w:highlight w:val="white"/>
          <w:lang w:val="sr-Cyrl-RS"/>
        </w:rPr>
        <w:t xml:space="preserve">, одбацићемо потпуно повезане слојеве којима се мрежа завршава, и који су прилагођени проблему класификације над скупом података </w:t>
      </w:r>
      <w:r w:rsidR="00725898">
        <w:rPr>
          <w:i/>
          <w:iCs/>
          <w:highlight w:val="white"/>
          <w:lang w:val="en-GB"/>
        </w:rPr>
        <w:t>ImageNet</w:t>
      </w:r>
      <w:r w:rsidR="00725898">
        <w:rPr>
          <w:highlight w:val="white"/>
          <w:lang w:val="en-GB"/>
        </w:rPr>
        <w:t>.</w:t>
      </w:r>
      <w:r w:rsidR="00BC4386">
        <w:rPr>
          <w:highlight w:val="white"/>
          <w:lang w:val="en-GB"/>
        </w:rPr>
        <w:t xml:space="preserve"> </w:t>
      </w:r>
      <w:r w:rsidR="00BC4386">
        <w:rPr>
          <w:highlight w:val="white"/>
          <w:lang w:val="sr-Cyrl-RS"/>
        </w:rPr>
        <w:t>Уместо њих, надовезаћемо сопствене потпуно повезане слојеве, од којих ће последњи бити величине 256, што ће представљати величину излазног вектора својстава</w:t>
      </w:r>
      <w:r w:rsidR="005E309C">
        <w:rPr>
          <w:highlight w:val="white"/>
          <w:lang w:val="sr-Cyrl-RS"/>
        </w:rPr>
        <w:t xml:space="preserve"> слике</w:t>
      </w:r>
      <w:r w:rsidR="00BC4386">
        <w:rPr>
          <w:highlight w:val="white"/>
          <w:lang w:val="sr-Cyrl-RS"/>
        </w:rPr>
        <w:t>.</w:t>
      </w:r>
    </w:p>
    <w:p w14:paraId="7C2F9462"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base_cnn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resnet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ResNet50</w:t>
      </w:r>
      <w:r>
        <w:rPr>
          <w:rFonts w:ascii="Courier New" w:hAnsi="Courier New" w:cs="Courier New"/>
          <w:b/>
          <w:bCs/>
          <w:color w:val="000080"/>
          <w:sz w:val="20"/>
          <w:szCs w:val="20"/>
          <w:highlight w:val="white"/>
        </w:rPr>
        <w:t>(</w:t>
      </w:r>
    </w:p>
    <w:p w14:paraId="485C5B87"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weights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"imagenet"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input_shape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include_top</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False</w:t>
      </w:r>
    </w:p>
    <w:p w14:paraId="1A30217D"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3816AE9"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6EF56D1"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flatten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Flatten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base_cnn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output</w:t>
      </w:r>
      <w:r>
        <w:rPr>
          <w:rFonts w:ascii="Courier New" w:hAnsi="Courier New" w:cs="Courier New"/>
          <w:b/>
          <w:bCs/>
          <w:color w:val="000080"/>
          <w:sz w:val="20"/>
          <w:szCs w:val="20"/>
          <w:highlight w:val="white"/>
        </w:rPr>
        <w:t>)</w:t>
      </w:r>
    </w:p>
    <w:p w14:paraId="36E27887"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dense1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activation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"relu"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flatten</w:t>
      </w:r>
      <w:r>
        <w:rPr>
          <w:rFonts w:ascii="Courier New" w:hAnsi="Courier New" w:cs="Courier New"/>
          <w:b/>
          <w:bCs/>
          <w:color w:val="000080"/>
          <w:sz w:val="20"/>
          <w:szCs w:val="20"/>
          <w:highlight w:val="white"/>
        </w:rPr>
        <w:t>)</w:t>
      </w:r>
    </w:p>
    <w:p w14:paraId="29369C66"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dense1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BatchNormalization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dense1</w:t>
      </w:r>
      <w:r>
        <w:rPr>
          <w:rFonts w:ascii="Courier New" w:hAnsi="Courier New" w:cs="Courier New"/>
          <w:b/>
          <w:bCs/>
          <w:color w:val="000080"/>
          <w:sz w:val="20"/>
          <w:szCs w:val="20"/>
          <w:highlight w:val="white"/>
        </w:rPr>
        <w:t>)</w:t>
      </w:r>
    </w:p>
    <w:p w14:paraId="2F1AC83A"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dense2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256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activation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"relu"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dense1</w:t>
      </w:r>
      <w:r>
        <w:rPr>
          <w:rFonts w:ascii="Courier New" w:hAnsi="Courier New" w:cs="Courier New"/>
          <w:b/>
          <w:bCs/>
          <w:color w:val="000080"/>
          <w:sz w:val="20"/>
          <w:szCs w:val="20"/>
          <w:highlight w:val="white"/>
        </w:rPr>
        <w:t>)</w:t>
      </w:r>
    </w:p>
    <w:p w14:paraId="31802460"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dense2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BatchNormalization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dense2</w:t>
      </w:r>
      <w:r>
        <w:rPr>
          <w:rFonts w:ascii="Courier New" w:hAnsi="Courier New" w:cs="Courier New"/>
          <w:b/>
          <w:bCs/>
          <w:color w:val="000080"/>
          <w:sz w:val="20"/>
          <w:szCs w:val="20"/>
          <w:highlight w:val="white"/>
        </w:rPr>
        <w:t>)</w:t>
      </w:r>
    </w:p>
    <w:p w14:paraId="1C003F68"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256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dense2</w:t>
      </w:r>
      <w:r>
        <w:rPr>
          <w:rFonts w:ascii="Courier New" w:hAnsi="Courier New" w:cs="Courier New"/>
          <w:b/>
          <w:bCs/>
          <w:color w:val="000080"/>
          <w:sz w:val="20"/>
          <w:szCs w:val="20"/>
          <w:highlight w:val="white"/>
        </w:rPr>
        <w:t>)</w:t>
      </w:r>
    </w:p>
    <w:p w14:paraId="508D4C07" w14:textId="77777777" w:rsidR="004E2E99" w:rsidRDefault="004E2E99" w:rsidP="004E2E9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483D7665" w14:textId="7B149203" w:rsidR="004E2E99" w:rsidRDefault="004E2E99" w:rsidP="004E2E99">
      <w:pPr>
        <w:pStyle w:val="Osnovnitekst"/>
        <w:pBdr>
          <w:top w:val="single" w:sz="4" w:space="1" w:color="auto"/>
          <w:left w:val="single" w:sz="4" w:space="4" w:color="auto"/>
          <w:bottom w:val="single" w:sz="4" w:space="1" w:color="auto"/>
          <w:right w:val="single" w:sz="4" w:space="4" w:color="auto"/>
        </w:pBdr>
        <w:ind w:firstLine="0"/>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embedding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base_cnn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5F327CEA" w14:textId="000CE8AC" w:rsidR="004E2E99" w:rsidRDefault="004E2E99" w:rsidP="004E2E99">
      <w:pPr>
        <w:pStyle w:val="Oznakaslike"/>
        <w:rPr>
          <w:highlight w:val="white"/>
          <w:lang w:val="sr-Cyrl-RS"/>
        </w:rPr>
      </w:pPr>
      <w:r>
        <w:rPr>
          <w:highlight w:val="white"/>
          <w:lang w:val="sr-Cyrl-RS"/>
        </w:rPr>
        <w:t>Код 5.4.2.1. Креирање основне неуралне мреже</w:t>
      </w:r>
    </w:p>
    <w:p w14:paraId="0A46BC6B" w14:textId="14FDCBF1" w:rsidR="00906B99" w:rsidRDefault="00906B99" w:rsidP="00906B99">
      <w:pPr>
        <w:pStyle w:val="Osnovnitekst"/>
        <w:rPr>
          <w:highlight w:val="white"/>
          <w:lang w:val="sr-Cyrl-RS"/>
        </w:rPr>
      </w:pPr>
      <w:r>
        <w:rPr>
          <w:highlight w:val="white"/>
          <w:lang w:val="sr-Cyrl-RS"/>
        </w:rPr>
        <w:lastRenderedPageBreak/>
        <w:t>Добијена мрежа</w:t>
      </w:r>
      <w:r w:rsidR="00A86A94">
        <w:rPr>
          <w:highlight w:val="white"/>
          <w:lang w:val="sr-Cyrl-RS"/>
        </w:rPr>
        <w:t xml:space="preserve"> представљаће основу наше сијамске мреже, односно то ће бити мрежа коју ћемо </w:t>
      </w:r>
      <w:r w:rsidR="00CA433C">
        <w:rPr>
          <w:highlight w:val="white"/>
          <w:lang w:val="sr-Cyrl-RS"/>
        </w:rPr>
        <w:t>у два примерка, односно три за време тренирања, повезати на слој за одређивање дистанце</w:t>
      </w:r>
      <w:r w:rsidR="007B57E6">
        <w:rPr>
          <w:highlight w:val="white"/>
          <w:lang w:val="sr-Cyrl-RS"/>
        </w:rPr>
        <w:t>.</w:t>
      </w:r>
    </w:p>
    <w:p w14:paraId="0A15C4FF" w14:textId="2BEAF237" w:rsidR="00DF3BA3" w:rsidRDefault="0041695B" w:rsidP="00906B99">
      <w:pPr>
        <w:pStyle w:val="Osnovnitekst"/>
        <w:rPr>
          <w:highlight w:val="white"/>
          <w:lang w:val="sr-Cyrl-RS"/>
        </w:rPr>
      </w:pPr>
      <w:r>
        <w:rPr>
          <w:highlight w:val="white"/>
          <w:lang w:val="sr-Cyrl-RS"/>
        </w:rPr>
        <w:t>Пре имплементације слоја дистанц</w:t>
      </w:r>
      <w:r w:rsidR="006D35AA">
        <w:rPr>
          <w:highlight w:val="white"/>
          <w:lang w:val="sr-Cyrl-RS"/>
        </w:rPr>
        <w:t>е</w:t>
      </w:r>
      <w:r w:rsidR="00DF3BA3">
        <w:rPr>
          <w:highlight w:val="white"/>
          <w:lang w:val="sr-Cyrl-RS"/>
        </w:rPr>
        <w:t>, неопходно је изабрати метрику дистанце коју ћемо користити</w:t>
      </w:r>
      <w:r w:rsidR="003B72CF">
        <w:rPr>
          <w:highlight w:val="white"/>
          <w:lang w:val="sr-Cyrl-RS"/>
        </w:rPr>
        <w:t>. Три најчешће коришћене метрике за меру сличности два вектора реалних бројева јесу:</w:t>
      </w:r>
    </w:p>
    <w:p w14:paraId="11D964B2" w14:textId="62B570A7" w:rsidR="003B72CF" w:rsidRDefault="003B72CF" w:rsidP="003B72CF">
      <w:pPr>
        <w:pStyle w:val="Nabrajanje"/>
        <w:rPr>
          <w:highlight w:val="white"/>
          <w:lang w:val="sr-Cyrl-RS"/>
        </w:rPr>
      </w:pPr>
      <w:r>
        <w:rPr>
          <w:highlight w:val="white"/>
          <w:lang w:val="sr-Cyrl-RS"/>
        </w:rPr>
        <w:t>еуклидска дистанца</w:t>
      </w:r>
    </w:p>
    <w:p w14:paraId="65AFA423" w14:textId="31E4E160" w:rsidR="003B72CF" w:rsidRDefault="003B72CF" w:rsidP="003B72CF">
      <w:pPr>
        <w:pStyle w:val="Nabrajanje"/>
        <w:rPr>
          <w:highlight w:val="white"/>
          <w:lang w:val="sr-Cyrl-RS"/>
        </w:rPr>
      </w:pPr>
      <w:r>
        <w:rPr>
          <w:highlight w:val="white"/>
          <w:lang w:val="sr-Cyrl-RS"/>
        </w:rPr>
        <w:t>косинус угла</w:t>
      </w:r>
    </w:p>
    <w:p w14:paraId="6EA61EE7" w14:textId="5D757E8C" w:rsidR="003B72CF" w:rsidRDefault="003B72CF" w:rsidP="003B72CF">
      <w:pPr>
        <w:pStyle w:val="Nabrajanje"/>
        <w:rPr>
          <w:highlight w:val="white"/>
          <w:lang w:val="sr-Cyrl-RS"/>
        </w:rPr>
      </w:pPr>
      <w:r>
        <w:rPr>
          <w:highlight w:val="white"/>
          <w:lang w:val="sr-Cyrl-RS"/>
        </w:rPr>
        <w:t>скаларни производ</w:t>
      </w:r>
    </w:p>
    <w:p w14:paraId="7F8499A5" w14:textId="5FF8B8DE" w:rsidR="0052422C" w:rsidRDefault="00A157A3" w:rsidP="00A157A3">
      <w:pPr>
        <w:pStyle w:val="Osnovnitekst"/>
        <w:rPr>
          <w:highlight w:val="white"/>
          <w:lang w:val="sr-Cyrl-RS"/>
        </w:rPr>
      </w:pPr>
      <w:r>
        <w:rPr>
          <w:highlight w:val="white"/>
          <w:lang w:val="sr-Cyrl-RS"/>
        </w:rPr>
        <w:t>Одлучили смо да користимо еуклидску дистанцу као метрику.</w:t>
      </w:r>
    </w:p>
    <w:p w14:paraId="2CCCB663" w14:textId="2EBD927A" w:rsidR="0052422C" w:rsidRPr="0052422C" w:rsidRDefault="0052422C" w:rsidP="0052422C">
      <w:pPr>
        <w:pBdr>
          <w:top w:val="single" w:sz="4" w:space="1" w:color="auto"/>
          <w:left w:val="single" w:sz="4" w:space="4" w:color="auto"/>
          <w:bottom w:val="single" w:sz="4" w:space="1" w:color="auto"/>
          <w:right w:val="single" w:sz="4" w:space="4" w:color="auto"/>
        </w:pBdr>
        <w:rPr>
          <w:highlight w:val="white"/>
          <w:lang w:val="sr-Cyrl-RS"/>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DistanceLayer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w:t>
      </w:r>
      <w:r>
        <w:rPr>
          <w:rFonts w:ascii="Courier New" w:hAnsi="Courier New" w:cs="Courier New"/>
          <w:b/>
          <w:bCs/>
          <w:color w:val="000080"/>
          <w:sz w:val="20"/>
          <w:szCs w:val="20"/>
          <w:highlight w:val="white"/>
        </w:rPr>
        <w:t>):</w:t>
      </w:r>
    </w:p>
    <w:p w14:paraId="447DC99C"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8AC30C0"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kwargs</w:t>
      </w:r>
      <w:r>
        <w:rPr>
          <w:rFonts w:ascii="Courier New" w:hAnsi="Courier New" w:cs="Courier New"/>
          <w:b/>
          <w:bCs/>
          <w:color w:val="000080"/>
          <w:sz w:val="20"/>
          <w:szCs w:val="20"/>
          <w:highlight w:val="white"/>
        </w:rPr>
        <w:t>):</w:t>
      </w:r>
    </w:p>
    <w:p w14:paraId="70D70FBC"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kwargs</w:t>
      </w:r>
      <w:r>
        <w:rPr>
          <w:rFonts w:ascii="Courier New" w:hAnsi="Courier New" w:cs="Courier New"/>
          <w:b/>
          <w:bCs/>
          <w:color w:val="000080"/>
          <w:sz w:val="20"/>
          <w:szCs w:val="20"/>
          <w:highlight w:val="white"/>
        </w:rPr>
        <w:t>)</w:t>
      </w:r>
    </w:p>
    <w:p w14:paraId="0583A546"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26681937"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anchor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positive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negative</w:t>
      </w:r>
      <w:r>
        <w:rPr>
          <w:rFonts w:ascii="Courier New" w:hAnsi="Courier New" w:cs="Courier New"/>
          <w:b/>
          <w:bCs/>
          <w:color w:val="000080"/>
          <w:sz w:val="20"/>
          <w:szCs w:val="20"/>
          <w:highlight w:val="white"/>
        </w:rPr>
        <w:t>):</w:t>
      </w:r>
    </w:p>
    <w:p w14:paraId="029C21F5"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ap_distance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reduce_sum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anchor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positive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14:paraId="3ACF78B7"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reduce_sum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anchor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negative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14:paraId="4456CD9D"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an_distance</w:t>
      </w:r>
      <w:r>
        <w:rPr>
          <w:rFonts w:ascii="Courier New" w:hAnsi="Courier New" w:cs="Courier New"/>
          <w:b/>
          <w:bCs/>
          <w:color w:val="000080"/>
          <w:sz w:val="20"/>
          <w:szCs w:val="20"/>
          <w:highlight w:val="white"/>
        </w:rPr>
        <w:t>)</w:t>
      </w:r>
    </w:p>
    <w:p w14:paraId="511AD54E"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0D75DFF0"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E1CC26A"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anchor_input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"anchor"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shape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14:paraId="305B609C"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positive_input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"positive"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shape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14:paraId="3C95FD24"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negative_input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layers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"negative"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shape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14:paraId="611D17F5"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342CEF97"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distances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DistanceLayer</w:t>
      </w:r>
      <w:r>
        <w:rPr>
          <w:rFonts w:ascii="Courier New" w:hAnsi="Courier New" w:cs="Courier New"/>
          <w:b/>
          <w:bCs/>
          <w:color w:val="000080"/>
          <w:sz w:val="20"/>
          <w:szCs w:val="20"/>
          <w:highlight w:val="white"/>
        </w:rPr>
        <w:t>()(</w:t>
      </w:r>
    </w:p>
    <w:p w14:paraId="3AF048AD"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embedding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resnet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preprocess_input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anchor_input</w:t>
      </w:r>
      <w:r>
        <w:rPr>
          <w:rFonts w:ascii="Courier New" w:hAnsi="Courier New" w:cs="Courier New"/>
          <w:b/>
          <w:bCs/>
          <w:color w:val="000080"/>
          <w:sz w:val="20"/>
          <w:szCs w:val="20"/>
          <w:highlight w:val="white"/>
        </w:rPr>
        <w:t>)),</w:t>
      </w:r>
    </w:p>
    <w:p w14:paraId="2F20E001"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embedding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resnet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preprocess_input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positive_input</w:t>
      </w:r>
      <w:r>
        <w:rPr>
          <w:rFonts w:ascii="Courier New" w:hAnsi="Courier New" w:cs="Courier New"/>
          <w:b/>
          <w:bCs/>
          <w:color w:val="000080"/>
          <w:sz w:val="20"/>
          <w:szCs w:val="20"/>
          <w:highlight w:val="white"/>
        </w:rPr>
        <w:t>)),</w:t>
      </w:r>
    </w:p>
    <w:p w14:paraId="1B3E40F6"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embedding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resnet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preprocess_input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negative_input</w:t>
      </w:r>
      <w:r>
        <w:rPr>
          <w:rFonts w:ascii="Courier New" w:hAnsi="Courier New" w:cs="Courier New"/>
          <w:b/>
          <w:bCs/>
          <w:color w:val="000080"/>
          <w:sz w:val="20"/>
          <w:szCs w:val="20"/>
          <w:highlight w:val="white"/>
        </w:rPr>
        <w:t>)),</w:t>
      </w:r>
    </w:p>
    <w:p w14:paraId="3E4ED27E"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0EDFD4B"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51B180F"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siamese_network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w:t>
      </w:r>
      <w:r>
        <w:rPr>
          <w:rFonts w:ascii="Courier New" w:hAnsi="Courier New" w:cs="Courier New"/>
          <w:b/>
          <w:bCs/>
          <w:color w:val="000080"/>
          <w:sz w:val="20"/>
          <w:szCs w:val="20"/>
          <w:highlight w:val="white"/>
        </w:rPr>
        <w:t>(</w:t>
      </w:r>
    </w:p>
    <w:p w14:paraId="2B76F45B" w14:textId="77777777" w:rsidR="0052422C"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anchor_input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positive_input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negative_input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distances</w:t>
      </w:r>
    </w:p>
    <w:p w14:paraId="0017A0E0" w14:textId="45981308" w:rsidR="00DE048D" w:rsidRDefault="0052422C" w:rsidP="005242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761F007B" w14:textId="59B19EB3" w:rsidR="0052422C" w:rsidRDefault="0052422C" w:rsidP="0052422C">
      <w:pPr>
        <w:pStyle w:val="Oznakaslike"/>
        <w:rPr>
          <w:highlight w:val="white"/>
          <w:lang w:val="sr-Cyrl-RS"/>
        </w:rPr>
      </w:pPr>
      <w:r>
        <w:rPr>
          <w:highlight w:val="white"/>
          <w:lang w:val="sr-Cyrl-RS"/>
        </w:rPr>
        <w:t>Код 5.4.2.2. Креирање и везивање слоја дистанце</w:t>
      </w:r>
    </w:p>
    <w:p w14:paraId="0E220FA6" w14:textId="7400B314" w:rsidR="002045B4" w:rsidRPr="00F86EBE" w:rsidRDefault="00377197" w:rsidP="008309A0">
      <w:pPr>
        <w:pStyle w:val="Osnovnitekst"/>
        <w:rPr>
          <w:highlight w:val="white"/>
          <w:lang w:val="sr-Cyrl-RS"/>
        </w:rPr>
      </w:pPr>
      <w:r>
        <w:rPr>
          <w:highlight w:val="white"/>
          <w:lang w:val="sr-Cyrl-RS"/>
        </w:rPr>
        <w:t>Последњи корак имплементације</w:t>
      </w:r>
      <w:r w:rsidR="001F242B">
        <w:rPr>
          <w:highlight w:val="white"/>
          <w:lang w:val="sr-Cyrl-RS"/>
        </w:rPr>
        <w:t xml:space="preserve"> мреже</w:t>
      </w:r>
      <w:r w:rsidR="00A63195">
        <w:rPr>
          <w:highlight w:val="white"/>
          <w:lang w:val="en-GB"/>
        </w:rPr>
        <w:t xml:space="preserve"> </w:t>
      </w:r>
      <w:r w:rsidR="00A63195">
        <w:rPr>
          <w:highlight w:val="white"/>
          <w:lang w:val="sr-Cyrl-RS"/>
        </w:rPr>
        <w:t>је</w:t>
      </w:r>
      <w:r>
        <w:rPr>
          <w:highlight w:val="white"/>
          <w:lang w:val="sr-Cyrl-RS"/>
        </w:rPr>
        <w:t xml:space="preserve"> </w:t>
      </w:r>
      <w:r w:rsidR="000258DD">
        <w:rPr>
          <w:highlight w:val="white"/>
          <w:lang w:val="sr-Cyrl-RS"/>
        </w:rPr>
        <w:t>дефинисање функције губитка и оптимиза</w:t>
      </w:r>
      <w:r w:rsidR="003205BE">
        <w:rPr>
          <w:highlight w:val="white"/>
          <w:lang w:val="sr-Cyrl-RS"/>
        </w:rPr>
        <w:t>ц</w:t>
      </w:r>
      <w:r w:rsidR="000258DD">
        <w:rPr>
          <w:highlight w:val="white"/>
          <w:lang w:val="sr-Cyrl-RS"/>
        </w:rPr>
        <w:t xml:space="preserve">ионог критеријума. Ово ћемо учинити </w:t>
      </w:r>
      <w:r w:rsidR="00166E6E">
        <w:rPr>
          <w:highlight w:val="white"/>
          <w:lang w:val="sr-Cyrl-RS"/>
        </w:rPr>
        <w:t>извођењем</w:t>
      </w:r>
      <w:r w:rsidR="001B4823">
        <w:rPr>
          <w:highlight w:val="white"/>
          <w:lang w:val="sr-Cyrl-RS"/>
        </w:rPr>
        <w:t xml:space="preserve"> сопствене класе </w:t>
      </w:r>
      <w:r w:rsidR="00696E9A">
        <w:rPr>
          <w:highlight w:val="white"/>
          <w:lang w:val="sr-Cyrl-RS"/>
        </w:rPr>
        <w:t>модела</w:t>
      </w:r>
      <w:r w:rsidR="008130F7">
        <w:rPr>
          <w:highlight w:val="white"/>
          <w:lang w:val="sr-Cyrl-RS"/>
        </w:rPr>
        <w:t>, у којој ћемо специфи</w:t>
      </w:r>
      <w:r w:rsidR="009F0698">
        <w:rPr>
          <w:highlight w:val="white"/>
          <w:lang w:val="sr-Cyrl-RS"/>
        </w:rPr>
        <w:t>ци</w:t>
      </w:r>
      <w:r w:rsidR="008130F7">
        <w:rPr>
          <w:highlight w:val="white"/>
          <w:lang w:val="sr-Cyrl-RS"/>
        </w:rPr>
        <w:t>рати</w:t>
      </w:r>
      <w:r w:rsidR="009B19F4">
        <w:rPr>
          <w:highlight w:val="white"/>
          <w:lang w:val="sr-Cyrl-RS"/>
        </w:rPr>
        <w:t xml:space="preserve"> </w:t>
      </w:r>
      <w:r w:rsidR="00420DA0">
        <w:rPr>
          <w:highlight w:val="white"/>
          <w:lang w:val="sr-Cyrl-RS"/>
        </w:rPr>
        <w:t>поступке</w:t>
      </w:r>
      <w:r w:rsidR="008130F7">
        <w:rPr>
          <w:highlight w:val="white"/>
          <w:lang w:val="sr-Cyrl-RS"/>
        </w:rPr>
        <w:t xml:space="preserve"> за тренирање</w:t>
      </w:r>
      <w:r w:rsidR="00420DA0">
        <w:rPr>
          <w:highlight w:val="white"/>
          <w:lang w:val="sr-Cyrl-RS"/>
        </w:rPr>
        <w:t xml:space="preserve"> и </w:t>
      </w:r>
      <w:r w:rsidR="007F4C13">
        <w:rPr>
          <w:highlight w:val="white"/>
          <w:lang w:val="sr-Cyrl-RS"/>
        </w:rPr>
        <w:t>валидацију</w:t>
      </w:r>
      <w:r w:rsidR="008130F7">
        <w:rPr>
          <w:highlight w:val="white"/>
          <w:lang w:val="sr-Cyrl-RS"/>
        </w:rPr>
        <w:t xml:space="preserve"> кој</w:t>
      </w:r>
      <w:r w:rsidR="007F4C13">
        <w:rPr>
          <w:highlight w:val="white"/>
          <w:lang w:val="sr-Cyrl-RS"/>
        </w:rPr>
        <w:t>и</w:t>
      </w:r>
      <w:r w:rsidR="008130F7">
        <w:rPr>
          <w:highlight w:val="white"/>
          <w:lang w:val="sr-Cyrl-RS"/>
        </w:rPr>
        <w:t xml:space="preserve"> ће користити функцију губитка</w:t>
      </w:r>
      <w:r w:rsidR="004E2FBA">
        <w:rPr>
          <w:highlight w:val="white"/>
          <w:lang w:val="sr-Cyrl-RS"/>
        </w:rPr>
        <w:t xml:space="preserve"> коју смо написали</w:t>
      </w:r>
      <w:r w:rsidR="008130F7">
        <w:rPr>
          <w:highlight w:val="white"/>
          <w:lang w:val="sr-Cyrl-RS"/>
        </w:rPr>
        <w:t>.</w:t>
      </w:r>
      <w:r w:rsidR="004E2FBA">
        <w:rPr>
          <w:highlight w:val="white"/>
          <w:lang w:val="sr-Cyrl-RS"/>
        </w:rPr>
        <w:t xml:space="preserve"> </w:t>
      </w:r>
      <w:r w:rsidR="007B3BEE">
        <w:rPr>
          <w:highlight w:val="white"/>
          <w:lang w:val="sr-Cyrl-RS"/>
        </w:rPr>
        <w:t>За добијање</w:t>
      </w:r>
      <w:r w:rsidR="00F86EBE">
        <w:rPr>
          <w:highlight w:val="white"/>
          <w:lang w:val="sr-Cyrl-RS"/>
        </w:rPr>
        <w:t xml:space="preserve"> оптимизационе функције која представља аритметичку средину, користићемо </w:t>
      </w:r>
      <w:r w:rsidR="00DD6EE2">
        <w:rPr>
          <w:highlight w:val="white"/>
          <w:lang w:val="sr-Cyrl-RS"/>
        </w:rPr>
        <w:t xml:space="preserve">објекат </w:t>
      </w:r>
      <w:r w:rsidR="00F86EBE">
        <w:rPr>
          <w:highlight w:val="white"/>
          <w:lang w:val="sr-Cyrl-RS"/>
        </w:rPr>
        <w:t>клас</w:t>
      </w:r>
      <w:r w:rsidR="00DD6EE2">
        <w:rPr>
          <w:highlight w:val="white"/>
          <w:lang w:val="sr-Cyrl-RS"/>
        </w:rPr>
        <w:t>е</w:t>
      </w:r>
      <w:r w:rsidR="00F86EBE">
        <w:rPr>
          <w:highlight w:val="white"/>
          <w:lang w:val="sr-Cyrl-RS"/>
        </w:rPr>
        <w:t xml:space="preserve"> </w:t>
      </w:r>
      <w:r w:rsidR="00F86EBE">
        <w:rPr>
          <w:i/>
          <w:iCs/>
          <w:highlight w:val="white"/>
          <w:lang w:val="en-GB"/>
        </w:rPr>
        <w:t>keras.metrics.Mean</w:t>
      </w:r>
      <w:r w:rsidR="00F86EBE">
        <w:rPr>
          <w:highlight w:val="white"/>
          <w:lang w:val="sr-Cyrl-RS"/>
        </w:rPr>
        <w:t>,</w:t>
      </w:r>
      <w:r w:rsidR="00E73547">
        <w:rPr>
          <w:highlight w:val="white"/>
          <w:lang w:val="sr-Cyrl-RS"/>
        </w:rPr>
        <w:t xml:space="preserve"> у којој ћемо акумулирати вредност фунцкије губитка у сваком кораку тренинга и валидације,</w:t>
      </w:r>
      <w:r w:rsidR="0013385A">
        <w:rPr>
          <w:highlight w:val="white"/>
          <w:lang w:val="sr-Cyrl-RS"/>
        </w:rPr>
        <w:t xml:space="preserve"> </w:t>
      </w:r>
      <w:r w:rsidR="00354E98">
        <w:rPr>
          <w:highlight w:val="white"/>
          <w:lang w:val="sr-Cyrl-RS"/>
        </w:rPr>
        <w:t>док ћемо</w:t>
      </w:r>
      <w:r w:rsidR="0013385A">
        <w:rPr>
          <w:highlight w:val="white"/>
          <w:lang w:val="sr-Cyrl-RS"/>
        </w:rPr>
        <w:t xml:space="preserve"> </w:t>
      </w:r>
      <w:r w:rsidR="0013385A">
        <w:rPr>
          <w:highlight w:val="white"/>
          <w:lang w:val="sr-Cyrl-RS"/>
        </w:rPr>
        <w:lastRenderedPageBreak/>
        <w:t xml:space="preserve">тренутну вредност средине вратити као </w:t>
      </w:r>
      <w:r w:rsidR="00CF62D3">
        <w:rPr>
          <w:highlight w:val="white"/>
          <w:lang w:val="sr-Cyrl-RS"/>
        </w:rPr>
        <w:t>тренутну вредност оптимизационог критеријума</w:t>
      </w:r>
      <w:r w:rsidR="0013385A">
        <w:rPr>
          <w:highlight w:val="white"/>
          <w:lang w:val="sr-Cyrl-RS"/>
        </w:rPr>
        <w:t>.</w:t>
      </w:r>
      <w:r w:rsidR="002A60F9">
        <w:rPr>
          <w:highlight w:val="white"/>
          <w:lang w:val="sr-Cyrl-RS"/>
        </w:rPr>
        <w:t xml:space="preserve"> Стање овог објекта ресетује се </w:t>
      </w:r>
      <w:r w:rsidR="008B445F">
        <w:rPr>
          <w:highlight w:val="white"/>
          <w:lang w:val="sr-Cyrl-RS"/>
        </w:rPr>
        <w:t>након</w:t>
      </w:r>
      <w:r w:rsidR="002A60F9">
        <w:rPr>
          <w:highlight w:val="white"/>
          <w:lang w:val="sr-Cyrl-RS"/>
        </w:rPr>
        <w:t xml:space="preserve"> сваке епохе.</w:t>
      </w:r>
    </w:p>
    <w:p w14:paraId="690DA337" w14:textId="45339CDD" w:rsidR="000258DD" w:rsidRPr="00C9274C" w:rsidRDefault="000258DD" w:rsidP="00C9274C">
      <w:pPr>
        <w:pStyle w:val="Osnovnitekst"/>
        <w:pBdr>
          <w:top w:val="single" w:sz="4" w:space="1" w:color="auto"/>
          <w:left w:val="single" w:sz="4" w:space="4" w:color="auto"/>
          <w:bottom w:val="single" w:sz="4" w:space="1" w:color="auto"/>
          <w:right w:val="single" w:sz="4" w:space="4" w:color="auto"/>
        </w:pBdr>
        <w:ind w:firstLine="0"/>
        <w:rPr>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SiameseModel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Model</w:t>
      </w:r>
      <w:r>
        <w:rPr>
          <w:rFonts w:ascii="Courier New" w:hAnsi="Courier New" w:cs="Courier New"/>
          <w:b/>
          <w:bCs/>
          <w:color w:val="000080"/>
          <w:sz w:val="20"/>
          <w:szCs w:val="20"/>
          <w:highlight w:val="white"/>
        </w:rPr>
        <w:t>):</w:t>
      </w:r>
    </w:p>
    <w:p w14:paraId="4B3B60CD"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FFD80EC"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siamese_network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margin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p>
    <w:p w14:paraId="7B47BF83"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super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SiameseModel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color w:val="000080"/>
          <w:sz w:val="20"/>
          <w:szCs w:val="20"/>
          <w:highlight w:val="white"/>
        </w:rPr>
        <w:t>()</w:t>
      </w:r>
    </w:p>
    <w:p w14:paraId="0A8B065F"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siamese_network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siamese_network</w:t>
      </w:r>
    </w:p>
    <w:p w14:paraId="12800EB5"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margin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margin</w:t>
      </w:r>
    </w:p>
    <w:p w14:paraId="55C0DEF7"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loss_tracker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metrics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"loss"</w:t>
      </w:r>
      <w:r>
        <w:rPr>
          <w:rFonts w:ascii="Courier New" w:hAnsi="Courier New" w:cs="Courier New"/>
          <w:b/>
          <w:bCs/>
          <w:color w:val="000080"/>
          <w:sz w:val="20"/>
          <w:szCs w:val="20"/>
          <w:highlight w:val="white"/>
        </w:rPr>
        <w:t>)</w:t>
      </w:r>
    </w:p>
    <w:p w14:paraId="63367FD2"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3CD2902D"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inputs</w:t>
      </w:r>
      <w:r>
        <w:rPr>
          <w:rFonts w:ascii="Courier New" w:hAnsi="Courier New" w:cs="Courier New"/>
          <w:b/>
          <w:bCs/>
          <w:color w:val="000080"/>
          <w:sz w:val="20"/>
          <w:szCs w:val="20"/>
          <w:highlight w:val="white"/>
        </w:rPr>
        <w:t>):</w:t>
      </w:r>
    </w:p>
    <w:p w14:paraId="74F1F5F8"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siamese_network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inputs</w:t>
      </w:r>
      <w:r>
        <w:rPr>
          <w:rFonts w:ascii="Courier New" w:hAnsi="Courier New" w:cs="Courier New"/>
          <w:b/>
          <w:bCs/>
          <w:color w:val="000080"/>
          <w:sz w:val="20"/>
          <w:szCs w:val="20"/>
          <w:highlight w:val="white"/>
        </w:rPr>
        <w:t>)</w:t>
      </w:r>
    </w:p>
    <w:p w14:paraId="01763351"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2E9B6698"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train_step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14:paraId="1ABBA997"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GradientTape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tape</w:t>
      </w:r>
      <w:r>
        <w:rPr>
          <w:rFonts w:ascii="Courier New" w:hAnsi="Courier New" w:cs="Courier New"/>
          <w:b/>
          <w:bCs/>
          <w:color w:val="000080"/>
          <w:sz w:val="20"/>
          <w:szCs w:val="20"/>
          <w:highlight w:val="white"/>
        </w:rPr>
        <w:t>:</w:t>
      </w:r>
    </w:p>
    <w:p w14:paraId="5A451CC8" w14:textId="6B54B704"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_compute_loss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14:paraId="1EC1F02C" w14:textId="2BFE05AC"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gradients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gradient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siamese_network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trainable_weights</w:t>
      </w:r>
      <w:r>
        <w:rPr>
          <w:rFonts w:ascii="Courier New" w:hAnsi="Courier New" w:cs="Courier New"/>
          <w:b/>
          <w:bCs/>
          <w:color w:val="000080"/>
          <w:sz w:val="20"/>
          <w:szCs w:val="20"/>
          <w:highlight w:val="white"/>
        </w:rPr>
        <w:t>)</w:t>
      </w:r>
    </w:p>
    <w:p w14:paraId="112788CD"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optimizer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apply_gradients</w:t>
      </w:r>
      <w:r>
        <w:rPr>
          <w:rFonts w:ascii="Courier New" w:hAnsi="Courier New" w:cs="Courier New"/>
          <w:b/>
          <w:bCs/>
          <w:color w:val="000080"/>
          <w:sz w:val="20"/>
          <w:szCs w:val="20"/>
          <w:highlight w:val="white"/>
        </w:rPr>
        <w:t>(</w:t>
      </w:r>
    </w:p>
    <w:p w14:paraId="34B7D885"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zip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gradients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siamese_network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trainable_weights</w:t>
      </w:r>
      <w:r>
        <w:rPr>
          <w:rFonts w:ascii="Courier New" w:hAnsi="Courier New" w:cs="Courier New"/>
          <w:b/>
          <w:bCs/>
          <w:color w:val="000080"/>
          <w:sz w:val="20"/>
          <w:szCs w:val="20"/>
          <w:highlight w:val="white"/>
        </w:rPr>
        <w:t>)</w:t>
      </w:r>
    </w:p>
    <w:p w14:paraId="19B89900" w14:textId="4B2C5CA5"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D253B7"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loss_tracker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w:t>
      </w:r>
      <w:r>
        <w:rPr>
          <w:rFonts w:ascii="Courier New" w:hAnsi="Courier New" w:cs="Courier New"/>
          <w:b/>
          <w:bCs/>
          <w:color w:val="000080"/>
          <w:sz w:val="20"/>
          <w:szCs w:val="20"/>
          <w:highlight w:val="white"/>
        </w:rPr>
        <w:t>)</w:t>
      </w:r>
    </w:p>
    <w:p w14:paraId="74E26E97"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loss_tracker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result</w:t>
      </w:r>
      <w:r>
        <w:rPr>
          <w:rFonts w:ascii="Courier New" w:hAnsi="Courier New" w:cs="Courier New"/>
          <w:b/>
          <w:bCs/>
          <w:color w:val="000080"/>
          <w:sz w:val="20"/>
          <w:szCs w:val="20"/>
          <w:highlight w:val="white"/>
        </w:rPr>
        <w:t>()}</w:t>
      </w:r>
    </w:p>
    <w:p w14:paraId="2DB99244"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432CF479"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test_step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14:paraId="096043CF" w14:textId="7FEAF284"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_compute_loss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14:paraId="4D162388"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loss_tracker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update_state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w:t>
      </w:r>
      <w:r>
        <w:rPr>
          <w:rFonts w:ascii="Courier New" w:hAnsi="Courier New" w:cs="Courier New"/>
          <w:b/>
          <w:bCs/>
          <w:color w:val="000080"/>
          <w:sz w:val="20"/>
          <w:szCs w:val="20"/>
          <w:highlight w:val="white"/>
        </w:rPr>
        <w:t>)</w:t>
      </w:r>
    </w:p>
    <w:p w14:paraId="655DEF3F"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loss_tracker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result</w:t>
      </w:r>
      <w:r>
        <w:rPr>
          <w:rFonts w:ascii="Courier New" w:hAnsi="Courier New" w:cs="Courier New"/>
          <w:b/>
          <w:bCs/>
          <w:color w:val="000080"/>
          <w:sz w:val="20"/>
          <w:szCs w:val="20"/>
          <w:highlight w:val="white"/>
        </w:rPr>
        <w:t>()}</w:t>
      </w:r>
    </w:p>
    <w:p w14:paraId="5FB031BB"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0570B7B7"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_compute_loss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p>
    <w:p w14:paraId="5044A6B8"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ap_distance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siamese_network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14:paraId="74BCC65E"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09130913"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an_distance</w:t>
      </w:r>
    </w:p>
    <w:p w14:paraId="3A4FDA5F"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maximum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margin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p>
    <w:p w14:paraId="24793865"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loss</w:t>
      </w:r>
    </w:p>
    <w:p w14:paraId="597531EA"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0008B2D5"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@property</w:t>
      </w:r>
    </w:p>
    <w:p w14:paraId="68C13A2B" w14:textId="77777777" w:rsidR="000258DD" w:rsidRDefault="000258DD" w:rsidP="00C927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metrics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14:paraId="0A52A54F" w14:textId="6D376101" w:rsidR="000258DD" w:rsidRDefault="000258DD" w:rsidP="00C9274C">
      <w:pPr>
        <w:pStyle w:val="Osnovnitekst"/>
        <w:pBdr>
          <w:top w:val="single" w:sz="4" w:space="1" w:color="auto"/>
          <w:left w:val="single" w:sz="4" w:space="4" w:color="auto"/>
          <w:bottom w:val="single" w:sz="4" w:space="1" w:color="auto"/>
          <w:right w:val="single" w:sz="4" w:space="4" w:color="auto"/>
        </w:pBdr>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loss_tracker</w:t>
      </w:r>
      <w:r>
        <w:rPr>
          <w:rFonts w:ascii="Courier New" w:hAnsi="Courier New" w:cs="Courier New"/>
          <w:b/>
          <w:bCs/>
          <w:color w:val="000080"/>
          <w:sz w:val="20"/>
          <w:szCs w:val="20"/>
          <w:highlight w:val="white"/>
        </w:rPr>
        <w:t>]</w:t>
      </w:r>
    </w:p>
    <w:p w14:paraId="009159D4" w14:textId="7DD5AECB" w:rsidR="00AF7AD9" w:rsidRDefault="00AF7AD9" w:rsidP="00AF7AD9">
      <w:pPr>
        <w:pStyle w:val="Oznakaslike"/>
        <w:rPr>
          <w:highlight w:val="white"/>
          <w:lang w:val="sr-Cyrl-RS"/>
        </w:rPr>
      </w:pPr>
      <w:r>
        <w:rPr>
          <w:highlight w:val="white"/>
          <w:lang w:val="sr-Cyrl-RS"/>
        </w:rPr>
        <w:t>Код 5.4.2.3. Имплементација модела који користи функцију губитка тројки</w:t>
      </w:r>
    </w:p>
    <w:p w14:paraId="099F90CB" w14:textId="22D3AF03" w:rsidR="00FF08B7" w:rsidRDefault="0022258F" w:rsidP="008B445F">
      <w:pPr>
        <w:pStyle w:val="Osnovnitekst"/>
        <w:rPr>
          <w:highlight w:val="white"/>
          <w:lang w:val="sr-Cyrl-RS"/>
        </w:rPr>
      </w:pPr>
      <w:r>
        <w:rPr>
          <w:highlight w:val="white"/>
          <w:lang w:val="sr-Cyrl-RS"/>
        </w:rPr>
        <w:t xml:space="preserve">Као оптимизациони алгоритам модела, користићемо оптимизатор </w:t>
      </w:r>
      <w:r>
        <w:rPr>
          <w:i/>
          <w:iCs/>
          <w:highlight w:val="white"/>
          <w:lang w:val="en-GB"/>
        </w:rPr>
        <w:t>Adam</w:t>
      </w:r>
      <w:r>
        <w:rPr>
          <w:highlight w:val="white"/>
          <w:lang w:val="en-GB"/>
        </w:rPr>
        <w:t>.</w:t>
      </w:r>
      <w:r w:rsidR="00EC1A0A">
        <w:rPr>
          <w:highlight w:val="white"/>
          <w:lang w:val="en-GB"/>
        </w:rPr>
        <w:t xml:space="preserve"> </w:t>
      </w:r>
      <w:r w:rsidR="00EC1A0A">
        <w:rPr>
          <w:highlight w:val="white"/>
          <w:lang w:val="sr-Cyrl-RS"/>
        </w:rPr>
        <w:t xml:space="preserve">Модел је успешно трениран 19 епоха, </w:t>
      </w:r>
      <w:r w:rsidR="00B74ACE">
        <w:rPr>
          <w:highlight w:val="white"/>
          <w:lang w:val="sr-Cyrl-RS"/>
        </w:rPr>
        <w:t>док су за параметре</w:t>
      </w:r>
      <w:r w:rsidR="00520477">
        <w:rPr>
          <w:highlight w:val="white"/>
          <w:lang w:val="en-GB"/>
        </w:rPr>
        <w:t xml:space="preserve"> </w:t>
      </w:r>
      <w:r w:rsidR="00520477">
        <w:rPr>
          <w:highlight w:val="white"/>
          <w:lang w:val="sr-Cyrl-RS"/>
        </w:rPr>
        <w:t>модела</w:t>
      </w:r>
      <w:r w:rsidR="00B74ACE">
        <w:rPr>
          <w:highlight w:val="white"/>
          <w:lang w:val="sr-Cyrl-RS"/>
        </w:rPr>
        <w:t xml:space="preserve"> који ће се користити изабрани они који су добијени у </w:t>
      </w:r>
      <w:r w:rsidR="00EC1A0A">
        <w:rPr>
          <w:highlight w:val="white"/>
          <w:lang w:val="sr-Cyrl-RS"/>
        </w:rPr>
        <w:t>17</w:t>
      </w:r>
      <w:r w:rsidR="00B74ACE">
        <w:rPr>
          <w:highlight w:val="white"/>
          <w:lang w:val="en-GB"/>
        </w:rPr>
        <w:t>.</w:t>
      </w:r>
      <w:r w:rsidR="00B74ACE">
        <w:rPr>
          <w:highlight w:val="white"/>
          <w:lang w:val="sr-Cyrl-RS"/>
        </w:rPr>
        <w:t xml:space="preserve"> епохи</w:t>
      </w:r>
      <w:r w:rsidR="00EC1A0A">
        <w:rPr>
          <w:highlight w:val="white"/>
          <w:lang w:val="sr-Cyrl-RS"/>
        </w:rPr>
        <w:t xml:space="preserve"> због најбоље вредности оптимизационе функције.</w:t>
      </w:r>
    </w:p>
    <w:p w14:paraId="2DEDD4B1" w14:textId="3DE719B0" w:rsidR="00577262" w:rsidRDefault="00577262" w:rsidP="008B445F">
      <w:pPr>
        <w:pStyle w:val="Osnovnitekst"/>
        <w:rPr>
          <w:highlight w:val="white"/>
          <w:lang w:val="sr-Cyrl-RS"/>
        </w:rPr>
      </w:pPr>
      <w:r>
        <w:rPr>
          <w:highlight w:val="white"/>
          <w:lang w:val="sr-Cyrl-RS"/>
        </w:rPr>
        <w:t>Да би се, користећи добијени модел, идентификовала карта на улазу,</w:t>
      </w:r>
      <w:r w:rsidR="008C5576">
        <w:rPr>
          <w:highlight w:val="white"/>
          <w:lang w:val="sr-Cyrl-RS"/>
        </w:rPr>
        <w:t xml:space="preserve"> неопходно је </w:t>
      </w:r>
      <w:r w:rsidR="001C2BC3">
        <w:rPr>
          <w:highlight w:val="white"/>
          <w:lang w:val="sr-Cyrl-RS"/>
        </w:rPr>
        <w:t>пронаћи дистанцу</w:t>
      </w:r>
      <w:r w:rsidR="008C5576">
        <w:rPr>
          <w:highlight w:val="white"/>
          <w:lang w:val="sr-Cyrl-RS"/>
        </w:rPr>
        <w:t xml:space="preserve"> излазн</w:t>
      </w:r>
      <w:r w:rsidR="00185A51">
        <w:rPr>
          <w:highlight w:val="white"/>
          <w:lang w:val="sr-Cyrl-RS"/>
        </w:rPr>
        <w:t>ог</w:t>
      </w:r>
      <w:r w:rsidR="008C5576">
        <w:rPr>
          <w:highlight w:val="white"/>
          <w:lang w:val="sr-Cyrl-RS"/>
        </w:rPr>
        <w:t xml:space="preserve"> вектор</w:t>
      </w:r>
      <w:r w:rsidR="00185A51">
        <w:rPr>
          <w:highlight w:val="white"/>
          <w:lang w:val="sr-Cyrl-RS"/>
        </w:rPr>
        <w:t>а</w:t>
      </w:r>
      <w:r w:rsidR="008C5576">
        <w:rPr>
          <w:highlight w:val="white"/>
          <w:lang w:val="sr-Cyrl-RS"/>
        </w:rPr>
        <w:t xml:space="preserve"> својстава карте на улазу </w:t>
      </w:r>
      <w:r w:rsidR="000F0A29">
        <w:rPr>
          <w:highlight w:val="white"/>
          <w:lang w:val="sr-Cyrl-RS"/>
        </w:rPr>
        <w:t>од</w:t>
      </w:r>
      <w:r w:rsidR="008C5576">
        <w:rPr>
          <w:highlight w:val="white"/>
          <w:lang w:val="sr-Cyrl-RS"/>
        </w:rPr>
        <w:t xml:space="preserve"> излазн</w:t>
      </w:r>
      <w:r w:rsidR="000F0A29">
        <w:rPr>
          <w:highlight w:val="white"/>
          <w:lang w:val="sr-Cyrl-RS"/>
        </w:rPr>
        <w:t>ог</w:t>
      </w:r>
      <w:r w:rsidR="008C5576">
        <w:rPr>
          <w:highlight w:val="white"/>
          <w:lang w:val="sr-Cyrl-RS"/>
        </w:rPr>
        <w:t xml:space="preserve"> вектор</w:t>
      </w:r>
      <w:r w:rsidR="000F0A29">
        <w:rPr>
          <w:highlight w:val="white"/>
          <w:lang w:val="sr-Cyrl-RS"/>
        </w:rPr>
        <w:t>а</w:t>
      </w:r>
      <w:r w:rsidR="008C5576">
        <w:rPr>
          <w:highlight w:val="white"/>
          <w:lang w:val="sr-Cyrl-RS"/>
        </w:rPr>
        <w:t xml:space="preserve"> </w:t>
      </w:r>
      <w:r w:rsidR="000F0A29">
        <w:rPr>
          <w:highlight w:val="white"/>
          <w:lang w:val="sr-Cyrl-RS"/>
        </w:rPr>
        <w:t xml:space="preserve">сваке </w:t>
      </w:r>
      <w:r w:rsidR="008C5576">
        <w:rPr>
          <w:highlight w:val="white"/>
          <w:lang w:val="sr-Cyrl-RS"/>
        </w:rPr>
        <w:t>карт</w:t>
      </w:r>
      <w:r w:rsidR="000F0A29">
        <w:rPr>
          <w:highlight w:val="white"/>
          <w:lang w:val="sr-Cyrl-RS"/>
        </w:rPr>
        <w:t>е</w:t>
      </w:r>
      <w:r w:rsidR="008C5576">
        <w:rPr>
          <w:highlight w:val="white"/>
          <w:lang w:val="sr-Cyrl-RS"/>
        </w:rPr>
        <w:t xml:space="preserve"> </w:t>
      </w:r>
      <w:r w:rsidR="00CB4E20">
        <w:rPr>
          <w:highlight w:val="white"/>
          <w:lang w:val="sr-Cyrl-RS"/>
        </w:rPr>
        <w:t>коју поседујемо у скупу</w:t>
      </w:r>
      <w:r w:rsidR="00AF284F">
        <w:rPr>
          <w:highlight w:val="white"/>
          <w:lang w:val="sr-Cyrl-RS"/>
        </w:rPr>
        <w:t xml:space="preserve"> података</w:t>
      </w:r>
      <w:r w:rsidR="008C5576">
        <w:rPr>
          <w:highlight w:val="white"/>
          <w:lang w:val="sr-Cyrl-RS"/>
        </w:rPr>
        <w:t>.</w:t>
      </w:r>
      <w:r w:rsidR="00CD1EC9">
        <w:rPr>
          <w:highlight w:val="white"/>
          <w:lang w:val="sr-Cyrl-RS"/>
        </w:rPr>
        <w:t xml:space="preserve"> Карта са најмањом дистанцом од улаза представљаће предикцију модела.</w:t>
      </w:r>
      <w:r w:rsidR="0063032E">
        <w:rPr>
          <w:highlight w:val="white"/>
          <w:lang w:val="sr-Cyrl-RS"/>
        </w:rPr>
        <w:t xml:space="preserve"> Како су вредности излазног вектора за карте </w:t>
      </w:r>
      <w:r w:rsidR="00A809DA">
        <w:rPr>
          <w:highlight w:val="white"/>
          <w:lang w:val="sr-Cyrl-RS"/>
        </w:rPr>
        <w:t xml:space="preserve">из скупа података константне, а њихово рачунање при свакој предикцији би трајало предуго, сачуваћемо </w:t>
      </w:r>
      <w:r w:rsidR="00A809DA">
        <w:rPr>
          <w:highlight w:val="white"/>
          <w:lang w:val="sr-Cyrl-RS"/>
        </w:rPr>
        <w:lastRenderedPageBreak/>
        <w:t xml:space="preserve">излазне векторе у речник, чији </w:t>
      </w:r>
      <w:r w:rsidR="003E53C2">
        <w:rPr>
          <w:highlight w:val="white"/>
          <w:lang w:val="sr-Cyrl-RS"/>
        </w:rPr>
        <w:t>је</w:t>
      </w:r>
      <w:r w:rsidR="00A809DA">
        <w:rPr>
          <w:highlight w:val="white"/>
          <w:lang w:val="sr-Cyrl-RS"/>
        </w:rPr>
        <w:t xml:space="preserve"> кључ идентификатор кар</w:t>
      </w:r>
      <w:r w:rsidR="003E53C2">
        <w:rPr>
          <w:highlight w:val="white"/>
          <w:lang w:val="sr-Cyrl-RS"/>
        </w:rPr>
        <w:t>те за коју је излазни вектор израчунат</w:t>
      </w:r>
      <w:r w:rsidR="00A809DA">
        <w:rPr>
          <w:highlight w:val="white"/>
          <w:lang w:val="sr-Cyrl-RS"/>
        </w:rPr>
        <w:t>.</w:t>
      </w:r>
      <w:r w:rsidR="002A3FCC">
        <w:rPr>
          <w:highlight w:val="white"/>
          <w:lang w:val="sr-Cyrl-RS"/>
        </w:rPr>
        <w:t xml:space="preserve"> Овај речник извешћемо у фајл </w:t>
      </w:r>
      <w:r w:rsidR="002A3FCC">
        <w:rPr>
          <w:i/>
          <w:iCs/>
          <w:highlight w:val="white"/>
          <w:lang w:val="en-GB"/>
        </w:rPr>
        <w:t>JSON</w:t>
      </w:r>
      <w:r w:rsidR="002A3FCC">
        <w:rPr>
          <w:i/>
          <w:iCs/>
          <w:highlight w:val="white"/>
          <w:lang w:val="sr-Cyrl-RS"/>
        </w:rPr>
        <w:t xml:space="preserve"> </w:t>
      </w:r>
      <w:r w:rsidR="002A3FCC">
        <w:rPr>
          <w:highlight w:val="white"/>
          <w:lang w:val="sr-Cyrl-RS"/>
        </w:rPr>
        <w:t>формат</w:t>
      </w:r>
      <w:r w:rsidR="00C558C6">
        <w:rPr>
          <w:highlight w:val="white"/>
          <w:lang w:val="sr-Cyrl-RS"/>
        </w:rPr>
        <w:t>а</w:t>
      </w:r>
      <w:r w:rsidR="002A3FCC">
        <w:rPr>
          <w:highlight w:val="white"/>
          <w:lang w:val="sr-Cyrl-RS"/>
        </w:rPr>
        <w:t>, ради увоза у мобилну апликацију.</w:t>
      </w:r>
      <w:r w:rsidR="009F753B">
        <w:rPr>
          <w:highlight w:val="white"/>
          <w:lang w:val="sr-Cyrl-RS"/>
        </w:rPr>
        <w:t xml:space="preserve"> </w:t>
      </w:r>
      <w:r w:rsidR="00BF17FA">
        <w:rPr>
          <w:highlight w:val="white"/>
          <w:lang w:val="sr-Cyrl-RS"/>
        </w:rPr>
        <w:t xml:space="preserve">За предикцију је сада довољно довести само улазну слику на улаз неуралне мреже, и добијени </w:t>
      </w:r>
      <w:r w:rsidR="00DD70E9">
        <w:rPr>
          <w:highlight w:val="white"/>
          <w:lang w:val="sr-Cyrl-RS"/>
        </w:rPr>
        <w:t>резултат</w:t>
      </w:r>
      <w:r w:rsidR="00BF17FA">
        <w:rPr>
          <w:highlight w:val="white"/>
          <w:lang w:val="sr-Cyrl-RS"/>
        </w:rPr>
        <w:t xml:space="preserve"> поредити са </w:t>
      </w:r>
      <w:r w:rsidR="00DD70E9">
        <w:rPr>
          <w:highlight w:val="white"/>
          <w:lang w:val="sr-Cyrl-RS"/>
        </w:rPr>
        <w:t>вредностима</w:t>
      </w:r>
      <w:r w:rsidR="00BF17FA">
        <w:rPr>
          <w:highlight w:val="white"/>
          <w:lang w:val="sr-Cyrl-RS"/>
        </w:rPr>
        <w:t xml:space="preserve"> из речника.</w:t>
      </w:r>
    </w:p>
    <w:p w14:paraId="61E10FBA"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predict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imagePath</w:t>
      </w:r>
      <w:r>
        <w:rPr>
          <w:rFonts w:ascii="Courier New" w:hAnsi="Courier New" w:cs="Courier New"/>
          <w:b/>
          <w:bCs/>
          <w:color w:val="000080"/>
          <w:sz w:val="20"/>
          <w:szCs w:val="20"/>
          <w:highlight w:val="white"/>
        </w:rPr>
        <w:t>):</w:t>
      </w:r>
    </w:p>
    <w:p w14:paraId="1225376D"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imageObj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preprocess_image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imagePath</w:t>
      </w:r>
      <w:r>
        <w:rPr>
          <w:rFonts w:ascii="Courier New" w:hAnsi="Courier New" w:cs="Courier New"/>
          <w:b/>
          <w:bCs/>
          <w:color w:val="000080"/>
          <w:sz w:val="20"/>
          <w:szCs w:val="20"/>
          <w:highlight w:val="white"/>
        </w:rPr>
        <w:t>)</w:t>
      </w:r>
    </w:p>
    <w:p w14:paraId="38CC16CE"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imageObj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expand_dims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axis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14:paraId="0893BE3F"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imageObj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constant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p>
    <w:p w14:paraId="26F62F76"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embedding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resnet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preprocess_input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imageObj</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14:paraId="4D877AAA"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1799975"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current_max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p>
    <w:p w14:paraId="11010535"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current_card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p>
    <w:p w14:paraId="6F3184B6"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BD3EBD"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cardId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cardValues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embeddingValues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items</w:t>
      </w:r>
      <w:r>
        <w:rPr>
          <w:rFonts w:ascii="Courier New" w:hAnsi="Courier New" w:cs="Courier New"/>
          <w:b/>
          <w:bCs/>
          <w:color w:val="000080"/>
          <w:sz w:val="20"/>
          <w:szCs w:val="20"/>
          <w:highlight w:val="white"/>
        </w:rPr>
        <w:t>():</w:t>
      </w:r>
    </w:p>
    <w:p w14:paraId="4C1CC5FB"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cardVal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cardValues</w:t>
      </w:r>
      <w:r>
        <w:rPr>
          <w:rFonts w:ascii="Courier New" w:hAnsi="Courier New" w:cs="Courier New"/>
          <w:b/>
          <w:bCs/>
          <w:color w:val="000080"/>
          <w:sz w:val="20"/>
          <w:szCs w:val="20"/>
          <w:highlight w:val="white"/>
        </w:rPr>
        <w:t>:</w:t>
      </w:r>
    </w:p>
    <w:p w14:paraId="06E4088D"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similarity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subtract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cardVal</w:t>
      </w:r>
      <w:r>
        <w:rPr>
          <w:rFonts w:ascii="Courier New" w:hAnsi="Courier New" w:cs="Courier New"/>
          <w:b/>
          <w:bCs/>
          <w:color w:val="000080"/>
          <w:sz w:val="20"/>
          <w:szCs w:val="20"/>
          <w:highlight w:val="white"/>
        </w:rPr>
        <w:t>))</w:t>
      </w:r>
    </w:p>
    <w:p w14:paraId="7528BEF1"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7322CD2"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current_card </w:t>
      </w:r>
      <w:r>
        <w:rPr>
          <w:rFonts w:ascii="Courier New" w:hAnsi="Courier New" w:cs="Courier New"/>
          <w:b/>
          <w:bCs/>
          <w:color w:val="0000FF"/>
          <w:sz w:val="20"/>
          <w:szCs w:val="20"/>
          <w:highlight w:val="white"/>
        </w:rPr>
        <w:t>is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None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or</w:t>
      </w:r>
      <w:r>
        <w:rPr>
          <w:rFonts w:ascii="Courier New" w:hAnsi="Courier New" w:cs="Courier New"/>
          <w:color w:val="000000"/>
          <w:sz w:val="20"/>
          <w:szCs w:val="20"/>
          <w:highlight w:val="white"/>
        </w:rPr>
        <w:t xml:space="preserve"> similarity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current_max</w:t>
      </w:r>
      <w:r>
        <w:rPr>
          <w:rFonts w:ascii="Courier New" w:hAnsi="Courier New" w:cs="Courier New"/>
          <w:b/>
          <w:bCs/>
          <w:color w:val="000080"/>
          <w:sz w:val="20"/>
          <w:szCs w:val="20"/>
          <w:highlight w:val="white"/>
        </w:rPr>
        <w:t>:</w:t>
      </w:r>
    </w:p>
    <w:p w14:paraId="1AEE4524"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current_max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similarity</w:t>
      </w:r>
    </w:p>
    <w:p w14:paraId="41DF292E"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current_card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cardId</w:t>
      </w:r>
    </w:p>
    <w:p w14:paraId="293B9EE8"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6F4BF1E9" w14:textId="77777777" w:rsidR="00DD70E9" w:rsidRDefault="00DD70E9" w:rsidP="00DD70E9">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current_card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current_max</w:t>
      </w:r>
    </w:p>
    <w:p w14:paraId="7CF72B43" w14:textId="29143A1A" w:rsidR="00DD70E9" w:rsidRDefault="002B4FC3" w:rsidP="002B4FC3">
      <w:pPr>
        <w:pStyle w:val="Oznakaslike"/>
        <w:rPr>
          <w:highlight w:val="white"/>
          <w:lang w:val="sr-Cyrl-RS"/>
        </w:rPr>
      </w:pPr>
      <w:r>
        <w:rPr>
          <w:highlight w:val="white"/>
          <w:lang w:val="sr-Cyrl-RS"/>
        </w:rPr>
        <w:t>Код 5.4.2.4. Функција за предикцију карте</w:t>
      </w:r>
    </w:p>
    <w:p w14:paraId="0805C5F9" w14:textId="23017DB9" w:rsidR="00C53068" w:rsidRDefault="00AA56DE" w:rsidP="00C53068">
      <w:pPr>
        <w:pStyle w:val="Osnovnitekst"/>
        <w:rPr>
          <w:highlight w:val="white"/>
          <w:lang w:val="sr-Cyrl-RS"/>
        </w:rPr>
      </w:pPr>
      <w:r>
        <w:rPr>
          <w:highlight w:val="white"/>
          <w:lang w:val="sr-Cyrl-RS"/>
        </w:rPr>
        <w:t xml:space="preserve">У речнику нисмо чували резултате неуралне мреже за генерисане варијанте карата из скупа података, већ само </w:t>
      </w:r>
      <w:r w:rsidR="0019658D">
        <w:rPr>
          <w:highlight w:val="white"/>
          <w:lang w:val="sr-Cyrl-RS"/>
        </w:rPr>
        <w:t>за немодификоване илустрације,</w:t>
      </w:r>
      <w:r>
        <w:rPr>
          <w:highlight w:val="white"/>
          <w:lang w:val="sr-Cyrl-RS"/>
        </w:rPr>
        <w:t xml:space="preserve"> </w:t>
      </w:r>
      <w:r w:rsidR="0019658D">
        <w:rPr>
          <w:highlight w:val="white"/>
          <w:lang w:val="sr-Cyrl-RS"/>
        </w:rPr>
        <w:t>како време прављења предикције не би било предуго.</w:t>
      </w:r>
    </w:p>
    <w:p w14:paraId="0B40F861" w14:textId="538A7DC5" w:rsidR="00C86820" w:rsidRDefault="00FA6365" w:rsidP="00FA6365">
      <w:pPr>
        <w:pStyle w:val="IIInivonaslova-Odeljak"/>
        <w:rPr>
          <w:highlight w:val="white"/>
          <w:lang w:val="sr-Cyrl-RS"/>
        </w:rPr>
      </w:pPr>
      <w:bookmarkStart w:id="29" w:name="_Toc115305097"/>
      <w:r>
        <w:rPr>
          <w:highlight w:val="white"/>
          <w:lang w:val="sr-Cyrl-RS"/>
        </w:rPr>
        <w:t>Интеграција у мобилну апликацију</w:t>
      </w:r>
      <w:bookmarkEnd w:id="29"/>
    </w:p>
    <w:p w14:paraId="0307CF3A" w14:textId="5ECB8650" w:rsidR="007E71D2" w:rsidRDefault="00082C0D" w:rsidP="00DD68B9">
      <w:pPr>
        <w:pStyle w:val="Osnovnitekst"/>
        <w:rPr>
          <w:highlight w:val="white"/>
          <w:lang w:val="sr-Cyrl-RS"/>
        </w:rPr>
      </w:pPr>
      <w:r>
        <w:rPr>
          <w:highlight w:val="white"/>
          <w:lang w:val="sr-Cyrl-RS"/>
        </w:rPr>
        <w:t xml:space="preserve">Као што је био случај са интеграцијом модела за детекцију, модел за идентификацију </w:t>
      </w:r>
      <w:r w:rsidR="00EE499C">
        <w:rPr>
          <w:highlight w:val="white"/>
          <w:lang w:val="sr-Cyrl-RS"/>
        </w:rPr>
        <w:t xml:space="preserve">интегрисаћемо његовим извожењем у </w:t>
      </w:r>
      <w:r w:rsidR="00EE499C">
        <w:rPr>
          <w:i/>
          <w:iCs/>
          <w:highlight w:val="white"/>
          <w:lang w:val="en-GB"/>
        </w:rPr>
        <w:t xml:space="preserve">TFLite </w:t>
      </w:r>
      <w:r w:rsidR="00EE499C">
        <w:rPr>
          <w:highlight w:val="white"/>
          <w:lang w:val="sr-Cyrl-RS"/>
        </w:rPr>
        <w:t>формат модела.</w:t>
      </w:r>
      <w:r w:rsidR="002F4CCD">
        <w:rPr>
          <w:highlight w:val="white"/>
          <w:lang w:val="sr-Cyrl-RS"/>
        </w:rPr>
        <w:t xml:space="preserve"> За прављење предикција неопходна је само мрежа за рачунање вектора својстава, тако да ћемо </w:t>
      </w:r>
      <w:r w:rsidR="0030522E">
        <w:rPr>
          <w:highlight w:val="white"/>
          <w:lang w:val="sr-Cyrl-RS"/>
        </w:rPr>
        <w:t xml:space="preserve">извести </w:t>
      </w:r>
      <w:r w:rsidR="002F4CCD">
        <w:rPr>
          <w:highlight w:val="white"/>
          <w:lang w:val="sr-Cyrl-RS"/>
        </w:rPr>
        <w:t>само њу</w:t>
      </w:r>
      <w:r w:rsidR="00D25276">
        <w:rPr>
          <w:highlight w:val="white"/>
          <w:lang w:val="en-GB"/>
        </w:rPr>
        <w:t xml:space="preserve">, </w:t>
      </w:r>
      <w:r w:rsidR="00D25276">
        <w:rPr>
          <w:highlight w:val="white"/>
          <w:lang w:val="sr-Cyrl-RS"/>
        </w:rPr>
        <w:t>без удвајања и слоја дистанце</w:t>
      </w:r>
      <w:r w:rsidR="002F4CCD">
        <w:rPr>
          <w:highlight w:val="white"/>
          <w:lang w:val="sr-Cyrl-RS"/>
        </w:rPr>
        <w:t>.</w:t>
      </w:r>
      <w:r w:rsidR="00E61995">
        <w:rPr>
          <w:highlight w:val="white"/>
          <w:lang w:val="sr-Cyrl-RS"/>
        </w:rPr>
        <w:t xml:space="preserve"> За ову мрежу није нам неопходна додатна библиотека специјализована за </w:t>
      </w:r>
      <w:r w:rsidR="004660F7">
        <w:rPr>
          <w:highlight w:val="white"/>
          <w:lang w:val="sr-Cyrl-RS"/>
        </w:rPr>
        <w:t>одређену</w:t>
      </w:r>
      <w:r w:rsidR="00E61995">
        <w:rPr>
          <w:highlight w:val="white"/>
          <w:lang w:val="sr-Cyrl-RS"/>
        </w:rPr>
        <w:t xml:space="preserve"> врсту проблема, као што је био случај са детекцијом објеката</w:t>
      </w:r>
      <w:r w:rsidR="00455777">
        <w:rPr>
          <w:highlight w:val="white"/>
          <w:lang w:val="sr-Cyrl-RS"/>
        </w:rPr>
        <w:t xml:space="preserve">, већ ћемо само користити библиотеку </w:t>
      </w:r>
      <w:r w:rsidR="00455777">
        <w:rPr>
          <w:i/>
          <w:iCs/>
          <w:highlight w:val="white"/>
          <w:lang w:val="en-GB"/>
        </w:rPr>
        <w:t>TFLite</w:t>
      </w:r>
      <w:r w:rsidR="00E61995">
        <w:rPr>
          <w:highlight w:val="white"/>
          <w:lang w:val="sr-Cyrl-RS"/>
        </w:rPr>
        <w:t>.</w:t>
      </w:r>
      <w:r w:rsidR="00920697">
        <w:rPr>
          <w:highlight w:val="white"/>
          <w:lang w:val="sr-Cyrl-RS"/>
        </w:rPr>
        <w:t xml:space="preserve"> </w:t>
      </w:r>
      <w:r w:rsidR="00543FC1">
        <w:rPr>
          <w:highlight w:val="white"/>
          <w:lang w:val="sr-Cyrl-RS"/>
        </w:rPr>
        <w:t>Класа</w:t>
      </w:r>
      <w:r w:rsidR="00920697">
        <w:rPr>
          <w:highlight w:val="white"/>
          <w:lang w:val="sr-Cyrl-RS"/>
        </w:rPr>
        <w:t xml:space="preserve"> </w:t>
      </w:r>
      <w:r w:rsidR="00920697">
        <w:rPr>
          <w:i/>
          <w:iCs/>
          <w:highlight w:val="white"/>
          <w:lang w:val="en-GB"/>
        </w:rPr>
        <w:t xml:space="preserve">Interpreter </w:t>
      </w:r>
      <w:r w:rsidR="00920697">
        <w:rPr>
          <w:highlight w:val="white"/>
          <w:lang w:val="sr-Cyrl-RS"/>
        </w:rPr>
        <w:t>из ове библиотеке представља апстракцију модела</w:t>
      </w:r>
      <w:r w:rsidR="00D92BE1">
        <w:rPr>
          <w:highlight w:val="white"/>
          <w:lang w:val="sr-Cyrl-RS"/>
        </w:rPr>
        <w:t>.</w:t>
      </w:r>
      <w:r w:rsidR="00920697">
        <w:rPr>
          <w:highlight w:val="white"/>
          <w:lang w:val="sr-Cyrl-RS"/>
        </w:rPr>
        <w:t xml:space="preserve"> </w:t>
      </w:r>
      <w:r w:rsidR="00D92BE1">
        <w:rPr>
          <w:highlight w:val="white"/>
          <w:lang w:val="sr-Cyrl-RS"/>
        </w:rPr>
        <w:t xml:space="preserve">Објекат ове класе креаира се </w:t>
      </w:r>
      <w:r w:rsidR="00920697">
        <w:rPr>
          <w:highlight w:val="white"/>
          <w:lang w:val="sr-Cyrl-RS"/>
        </w:rPr>
        <w:t xml:space="preserve">давањем путање </w:t>
      </w:r>
      <w:r w:rsidR="00B649CB">
        <w:rPr>
          <w:highlight w:val="white"/>
          <w:lang w:val="sr-Cyrl-RS"/>
        </w:rPr>
        <w:t>до</w:t>
      </w:r>
      <w:r w:rsidR="00920697">
        <w:rPr>
          <w:highlight w:val="white"/>
          <w:lang w:val="sr-Cyrl-RS"/>
        </w:rPr>
        <w:t xml:space="preserve"> фајла са моделом.</w:t>
      </w:r>
      <w:r w:rsidR="00496DCF">
        <w:rPr>
          <w:highlight w:val="white"/>
          <w:lang w:val="sr-Cyrl-RS"/>
        </w:rPr>
        <w:t xml:space="preserve"> Након креирања, модел се покреће коришћењем методе </w:t>
      </w:r>
      <w:r w:rsidR="00496DCF">
        <w:rPr>
          <w:i/>
          <w:iCs/>
          <w:highlight w:val="white"/>
          <w:lang w:val="en-GB"/>
        </w:rPr>
        <w:t>run</w:t>
      </w:r>
      <w:r w:rsidR="00496DCF">
        <w:rPr>
          <w:highlight w:val="white"/>
          <w:lang w:val="en-GB"/>
        </w:rPr>
        <w:t xml:space="preserve">, </w:t>
      </w:r>
      <w:r w:rsidR="00496DCF">
        <w:rPr>
          <w:highlight w:val="white"/>
          <w:lang w:val="sr-Cyrl-RS"/>
        </w:rPr>
        <w:t>којој се дај</w:t>
      </w:r>
      <w:r w:rsidR="00A837BA">
        <w:rPr>
          <w:highlight w:val="white"/>
          <w:lang w:val="sr-Cyrl-RS"/>
        </w:rPr>
        <w:t>е</w:t>
      </w:r>
      <w:r w:rsidR="00496DCF">
        <w:rPr>
          <w:highlight w:val="white"/>
          <w:lang w:val="sr-Cyrl-RS"/>
        </w:rPr>
        <w:t xml:space="preserve"> референц</w:t>
      </w:r>
      <w:r w:rsidR="00A837BA">
        <w:rPr>
          <w:highlight w:val="white"/>
          <w:lang w:val="sr-Cyrl-RS"/>
        </w:rPr>
        <w:t>а</w:t>
      </w:r>
      <w:r w:rsidR="00496DCF">
        <w:rPr>
          <w:highlight w:val="white"/>
          <w:lang w:val="sr-Cyrl-RS"/>
        </w:rPr>
        <w:t xml:space="preserve"> на низ</w:t>
      </w:r>
      <w:r w:rsidR="00A837BA">
        <w:rPr>
          <w:highlight w:val="white"/>
          <w:lang w:val="sr-Cyrl-RS"/>
        </w:rPr>
        <w:t xml:space="preserve"> са </w:t>
      </w:r>
      <w:r w:rsidR="00496DCF">
        <w:rPr>
          <w:highlight w:val="white"/>
          <w:lang w:val="sr-Cyrl-RS"/>
        </w:rPr>
        <w:t>улазни</w:t>
      </w:r>
      <w:r w:rsidR="00A837BA">
        <w:rPr>
          <w:highlight w:val="white"/>
          <w:lang w:val="sr-Cyrl-RS"/>
        </w:rPr>
        <w:t>м</w:t>
      </w:r>
      <w:r w:rsidR="00496DCF">
        <w:rPr>
          <w:highlight w:val="white"/>
          <w:lang w:val="sr-Cyrl-RS"/>
        </w:rPr>
        <w:t xml:space="preserve"> подаци</w:t>
      </w:r>
      <w:r w:rsidR="00A837BA">
        <w:rPr>
          <w:highlight w:val="white"/>
          <w:lang w:val="sr-Cyrl-RS"/>
        </w:rPr>
        <w:t>ма</w:t>
      </w:r>
      <w:r w:rsidR="00496DCF">
        <w:rPr>
          <w:highlight w:val="white"/>
          <w:lang w:val="sr-Cyrl-RS"/>
        </w:rPr>
        <w:t xml:space="preserve">, </w:t>
      </w:r>
      <w:r w:rsidR="00A93669">
        <w:rPr>
          <w:highlight w:val="white"/>
          <w:lang w:val="sr-Cyrl-RS"/>
        </w:rPr>
        <w:t>као и референца на низ</w:t>
      </w:r>
      <w:r w:rsidR="00496DCF">
        <w:rPr>
          <w:highlight w:val="white"/>
          <w:lang w:val="sr-Cyrl-RS"/>
        </w:rPr>
        <w:t xml:space="preserve"> у кој</w:t>
      </w:r>
      <w:r w:rsidR="00A93669">
        <w:rPr>
          <w:highlight w:val="white"/>
          <w:lang w:val="sr-Cyrl-RS"/>
        </w:rPr>
        <w:t>ем</w:t>
      </w:r>
      <w:r w:rsidR="00496DCF">
        <w:rPr>
          <w:highlight w:val="white"/>
          <w:lang w:val="sr-Cyrl-RS"/>
        </w:rPr>
        <w:t xml:space="preserve"> ће модел сачувати резултат.</w:t>
      </w:r>
      <w:r w:rsidR="00A61D8B">
        <w:rPr>
          <w:highlight w:val="white"/>
          <w:lang w:val="sr-Cyrl-RS"/>
        </w:rPr>
        <w:t xml:space="preserve"> Притиском на дугм</w:t>
      </w:r>
      <w:r w:rsidR="007D5D14">
        <w:rPr>
          <w:highlight w:val="white"/>
          <w:lang w:val="en-GB"/>
        </w:rPr>
        <w:t>e</w:t>
      </w:r>
      <w:r w:rsidR="00AB55C1">
        <w:rPr>
          <w:highlight w:val="white"/>
          <w:lang w:val="en-GB"/>
        </w:rPr>
        <w:t xml:space="preserve"> </w:t>
      </w:r>
      <w:r w:rsidR="00AB55C1">
        <w:rPr>
          <w:highlight w:val="white"/>
          <w:lang w:val="sr-Cyrl-RS"/>
        </w:rPr>
        <w:t>у апликацији</w:t>
      </w:r>
      <w:r w:rsidR="006850B0">
        <w:rPr>
          <w:highlight w:val="white"/>
          <w:lang w:val="en-GB"/>
        </w:rPr>
        <w:t>,</w:t>
      </w:r>
      <w:r w:rsidR="007D5D14">
        <w:rPr>
          <w:highlight w:val="white"/>
          <w:lang w:val="en-GB"/>
        </w:rPr>
        <w:t xml:space="preserve"> </w:t>
      </w:r>
      <w:r w:rsidR="00BD328C">
        <w:rPr>
          <w:highlight w:val="white"/>
          <w:lang w:val="sr-Cyrl-RS"/>
        </w:rPr>
        <w:t xml:space="preserve">врши </w:t>
      </w:r>
      <w:r w:rsidR="00EE6CB7">
        <w:rPr>
          <w:highlight w:val="white"/>
          <w:lang w:val="sr-Cyrl-RS"/>
        </w:rPr>
        <w:t>се</w:t>
      </w:r>
      <w:r w:rsidR="009E365B">
        <w:rPr>
          <w:highlight w:val="white"/>
          <w:lang w:val="sr-Cyrl-RS"/>
        </w:rPr>
        <w:t xml:space="preserve"> поновна</w:t>
      </w:r>
      <w:r w:rsidR="00EE6CB7">
        <w:rPr>
          <w:highlight w:val="white"/>
          <w:lang w:val="sr-Cyrl-RS"/>
        </w:rPr>
        <w:t xml:space="preserve"> детекција објеката над тренутним приказом камере.</w:t>
      </w:r>
      <w:r w:rsidR="009E365B">
        <w:rPr>
          <w:highlight w:val="white"/>
          <w:lang w:val="sr-Cyrl-RS"/>
        </w:rPr>
        <w:t xml:space="preserve"> Ово се ради да би се избегао случај где приказ камере и исцртани правоугаоници нису </w:t>
      </w:r>
      <w:r w:rsidR="009E365B">
        <w:rPr>
          <w:highlight w:val="white"/>
          <w:lang w:val="sr-Cyrl-RS"/>
        </w:rPr>
        <w:lastRenderedPageBreak/>
        <w:t>синхронизовани услед наглог покрета.</w:t>
      </w:r>
      <w:r w:rsidR="00B70139">
        <w:rPr>
          <w:highlight w:val="white"/>
          <w:lang w:val="sr-Cyrl-RS"/>
        </w:rPr>
        <w:t xml:space="preserve"> </w:t>
      </w:r>
      <w:r w:rsidR="00DA4C9C">
        <w:rPr>
          <w:highlight w:val="white"/>
          <w:lang w:val="sr-Cyrl-RS"/>
        </w:rPr>
        <w:t xml:space="preserve">Детектоване илустрације карата исецају се и дају моделу на предикцију. Резултати предикције </w:t>
      </w:r>
      <w:r w:rsidR="00F8289C">
        <w:rPr>
          <w:highlight w:val="white"/>
          <w:lang w:val="sr-Cyrl-RS"/>
        </w:rPr>
        <w:t xml:space="preserve">приказују се на </w:t>
      </w:r>
      <w:r w:rsidR="00FD7D94">
        <w:rPr>
          <w:highlight w:val="white"/>
          <w:lang w:val="sr-Cyrl-RS"/>
        </w:rPr>
        <w:t xml:space="preserve">посебном </w:t>
      </w:r>
      <w:r w:rsidR="00F8289C">
        <w:rPr>
          <w:highlight w:val="white"/>
          <w:lang w:val="sr-Cyrl-RS"/>
        </w:rPr>
        <w:t>прозору.</w:t>
      </w:r>
    </w:p>
    <w:p w14:paraId="119B612D" w14:textId="35ADBDEE" w:rsidR="007E71D2" w:rsidRPr="00C3347D" w:rsidRDefault="007E71D2" w:rsidP="00C3347D">
      <w:pPr>
        <w:pBdr>
          <w:top w:val="single" w:sz="4" w:space="1" w:color="auto"/>
          <w:left w:val="single" w:sz="4" w:space="4" w:color="auto"/>
          <w:bottom w:val="single" w:sz="4" w:space="1" w:color="auto"/>
          <w:right w:val="single" w:sz="4" w:space="4" w:color="auto"/>
        </w:pBdr>
        <w:rPr>
          <w:highlight w:val="white"/>
          <w:lang w:val="sr-Cyrl-RS"/>
        </w:rPr>
      </w:pPr>
      <w:r>
        <w:rPr>
          <w:rFonts w:ascii="Courier New" w:hAnsi="Courier New" w:cs="Courier New"/>
          <w:color w:val="8000FF"/>
          <w:sz w:val="20"/>
          <w:szCs w:val="20"/>
          <w:highlight w:val="white"/>
        </w:rPr>
        <w:t>public</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identify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DetectionResult 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0EBB9D7"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Bitmap preprocessedBitmap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Bitmap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createScaledBitmap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bitmap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IMAGE_WIDTH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IMAGE_HEIGHT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E453350"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preprocessedBitmap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toGrayscale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preprocessedBitmap</w:t>
      </w:r>
      <w:r>
        <w:rPr>
          <w:rFonts w:ascii="Courier New" w:hAnsi="Courier New" w:cs="Courier New"/>
          <w:b/>
          <w:bCs/>
          <w:color w:val="000080"/>
          <w:sz w:val="20"/>
          <w:szCs w:val="20"/>
          <w:highlight w:val="white"/>
        </w:rPr>
        <w:t>);</w:t>
      </w:r>
    </w:p>
    <w:p w14:paraId="7FCE6577"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2C178B88"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imgValues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IMAGE_WIDTH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IMAGE_HEIGHT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1E509947"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15150D77" w14:textId="51F23048"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imgValues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00646060">
        <w:rPr>
          <w:rFonts w:ascii="Courier New" w:hAnsi="Courier New" w:cs="Courier New"/>
          <w:color w:val="000000"/>
          <w:sz w:val="20"/>
          <w:szCs w:val="20"/>
          <w:highlight w:val="white"/>
        </w:rPr>
        <w:t>preprocessInputC</w:t>
      </w:r>
      <w:r>
        <w:rPr>
          <w:rFonts w:ascii="Courier New" w:hAnsi="Courier New" w:cs="Courier New"/>
          <w:color w:val="000000"/>
          <w:sz w:val="20"/>
          <w:szCs w:val="20"/>
          <w:highlight w:val="white"/>
        </w:rPr>
        <w:t>affe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preprocessedBitmap</w:t>
      </w:r>
      <w:r>
        <w:rPr>
          <w:rFonts w:ascii="Courier New" w:hAnsi="Courier New" w:cs="Courier New"/>
          <w:b/>
          <w:bCs/>
          <w:color w:val="000080"/>
          <w:sz w:val="20"/>
          <w:szCs w:val="20"/>
          <w:highlight w:val="white"/>
        </w:rPr>
        <w:t>);</w:t>
      </w:r>
    </w:p>
    <w:p w14:paraId="63B24B72"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4A053D9D"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8000FF"/>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new</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256</w:t>
      </w:r>
      <w:r>
        <w:rPr>
          <w:rFonts w:ascii="Courier New" w:hAnsi="Courier New" w:cs="Courier New"/>
          <w:b/>
          <w:bCs/>
          <w:color w:val="000080"/>
          <w:sz w:val="20"/>
          <w:szCs w:val="20"/>
          <w:highlight w:val="white"/>
        </w:rPr>
        <w:t>];</w:t>
      </w:r>
    </w:p>
    <w:p w14:paraId="46198AC6"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5CEDA67E"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interpreter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run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imgValues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4192470"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397AF68"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String nearestCardId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findNearestCard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D311701"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p>
    <w:p w14:paraId="7F4C3C54"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nearestCardId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B360D9"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String nearestCardName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cardNames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nearestCardId</w:t>
      </w:r>
      <w:r>
        <w:rPr>
          <w:rFonts w:ascii="Courier New" w:hAnsi="Courier New" w:cs="Courier New"/>
          <w:b/>
          <w:bCs/>
          <w:color w:val="000080"/>
          <w:sz w:val="20"/>
          <w:szCs w:val="20"/>
          <w:highlight w:val="white"/>
        </w:rPr>
        <w:t>);</w:t>
      </w:r>
    </w:p>
    <w:p w14:paraId="3E9721E6"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cardName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nearestCardName</w:t>
      </w:r>
      <w:r>
        <w:rPr>
          <w:rFonts w:ascii="Courier New" w:hAnsi="Courier New" w:cs="Courier New"/>
          <w:b/>
          <w:bCs/>
          <w:color w:val="000080"/>
          <w:sz w:val="20"/>
          <w:szCs w:val="20"/>
          <w:highlight w:val="white"/>
        </w:rPr>
        <w:t>;</w:t>
      </w:r>
    </w:p>
    <w:p w14:paraId="46FC4FD1"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14:paraId="588EE7E8"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cardName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"Error"</w:t>
      </w:r>
      <w:r>
        <w:rPr>
          <w:rFonts w:ascii="Courier New" w:hAnsi="Courier New" w:cs="Courier New"/>
          <w:b/>
          <w:bCs/>
          <w:color w:val="000080"/>
          <w:sz w:val="20"/>
          <w:szCs w:val="20"/>
          <w:highlight w:val="white"/>
        </w:rPr>
        <w:t>;</w:t>
      </w:r>
    </w:p>
    <w:p w14:paraId="7D638718"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E429F6C" w14:textId="77777777" w:rsidR="007E71D2" w:rsidRDefault="007E71D2" w:rsidP="00C3347D">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B3BC5D5" w14:textId="35E33A56" w:rsidR="007E71D2" w:rsidRDefault="007E71D2" w:rsidP="007E71D2">
      <w:pPr>
        <w:pStyle w:val="Oznakaslike"/>
        <w:rPr>
          <w:highlight w:val="white"/>
          <w:lang w:val="sr-Cyrl-RS"/>
        </w:rPr>
      </w:pPr>
      <w:r>
        <w:rPr>
          <w:highlight w:val="white"/>
          <w:lang w:val="sr-Cyrl-RS"/>
        </w:rPr>
        <w:t>Код 5.4.3.1. Фунцкија за идентификацију карте</w:t>
      </w:r>
    </w:p>
    <w:p w14:paraId="6941C231" w14:textId="2B9CF984" w:rsidR="00301571" w:rsidRDefault="00301571" w:rsidP="00301571">
      <w:pPr>
        <w:pStyle w:val="Osnovnitekst"/>
        <w:rPr>
          <w:highlight w:val="white"/>
          <w:lang w:val="en-GB"/>
        </w:rPr>
      </w:pPr>
      <w:r>
        <w:rPr>
          <w:highlight w:val="white"/>
          <w:lang w:val="sr-Cyrl-RS"/>
        </w:rPr>
        <w:t xml:space="preserve">Као и приликом тренирања, најпре је потребно извршити препроцесирање слике, променом њених димензија, претварањем у нијансе сиве, </w:t>
      </w:r>
      <w:r w:rsidR="00B94A55">
        <w:rPr>
          <w:highlight w:val="white"/>
          <w:lang w:val="sr-Cyrl-RS"/>
        </w:rPr>
        <w:t xml:space="preserve">као и претварањем у </w:t>
      </w:r>
      <w:r w:rsidR="00B94A55">
        <w:rPr>
          <w:i/>
          <w:iCs/>
          <w:highlight w:val="white"/>
          <w:lang w:val="en-GB"/>
        </w:rPr>
        <w:t xml:space="preserve">Caffe </w:t>
      </w:r>
      <w:r w:rsidR="00B94A55">
        <w:rPr>
          <w:highlight w:val="white"/>
          <w:lang w:val="sr-Cyrl-RS"/>
        </w:rPr>
        <w:t xml:space="preserve">формат, који мрежа </w:t>
      </w:r>
      <w:r w:rsidR="00B94A55">
        <w:rPr>
          <w:i/>
          <w:iCs/>
          <w:highlight w:val="white"/>
          <w:lang w:val="en-GB"/>
        </w:rPr>
        <w:t>ResNet</w:t>
      </w:r>
      <w:r w:rsidR="00B94A55">
        <w:rPr>
          <w:i/>
          <w:iCs/>
          <w:highlight w:val="white"/>
          <w:lang w:val="sr-Cyrl-RS"/>
        </w:rPr>
        <w:t xml:space="preserve"> </w:t>
      </w:r>
      <w:r w:rsidR="00B94A55">
        <w:rPr>
          <w:highlight w:val="white"/>
          <w:lang w:val="sr-Cyrl-RS"/>
        </w:rPr>
        <w:t xml:space="preserve">из </w:t>
      </w:r>
      <w:r w:rsidR="00B94A55">
        <w:rPr>
          <w:i/>
          <w:iCs/>
          <w:highlight w:val="white"/>
          <w:lang w:val="en-GB"/>
        </w:rPr>
        <w:t xml:space="preserve">Keras </w:t>
      </w:r>
      <w:r w:rsidR="00B94A55">
        <w:rPr>
          <w:highlight w:val="white"/>
          <w:lang w:val="sr-Cyrl-RS"/>
        </w:rPr>
        <w:t>библиотеке очекује на улазу.</w:t>
      </w:r>
      <w:r w:rsidR="00646060">
        <w:rPr>
          <w:highlight w:val="white"/>
          <w:lang w:val="sr-Cyrl-RS"/>
        </w:rPr>
        <w:t xml:space="preserve"> Последња трансформација еквивалентна је</w:t>
      </w:r>
      <w:r w:rsidR="00B64D5E">
        <w:rPr>
          <w:highlight w:val="white"/>
          <w:lang w:val="en-GB"/>
        </w:rPr>
        <w:t xml:space="preserve"> </w:t>
      </w:r>
      <w:r w:rsidR="00B64D5E">
        <w:rPr>
          <w:highlight w:val="white"/>
          <w:lang w:val="sr-Cyrl-RS"/>
        </w:rPr>
        <w:t xml:space="preserve">позиву </w:t>
      </w:r>
      <w:r w:rsidR="00B64D5E">
        <w:rPr>
          <w:i/>
          <w:iCs/>
          <w:highlight w:val="white"/>
          <w:lang w:val="en-GB"/>
        </w:rPr>
        <w:t xml:space="preserve">resnet.preprocess_input </w:t>
      </w:r>
      <w:r w:rsidR="00B64D5E">
        <w:rPr>
          <w:highlight w:val="white"/>
          <w:lang w:val="sr-Cyrl-RS"/>
        </w:rPr>
        <w:t xml:space="preserve">из кодова </w:t>
      </w:r>
      <w:r w:rsidR="00D56BE0">
        <w:rPr>
          <w:highlight w:val="white"/>
          <w:lang w:val="sr-Cyrl-RS"/>
        </w:rPr>
        <w:t>5.4.2.2. и 5.4.2.4.</w:t>
      </w:r>
      <w:r w:rsidR="00397359">
        <w:rPr>
          <w:highlight w:val="white"/>
          <w:lang w:val="sr-Cyrl-RS"/>
        </w:rPr>
        <w:t xml:space="preserve"> Кôд за пронала</w:t>
      </w:r>
      <w:r w:rsidR="00BD7763">
        <w:rPr>
          <w:highlight w:val="white"/>
          <w:lang w:val="sr-Cyrl-RS"/>
        </w:rPr>
        <w:t>жење</w:t>
      </w:r>
      <w:r w:rsidR="00397359">
        <w:rPr>
          <w:highlight w:val="white"/>
          <w:lang w:val="sr-Cyrl-RS"/>
        </w:rPr>
        <w:t xml:space="preserve"> најсличније карте је функционално еквивалентан коду 5.4.2.4. те неће бити приказан.</w:t>
      </w:r>
      <w:r w:rsidR="008D177C">
        <w:rPr>
          <w:highlight w:val="white"/>
          <w:lang w:val="sr-Cyrl-RS"/>
        </w:rPr>
        <w:t xml:space="preserve"> Име</w:t>
      </w:r>
      <w:r w:rsidR="00746567">
        <w:rPr>
          <w:highlight w:val="white"/>
          <w:lang w:val="sr-Cyrl-RS"/>
        </w:rPr>
        <w:t>на</w:t>
      </w:r>
      <w:r w:rsidR="008D177C">
        <w:rPr>
          <w:highlight w:val="white"/>
          <w:lang w:val="sr-Cyrl-RS"/>
        </w:rPr>
        <w:t xml:space="preserve"> карата добијена су из </w:t>
      </w:r>
      <w:r w:rsidR="008D177C">
        <w:rPr>
          <w:i/>
          <w:iCs/>
          <w:highlight w:val="white"/>
          <w:lang w:val="en-GB"/>
        </w:rPr>
        <w:t xml:space="preserve">JSON </w:t>
      </w:r>
      <w:r w:rsidR="008D177C">
        <w:rPr>
          <w:highlight w:val="white"/>
          <w:lang w:val="sr-Cyrl-RS"/>
        </w:rPr>
        <w:t>фајла са комплетним подацима карата.</w:t>
      </w:r>
    </w:p>
    <w:p w14:paraId="43D66DE8" w14:textId="1D55DDEF" w:rsidR="008F4917" w:rsidRDefault="008F4917" w:rsidP="008F4917">
      <w:pPr>
        <w:pStyle w:val="IInivonaslova-Potpoglavlje"/>
        <w:rPr>
          <w:highlight w:val="white"/>
          <w:lang w:val="sr-Cyrl-RS"/>
        </w:rPr>
      </w:pPr>
      <w:bookmarkStart w:id="30" w:name="_Toc115305098"/>
      <w:r>
        <w:rPr>
          <w:highlight w:val="white"/>
          <w:lang w:val="sr-Cyrl-RS"/>
        </w:rPr>
        <w:t>Евалуација решења</w:t>
      </w:r>
      <w:bookmarkEnd w:id="30"/>
    </w:p>
    <w:p w14:paraId="401F60E6" w14:textId="7A826287" w:rsidR="0059431C" w:rsidRDefault="00FF77A6" w:rsidP="00FF77A6">
      <w:pPr>
        <w:pStyle w:val="Osnovnitekst"/>
        <w:rPr>
          <w:highlight w:val="white"/>
          <w:lang w:val="sr-Cyrl-RS"/>
        </w:rPr>
      </w:pPr>
      <w:r>
        <w:rPr>
          <w:highlight w:val="white"/>
          <w:lang w:val="sr-Cyrl-RS"/>
        </w:rPr>
        <w:t xml:space="preserve">Скуп података за тестирање сачињен </w:t>
      </w:r>
      <w:r w:rsidR="006245BC">
        <w:rPr>
          <w:highlight w:val="white"/>
          <w:lang w:val="sr-Cyrl-RS"/>
        </w:rPr>
        <w:t>је од 1000 насумично изабраних карата, над којим су извршене трансормације налик оним које су рађене приликом креирања скупа података за тренирање.</w:t>
      </w:r>
      <w:r w:rsidR="004137E2">
        <w:rPr>
          <w:highlight w:val="white"/>
          <w:lang w:val="sr-Cyrl-RS"/>
        </w:rPr>
        <w:t xml:space="preserve"> Над овим скупом, модел показује тачност од 47.2%</w:t>
      </w:r>
      <w:r w:rsidR="00860531">
        <w:rPr>
          <w:highlight w:val="white"/>
          <w:lang w:val="sr-Cyrl-RS"/>
        </w:rPr>
        <w:t>.</w:t>
      </w:r>
      <w:r w:rsidR="00D123DA">
        <w:rPr>
          <w:highlight w:val="white"/>
          <w:lang w:val="sr-Cyrl-RS"/>
        </w:rPr>
        <w:t xml:space="preserve"> </w:t>
      </w:r>
      <w:r w:rsidR="00860531">
        <w:rPr>
          <w:highlight w:val="white"/>
          <w:lang w:val="sr-Cyrl-RS"/>
        </w:rPr>
        <w:t>Приликом покретања у оквиру мобилне апликације, време одзива модела је око 3</w:t>
      </w:r>
      <w:r w:rsidR="00631ABE">
        <w:rPr>
          <w:highlight w:val="white"/>
          <w:lang w:val="en-GB"/>
        </w:rPr>
        <w:t>s</w:t>
      </w:r>
      <w:r w:rsidR="00860531">
        <w:rPr>
          <w:highlight w:val="white"/>
          <w:lang w:val="sr-Cyrl-RS"/>
        </w:rPr>
        <w:t>.</w:t>
      </w:r>
      <w:r w:rsidR="00395556">
        <w:rPr>
          <w:highlight w:val="white"/>
          <w:lang w:val="sr-Cyrl-RS"/>
        </w:rPr>
        <w:t xml:space="preserve"> </w:t>
      </w:r>
      <w:r w:rsidR="00D6118B">
        <w:rPr>
          <w:highlight w:val="white"/>
          <w:lang w:val="sr-Cyrl-RS"/>
        </w:rPr>
        <w:t xml:space="preserve">Тестирање у оквиру апликације извршено је над </w:t>
      </w:r>
      <w:r w:rsidR="00387564">
        <w:rPr>
          <w:highlight w:val="white"/>
          <w:lang w:val="sr-Cyrl-RS"/>
        </w:rPr>
        <w:t>око 100</w:t>
      </w:r>
      <w:r w:rsidR="00D6118B">
        <w:rPr>
          <w:highlight w:val="white"/>
          <w:lang w:val="sr-Cyrl-RS"/>
        </w:rPr>
        <w:t xml:space="preserve"> правих карата</w:t>
      </w:r>
      <w:r w:rsidR="009F66AB">
        <w:rPr>
          <w:highlight w:val="white"/>
          <w:lang w:val="sr-Cyrl-RS"/>
        </w:rPr>
        <w:t>, где је модел показао солидне резултате</w:t>
      </w:r>
      <w:r w:rsidR="00D6118B">
        <w:rPr>
          <w:highlight w:val="white"/>
          <w:lang w:val="sr-Cyrl-RS"/>
        </w:rPr>
        <w:t>.</w:t>
      </w:r>
    </w:p>
    <w:p w14:paraId="770ABDA4" w14:textId="6062D16B" w:rsidR="008B264A" w:rsidRDefault="008B264A" w:rsidP="008B264A">
      <w:pPr>
        <w:pStyle w:val="SlikeTabele"/>
        <w:rPr>
          <w:highlight w:val="white"/>
        </w:rPr>
      </w:pPr>
      <w:r>
        <w:rPr>
          <w:noProof/>
        </w:rPr>
        <w:lastRenderedPageBreak/>
        <w:drawing>
          <wp:inline distT="0" distB="0" distL="0" distR="0" wp14:anchorId="287EE7AF" wp14:editId="13D3CAF6">
            <wp:extent cx="4123878" cy="3839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3878" cy="3839473"/>
                    </a:xfrm>
                    <a:prstGeom prst="rect">
                      <a:avLst/>
                    </a:prstGeom>
                  </pic:spPr>
                </pic:pic>
              </a:graphicData>
            </a:graphic>
          </wp:inline>
        </w:drawing>
      </w:r>
    </w:p>
    <w:p w14:paraId="4A08E7B0" w14:textId="33108B36" w:rsidR="008B264A" w:rsidRPr="008B264A" w:rsidRDefault="008B264A" w:rsidP="008B264A">
      <w:pPr>
        <w:pStyle w:val="Oznakaslike"/>
        <w:rPr>
          <w:highlight w:val="white"/>
          <w:lang w:val="sr-Cyrl-RS"/>
        </w:rPr>
      </w:pPr>
      <w:r>
        <w:rPr>
          <w:highlight w:val="white"/>
          <w:lang w:val="sr-Cyrl-RS"/>
        </w:rPr>
        <w:t xml:space="preserve">Слика 5.5.1. Приказ рада идентификације карата у </w:t>
      </w:r>
      <w:r w:rsidR="007B26B1">
        <w:rPr>
          <w:highlight w:val="white"/>
          <w:lang w:val="sr-Cyrl-RS"/>
        </w:rPr>
        <w:t>оквиру апликације</w:t>
      </w:r>
    </w:p>
    <w:p w14:paraId="022FD133" w14:textId="345AA730" w:rsidR="00FF77A6" w:rsidRDefault="0059431C" w:rsidP="00FF77A6">
      <w:pPr>
        <w:pStyle w:val="Osnovnitekst"/>
        <w:rPr>
          <w:highlight w:val="white"/>
          <w:lang w:val="sr-Cyrl-RS"/>
        </w:rPr>
      </w:pPr>
      <w:r>
        <w:rPr>
          <w:highlight w:val="white"/>
          <w:lang w:val="sr-Cyrl-RS"/>
        </w:rPr>
        <w:t xml:space="preserve">Као што је био случај и код модела за детекцију, време тренирања у епохама је било кратко. Стога се резултати могу побољшати повећањем времена тренирања. </w:t>
      </w:r>
      <w:r w:rsidR="00A13EA8">
        <w:rPr>
          <w:highlight w:val="white"/>
          <w:lang w:val="sr-Cyrl-RS"/>
        </w:rPr>
        <w:t xml:space="preserve">Перформансе модела најбоље су </w:t>
      </w:r>
      <w:r>
        <w:rPr>
          <w:highlight w:val="white"/>
          <w:lang w:val="sr-Cyrl-RS"/>
        </w:rPr>
        <w:t>приликом идентификације усправних карата под равномерном, умереном светлошћу.</w:t>
      </w:r>
      <w:r w:rsidR="00474EBA">
        <w:rPr>
          <w:highlight w:val="white"/>
          <w:lang w:val="sr-Cyrl-RS"/>
        </w:rPr>
        <w:t xml:space="preserve"> Побољшање </w:t>
      </w:r>
      <w:r w:rsidR="00FC12AB">
        <w:rPr>
          <w:highlight w:val="white"/>
          <w:lang w:val="sr-Cyrl-RS"/>
        </w:rPr>
        <w:t>перформанси</w:t>
      </w:r>
      <w:r w:rsidR="00AE03B1">
        <w:rPr>
          <w:highlight w:val="white"/>
          <w:lang w:val="sr-Cyrl-RS"/>
        </w:rPr>
        <w:t xml:space="preserve"> над картама у различитим положајима и околинама постигло би се проширењем скупа података примерима веће разноликости. Један од начина за то би била модификација коришћених техника аугментације података, где би се трансформације укључиле у</w:t>
      </w:r>
      <w:r w:rsidR="00BE051E">
        <w:rPr>
          <w:highlight w:val="white"/>
          <w:lang w:val="sr-Cyrl-RS"/>
        </w:rPr>
        <w:t xml:space="preserve"> препроцесирање скупа података</w:t>
      </w:r>
      <w:r w:rsidR="00AE03B1">
        <w:rPr>
          <w:highlight w:val="white"/>
          <w:lang w:val="sr-Cyrl-RS"/>
        </w:rPr>
        <w:t xml:space="preserve">, а интензитет рађених трансформација </w:t>
      </w:r>
      <w:r w:rsidR="00860623">
        <w:rPr>
          <w:highlight w:val="white"/>
          <w:lang w:val="sr-Cyrl-RS"/>
        </w:rPr>
        <w:t>повећао</w:t>
      </w:r>
      <w:r w:rsidR="00AE03B1">
        <w:rPr>
          <w:highlight w:val="white"/>
          <w:lang w:val="sr-Cyrl-RS"/>
        </w:rPr>
        <w:t>.</w:t>
      </w:r>
      <w:r w:rsidR="008C40DC">
        <w:rPr>
          <w:highlight w:val="white"/>
          <w:lang w:val="sr-Cyrl-RS"/>
        </w:rPr>
        <w:t xml:space="preserve"> Приликом тестирања стечен је утисак да идентификација даје боље резултате </w:t>
      </w:r>
      <w:r w:rsidR="00BA664C">
        <w:rPr>
          <w:highlight w:val="white"/>
          <w:lang w:val="sr-Cyrl-RS"/>
        </w:rPr>
        <w:t>над</w:t>
      </w:r>
      <w:r w:rsidR="008C40DC">
        <w:rPr>
          <w:highlight w:val="white"/>
          <w:lang w:val="sr-Cyrl-RS"/>
        </w:rPr>
        <w:t xml:space="preserve"> картама чије су илустрације једноставније.</w:t>
      </w:r>
      <w:r w:rsidR="00264096">
        <w:rPr>
          <w:highlight w:val="white"/>
          <w:lang w:val="sr-Cyrl-RS"/>
        </w:rPr>
        <w:t xml:space="preserve"> </w:t>
      </w:r>
      <w:r w:rsidR="00EE1165">
        <w:rPr>
          <w:highlight w:val="white"/>
          <w:lang w:val="sr-Cyrl-RS"/>
        </w:rPr>
        <w:t xml:space="preserve">Ово може сугерисати да је потребно искористити комплекснију архитектуру мреже, која би била способна да препозна комплексније </w:t>
      </w:r>
      <w:r w:rsidR="00100671">
        <w:rPr>
          <w:highlight w:val="white"/>
          <w:lang w:val="sr-Cyrl-RS"/>
        </w:rPr>
        <w:t>облике</w:t>
      </w:r>
      <w:r w:rsidR="00EE1165">
        <w:rPr>
          <w:highlight w:val="white"/>
          <w:lang w:val="sr-Cyrl-RS"/>
        </w:rPr>
        <w:t xml:space="preserve"> на слици.</w:t>
      </w:r>
      <w:r w:rsidR="00373D3B">
        <w:rPr>
          <w:highlight w:val="white"/>
          <w:lang w:val="sr-Cyrl-RS"/>
        </w:rPr>
        <w:t xml:space="preserve"> </w:t>
      </w:r>
      <w:r w:rsidR="000C1A5E">
        <w:rPr>
          <w:highlight w:val="white"/>
          <w:lang w:val="sr-Cyrl-RS"/>
        </w:rPr>
        <w:t xml:space="preserve">Разматрана је изградња једне итерације модела </w:t>
      </w:r>
      <w:r w:rsidR="00373D3B">
        <w:rPr>
          <w:highlight w:val="white"/>
          <w:lang w:val="sr-Cyrl-RS"/>
        </w:rPr>
        <w:t>коришћење</w:t>
      </w:r>
      <w:r w:rsidR="000C1A5E">
        <w:rPr>
          <w:highlight w:val="white"/>
          <w:lang w:val="sr-Cyrl-RS"/>
        </w:rPr>
        <w:t>м</w:t>
      </w:r>
      <w:r w:rsidR="00373D3B">
        <w:rPr>
          <w:highlight w:val="white"/>
          <w:lang w:val="sr-Cyrl-RS"/>
        </w:rPr>
        <w:t xml:space="preserve"> </w:t>
      </w:r>
      <w:r w:rsidR="003569BD">
        <w:rPr>
          <w:highlight w:val="white"/>
          <w:lang w:val="sr-Cyrl-RS"/>
        </w:rPr>
        <w:t xml:space="preserve">архитектуре </w:t>
      </w:r>
      <w:r w:rsidR="003569BD">
        <w:rPr>
          <w:i/>
          <w:iCs/>
          <w:highlight w:val="white"/>
          <w:lang w:val="en-GB"/>
        </w:rPr>
        <w:t>ResNet101</w:t>
      </w:r>
      <w:r w:rsidR="003569BD">
        <w:rPr>
          <w:highlight w:val="white"/>
          <w:lang w:val="sr-Cyrl-RS"/>
        </w:rPr>
        <w:t>,</w:t>
      </w:r>
      <w:r w:rsidR="00062E17">
        <w:rPr>
          <w:highlight w:val="white"/>
          <w:lang w:val="sr-Cyrl-RS"/>
        </w:rPr>
        <w:t xml:space="preserve"> варијант</w:t>
      </w:r>
      <w:r w:rsidR="000C1A5E">
        <w:rPr>
          <w:highlight w:val="white"/>
          <w:lang w:val="sr-Cyrl-RS"/>
        </w:rPr>
        <w:t>е</w:t>
      </w:r>
      <w:r w:rsidR="00062E17">
        <w:rPr>
          <w:highlight w:val="white"/>
          <w:lang w:val="sr-Cyrl-RS"/>
        </w:rPr>
        <w:t xml:space="preserve"> </w:t>
      </w:r>
      <w:r w:rsidR="00062E17">
        <w:rPr>
          <w:i/>
          <w:iCs/>
          <w:highlight w:val="white"/>
          <w:lang w:val="en-GB"/>
        </w:rPr>
        <w:t xml:space="preserve">ResNet </w:t>
      </w:r>
      <w:r w:rsidR="00062E17">
        <w:rPr>
          <w:highlight w:val="white"/>
          <w:lang w:val="sr-Cyrl-RS"/>
        </w:rPr>
        <w:t>са 101 слојем.</w:t>
      </w:r>
      <w:r w:rsidR="0066058C">
        <w:rPr>
          <w:highlight w:val="white"/>
          <w:lang w:val="sr-Cyrl-RS"/>
        </w:rPr>
        <w:t xml:space="preserve"> </w:t>
      </w:r>
      <w:r w:rsidR="007266F9">
        <w:rPr>
          <w:highlight w:val="white"/>
          <w:lang w:val="sr-Cyrl-RS"/>
        </w:rPr>
        <w:t>Нови</w:t>
      </w:r>
      <w:r w:rsidR="0066058C">
        <w:rPr>
          <w:highlight w:val="white"/>
          <w:lang w:val="sr-Cyrl-RS"/>
        </w:rPr>
        <w:t xml:space="preserve"> модел није показао значајно боље резултате од постојећег</w:t>
      </w:r>
      <w:r w:rsidR="00B150FF">
        <w:rPr>
          <w:highlight w:val="white"/>
          <w:lang w:val="sr-Cyrl-RS"/>
        </w:rPr>
        <w:t>, што се поново може објаснити кратким периодом тренирања</w:t>
      </w:r>
      <w:r w:rsidR="00586A4C">
        <w:rPr>
          <w:highlight w:val="white"/>
          <w:lang w:val="sr-Cyrl-RS"/>
        </w:rPr>
        <w:t>, на које би комплекснији модел био осетљивији</w:t>
      </w:r>
      <w:r w:rsidR="0066058C">
        <w:rPr>
          <w:highlight w:val="white"/>
          <w:lang w:val="sr-Cyrl-RS"/>
        </w:rPr>
        <w:t>.</w:t>
      </w:r>
      <w:r w:rsidR="00B43CC9">
        <w:rPr>
          <w:highlight w:val="white"/>
          <w:lang w:val="sr-Cyrl-RS"/>
        </w:rPr>
        <w:t xml:space="preserve"> </w:t>
      </w:r>
      <w:r w:rsidR="00D25504">
        <w:rPr>
          <w:highlight w:val="white"/>
          <w:lang w:val="sr-Cyrl-RS"/>
        </w:rPr>
        <w:t>Услед ограниченог времена, није било могуће донети значајнију евалуацију примене ове архитектуре на наш проблем.</w:t>
      </w:r>
    </w:p>
    <w:p w14:paraId="14CCB288" w14:textId="77777777" w:rsidR="00D33FBD" w:rsidRDefault="00D33FBD" w:rsidP="00FF77A6">
      <w:pPr>
        <w:pStyle w:val="Osnovnitekst"/>
        <w:rPr>
          <w:highlight w:val="white"/>
          <w:lang w:val="sr-Cyrl-RS"/>
        </w:rPr>
      </w:pPr>
    </w:p>
    <w:p w14:paraId="274120D1" w14:textId="7BC364D4" w:rsidR="0059149F" w:rsidRDefault="00D33FBD" w:rsidP="00D33FBD">
      <w:pPr>
        <w:pStyle w:val="Inivonaslova-Poglavlje"/>
        <w:rPr>
          <w:highlight w:val="white"/>
          <w:lang w:val="sr-Cyrl-RS"/>
        </w:rPr>
      </w:pPr>
      <w:bookmarkStart w:id="31" w:name="_Toc115305099"/>
      <w:r>
        <w:rPr>
          <w:highlight w:val="white"/>
          <w:lang w:val="sr-Cyrl-RS"/>
        </w:rPr>
        <w:lastRenderedPageBreak/>
        <w:t>Закључак</w:t>
      </w:r>
      <w:bookmarkEnd w:id="31"/>
    </w:p>
    <w:p w14:paraId="5380C327" w14:textId="43B71A56" w:rsidR="00E23EB0" w:rsidRPr="00581B28" w:rsidRDefault="00E23EB0" w:rsidP="0006713D">
      <w:pPr>
        <w:pStyle w:val="Osnovnitekst"/>
        <w:rPr>
          <w:highlight w:val="white"/>
          <w:lang w:val="sr-Cyrl-RS"/>
        </w:rPr>
      </w:pPr>
      <w:r>
        <w:rPr>
          <w:highlight w:val="white"/>
          <w:lang w:val="sr-Cyrl-RS"/>
        </w:rPr>
        <w:t>У овом раду разматране су технике машинског учења коришће</w:t>
      </w:r>
      <w:r w:rsidR="003B6CF4">
        <w:rPr>
          <w:highlight w:val="white"/>
          <w:lang w:val="sr-Cyrl-RS"/>
        </w:rPr>
        <w:t>н</w:t>
      </w:r>
      <w:r>
        <w:rPr>
          <w:highlight w:val="white"/>
          <w:lang w:val="sr-Cyrl-RS"/>
        </w:rPr>
        <w:t>е у решавању проблема из домена компјутерске визије,</w:t>
      </w:r>
      <w:r w:rsidR="00CF5DD3">
        <w:rPr>
          <w:highlight w:val="white"/>
          <w:lang w:val="sr-Cyrl-RS"/>
        </w:rPr>
        <w:t xml:space="preserve"> и могућност њихове примене за изградњу система за препознавање карата у оквиру стоне игре картама</w:t>
      </w:r>
      <w:r w:rsidR="00293E0A">
        <w:rPr>
          <w:highlight w:val="white"/>
          <w:lang w:val="sr-Cyrl-RS"/>
        </w:rPr>
        <w:t xml:space="preserve"> </w:t>
      </w:r>
      <w:r w:rsidR="00293E0A">
        <w:rPr>
          <w:i/>
          <w:iCs/>
          <w:highlight w:val="white"/>
          <w:lang w:val="en-GB"/>
        </w:rPr>
        <w:t>Yu-Gi-Oh!</w:t>
      </w:r>
      <w:r w:rsidR="000A2641">
        <w:rPr>
          <w:highlight w:val="white"/>
          <w:lang w:val="sr-Cyrl-RS"/>
        </w:rPr>
        <w:t>, намењеног мобилним уређајима.</w:t>
      </w:r>
      <w:r w:rsidR="00A62DB7">
        <w:rPr>
          <w:highlight w:val="white"/>
          <w:lang w:val="sr-Cyrl-RS"/>
        </w:rPr>
        <w:t xml:space="preserve"> </w:t>
      </w:r>
      <w:r w:rsidR="00701B18">
        <w:rPr>
          <w:highlight w:val="white"/>
          <w:lang w:val="sr-Cyrl-RS"/>
        </w:rPr>
        <w:t>Постављене су теоријске основе машинског учења</w:t>
      </w:r>
      <w:r w:rsidR="00632EE6">
        <w:rPr>
          <w:highlight w:val="white"/>
          <w:lang w:val="sr-Cyrl-RS"/>
        </w:rPr>
        <w:t xml:space="preserve"> и неуралних мрежа</w:t>
      </w:r>
      <w:r w:rsidR="00701B18">
        <w:rPr>
          <w:highlight w:val="white"/>
          <w:lang w:val="sr-Cyrl-RS"/>
        </w:rPr>
        <w:t>, као и принципи рада специфичних архитектура</w:t>
      </w:r>
      <w:r w:rsidR="006E17C3">
        <w:rPr>
          <w:highlight w:val="white"/>
          <w:lang w:val="sr-Cyrl-RS"/>
        </w:rPr>
        <w:t xml:space="preserve"> за</w:t>
      </w:r>
      <w:r w:rsidR="006C1077">
        <w:rPr>
          <w:highlight w:val="white"/>
          <w:lang w:val="sr-Cyrl-RS"/>
        </w:rPr>
        <w:t xml:space="preserve"> решавање проблема детекције објеката, класификацију слика, и мерења сличности.</w:t>
      </w:r>
      <w:r w:rsidR="0055305B">
        <w:rPr>
          <w:highlight w:val="white"/>
          <w:lang w:val="en-GB"/>
        </w:rPr>
        <w:t xml:space="preserve"> </w:t>
      </w:r>
      <w:r w:rsidR="002F7B2C">
        <w:rPr>
          <w:highlight w:val="white"/>
          <w:lang w:val="sr-Cyrl-RS"/>
        </w:rPr>
        <w:t xml:space="preserve">Дискутован је избор коришћених архитектура, </w:t>
      </w:r>
      <w:r w:rsidR="003D2239">
        <w:rPr>
          <w:highlight w:val="white"/>
          <w:lang w:val="sr-Cyrl-RS"/>
        </w:rPr>
        <w:t>прилагођен нашем проблему и расположивом скупу података.</w:t>
      </w:r>
      <w:r w:rsidR="001B74F0">
        <w:rPr>
          <w:highlight w:val="white"/>
          <w:lang w:val="sr-Cyrl-RS"/>
        </w:rPr>
        <w:t xml:space="preserve"> Разматрано је коришћење сијамских мрежа </w:t>
      </w:r>
      <w:r w:rsidR="00885260">
        <w:rPr>
          <w:highlight w:val="white"/>
          <w:lang w:val="sr-Cyrl-RS"/>
        </w:rPr>
        <w:t>за решавање проблема препознавања у случајевима оскудних расположивих податак</w:t>
      </w:r>
      <w:r w:rsidR="005D54B0">
        <w:rPr>
          <w:highlight w:val="white"/>
          <w:lang w:val="sr-Cyrl-RS"/>
        </w:rPr>
        <w:t>а</w:t>
      </w:r>
      <w:r w:rsidR="00885260">
        <w:rPr>
          <w:highlight w:val="white"/>
          <w:lang w:val="sr-Cyrl-RS"/>
        </w:rPr>
        <w:t>.</w:t>
      </w:r>
      <w:r w:rsidR="00C518C6">
        <w:rPr>
          <w:highlight w:val="white"/>
          <w:lang w:val="sr-Cyrl-RS"/>
        </w:rPr>
        <w:t xml:space="preserve"> Приказан је значај коришћења технике учења трансфером</w:t>
      </w:r>
      <w:r w:rsidR="00587761">
        <w:rPr>
          <w:highlight w:val="white"/>
          <w:lang w:val="sr-Cyrl-RS"/>
        </w:rPr>
        <w:t>,</w:t>
      </w:r>
      <w:r w:rsidR="00E054CD">
        <w:rPr>
          <w:highlight w:val="white"/>
          <w:lang w:val="sr-Cyrl-RS"/>
        </w:rPr>
        <w:t xml:space="preserve"> са циљем </w:t>
      </w:r>
      <w:r w:rsidR="002D33B8">
        <w:rPr>
          <w:highlight w:val="white"/>
          <w:lang w:val="sr-Cyrl-RS"/>
        </w:rPr>
        <w:t>побољшања времена тренирања и иницијалних перформанси модела</w:t>
      </w:r>
      <w:r w:rsidR="002B6C51">
        <w:rPr>
          <w:highlight w:val="white"/>
          <w:lang w:val="sr-Cyrl-RS"/>
        </w:rPr>
        <w:t xml:space="preserve">, као и коришћење технике аугментације података за проширење малих скупова података, који је у нашем случају садржао </w:t>
      </w:r>
      <w:r w:rsidR="002C07F6">
        <w:rPr>
          <w:highlight w:val="white"/>
          <w:lang w:val="sr-Cyrl-RS"/>
        </w:rPr>
        <w:t>само</w:t>
      </w:r>
      <w:r w:rsidR="002B6C51">
        <w:rPr>
          <w:highlight w:val="white"/>
          <w:lang w:val="sr-Cyrl-RS"/>
        </w:rPr>
        <w:t xml:space="preserve"> једну слику по карти</w:t>
      </w:r>
      <w:r w:rsidR="002D33B8">
        <w:rPr>
          <w:highlight w:val="white"/>
          <w:lang w:val="sr-Cyrl-RS"/>
        </w:rPr>
        <w:t>.</w:t>
      </w:r>
      <w:r w:rsidR="00581B28">
        <w:rPr>
          <w:highlight w:val="white"/>
          <w:lang w:val="sr-Cyrl-RS"/>
        </w:rPr>
        <w:t xml:space="preserve"> Описан је комплетан поступак изградње модела и његове </w:t>
      </w:r>
      <w:r w:rsidR="00CC5D3B">
        <w:rPr>
          <w:highlight w:val="white"/>
          <w:lang w:val="sr-Cyrl-RS"/>
        </w:rPr>
        <w:t>интеграције</w:t>
      </w:r>
      <w:r w:rsidR="00581B28">
        <w:rPr>
          <w:highlight w:val="white"/>
          <w:lang w:val="sr-Cyrl-RS"/>
        </w:rPr>
        <w:t xml:space="preserve"> у </w:t>
      </w:r>
      <w:r w:rsidR="001B74F0">
        <w:rPr>
          <w:i/>
          <w:iCs/>
          <w:highlight w:val="white"/>
          <w:lang w:val="en-GB"/>
        </w:rPr>
        <w:t xml:space="preserve">Android </w:t>
      </w:r>
      <w:r w:rsidR="00581B28">
        <w:rPr>
          <w:highlight w:val="white"/>
          <w:lang w:val="sr-Cyrl-RS"/>
        </w:rPr>
        <w:t>мобилну апликацију, коришће</w:t>
      </w:r>
      <w:r w:rsidR="000C46BA">
        <w:rPr>
          <w:highlight w:val="white"/>
          <w:lang w:val="sr-Cyrl-RS"/>
        </w:rPr>
        <w:t>њ</w:t>
      </w:r>
      <w:r w:rsidR="00581B28">
        <w:rPr>
          <w:highlight w:val="white"/>
          <w:lang w:val="sr-Cyrl-RS"/>
        </w:rPr>
        <w:t>ем</w:t>
      </w:r>
      <w:r w:rsidR="000C46BA">
        <w:rPr>
          <w:highlight w:val="white"/>
          <w:lang w:val="sr-Cyrl-RS"/>
        </w:rPr>
        <w:t xml:space="preserve"> </w:t>
      </w:r>
      <w:r w:rsidR="00581B28">
        <w:rPr>
          <w:highlight w:val="white"/>
          <w:lang w:val="sr-Cyrl-RS"/>
        </w:rPr>
        <w:t>специјализованих библиотека</w:t>
      </w:r>
      <w:r w:rsidR="00725325">
        <w:rPr>
          <w:highlight w:val="white"/>
          <w:lang w:val="sr-Cyrl-RS"/>
        </w:rPr>
        <w:t>, алата и окружења</w:t>
      </w:r>
      <w:r w:rsidR="00581B28">
        <w:rPr>
          <w:highlight w:val="white"/>
          <w:lang w:val="sr-Cyrl-RS"/>
        </w:rPr>
        <w:t>.</w:t>
      </w:r>
      <w:r w:rsidR="00382057">
        <w:rPr>
          <w:highlight w:val="white"/>
          <w:lang w:val="sr-Cyrl-RS"/>
        </w:rPr>
        <w:t xml:space="preserve"> </w:t>
      </w:r>
      <w:r w:rsidR="0025747F">
        <w:rPr>
          <w:highlight w:val="white"/>
          <w:lang w:val="sr-Cyrl-RS"/>
        </w:rPr>
        <w:t>На крају</w:t>
      </w:r>
      <w:r w:rsidR="00FA5C93">
        <w:rPr>
          <w:highlight w:val="white"/>
          <w:lang w:val="sr-Cyrl-RS"/>
        </w:rPr>
        <w:t xml:space="preserve">, </w:t>
      </w:r>
      <w:r w:rsidR="00FA031D">
        <w:rPr>
          <w:highlight w:val="white"/>
          <w:lang w:val="sr-Cyrl-RS"/>
        </w:rPr>
        <w:t>евалуиране су перформансе модела</w:t>
      </w:r>
      <w:r w:rsidR="00BE2E51">
        <w:rPr>
          <w:highlight w:val="white"/>
          <w:lang w:val="sr-Cyrl-RS"/>
        </w:rPr>
        <w:t xml:space="preserve">, програмским тестирањем над скупом слика на рачунару, као и тестирањем у оквиру мобилне апликације над правим картама, </w:t>
      </w:r>
      <w:r w:rsidR="00F57870">
        <w:rPr>
          <w:highlight w:val="white"/>
          <w:lang w:val="sr-Cyrl-RS"/>
        </w:rPr>
        <w:t xml:space="preserve">и </w:t>
      </w:r>
      <w:r w:rsidR="00F62E24">
        <w:rPr>
          <w:highlight w:val="white"/>
          <w:lang w:val="sr-Cyrl-RS"/>
        </w:rPr>
        <w:t xml:space="preserve">дати </w:t>
      </w:r>
      <w:r w:rsidR="00F57870">
        <w:rPr>
          <w:highlight w:val="white"/>
          <w:lang w:val="sr-Cyrl-RS"/>
        </w:rPr>
        <w:t>могући начини да се</w:t>
      </w:r>
      <w:r w:rsidR="00DF1984">
        <w:rPr>
          <w:highlight w:val="white"/>
          <w:lang w:val="sr-Cyrl-RS"/>
        </w:rPr>
        <w:t xml:space="preserve"> модел</w:t>
      </w:r>
      <w:r w:rsidR="00764FC3">
        <w:rPr>
          <w:highlight w:val="white"/>
          <w:lang w:val="sr-Cyrl-RS"/>
        </w:rPr>
        <w:t>и</w:t>
      </w:r>
      <w:r w:rsidR="003C2D23">
        <w:rPr>
          <w:highlight w:val="white"/>
          <w:lang w:val="sr-Cyrl-RS"/>
        </w:rPr>
        <w:t xml:space="preserve"> </w:t>
      </w:r>
      <w:r w:rsidR="00F57870">
        <w:rPr>
          <w:highlight w:val="white"/>
          <w:lang w:val="sr-Cyrl-RS"/>
        </w:rPr>
        <w:t>побољшају</w:t>
      </w:r>
      <w:r w:rsidR="0049108F">
        <w:rPr>
          <w:highlight w:val="white"/>
          <w:lang w:val="sr-Cyrl-RS"/>
        </w:rPr>
        <w:t>.</w:t>
      </w:r>
    </w:p>
    <w:p w14:paraId="1200048A" w14:textId="1DC66281" w:rsidR="0006713D" w:rsidRDefault="002B151A" w:rsidP="0006713D">
      <w:pPr>
        <w:pStyle w:val="Osnovnitekst"/>
        <w:rPr>
          <w:highlight w:val="white"/>
          <w:lang w:val="sr-Cyrl-RS"/>
        </w:rPr>
      </w:pPr>
      <w:r>
        <w:rPr>
          <w:highlight w:val="white"/>
          <w:lang w:val="sr-Cyrl-RS"/>
        </w:rPr>
        <w:t xml:space="preserve">На основу </w:t>
      </w:r>
      <w:r w:rsidR="00E37E90">
        <w:rPr>
          <w:highlight w:val="white"/>
          <w:lang w:val="sr-Cyrl-RS"/>
        </w:rPr>
        <w:t>резултата добијених тестирањем</w:t>
      </w:r>
      <w:r>
        <w:rPr>
          <w:highlight w:val="white"/>
          <w:lang w:val="sr-Cyrl-RS"/>
        </w:rPr>
        <w:t xml:space="preserve"> имплементираног система, закључујемо да су коришћене методе</w:t>
      </w:r>
      <w:r w:rsidR="00F62B7A">
        <w:rPr>
          <w:highlight w:val="white"/>
          <w:lang w:val="en-GB"/>
        </w:rPr>
        <w:t xml:space="preserve"> </w:t>
      </w:r>
      <w:r w:rsidR="00F62B7A">
        <w:rPr>
          <w:highlight w:val="white"/>
          <w:lang w:val="sr-Cyrl-RS"/>
        </w:rPr>
        <w:t>из области машинског уче</w:t>
      </w:r>
      <w:r w:rsidR="00CA04E7">
        <w:rPr>
          <w:highlight w:val="white"/>
          <w:lang w:val="sr-Cyrl-RS"/>
        </w:rPr>
        <w:t>ња</w:t>
      </w:r>
      <w:r>
        <w:rPr>
          <w:highlight w:val="white"/>
          <w:lang w:val="sr-Cyrl-RS"/>
        </w:rPr>
        <w:t xml:space="preserve"> применљиве на решавање</w:t>
      </w:r>
      <w:r w:rsidR="00532F05">
        <w:rPr>
          <w:highlight w:val="white"/>
          <w:lang w:val="sr-Cyrl-RS"/>
        </w:rPr>
        <w:t xml:space="preserve"> датог проблема</w:t>
      </w:r>
      <w:r>
        <w:rPr>
          <w:highlight w:val="white"/>
          <w:lang w:val="sr-Cyrl-RS"/>
        </w:rPr>
        <w:t>.</w:t>
      </w:r>
      <w:r w:rsidR="005132CC">
        <w:rPr>
          <w:highlight w:val="white"/>
          <w:lang w:val="sr-Cyrl-RS"/>
        </w:rPr>
        <w:t xml:space="preserve"> Иако тренутна итерација решења не постиже ниво резултата који би били неопходни за оправдано коришћење у стварној апликацији,</w:t>
      </w:r>
      <w:r w:rsidR="003E7CCE">
        <w:rPr>
          <w:highlight w:val="white"/>
          <w:lang w:val="sr-Cyrl-RS"/>
        </w:rPr>
        <w:t xml:space="preserve"> нису неопходне значајне промене у приступу решавању, нарочито пошто </w:t>
      </w:r>
      <w:r w:rsidR="001675FC">
        <w:rPr>
          <w:highlight w:val="white"/>
          <w:lang w:val="sr-Cyrl-RS"/>
        </w:rPr>
        <w:t xml:space="preserve">се </w:t>
      </w:r>
      <w:r w:rsidR="00604FAE">
        <w:rPr>
          <w:highlight w:val="white"/>
          <w:lang w:val="sr-Cyrl-RS"/>
        </w:rPr>
        <w:t xml:space="preserve">велики </w:t>
      </w:r>
      <w:r w:rsidR="00AB53E1">
        <w:rPr>
          <w:highlight w:val="white"/>
          <w:lang w:val="sr-Cyrl-RS"/>
        </w:rPr>
        <w:t>део недостат</w:t>
      </w:r>
      <w:r w:rsidR="00D5703F">
        <w:rPr>
          <w:highlight w:val="white"/>
          <w:lang w:val="sr-Cyrl-RS"/>
        </w:rPr>
        <w:t>а</w:t>
      </w:r>
      <w:r w:rsidR="00AB53E1">
        <w:rPr>
          <w:highlight w:val="white"/>
          <w:lang w:val="sr-Cyrl-RS"/>
        </w:rPr>
        <w:t>ка у имплементацији може објаснити недостатком времена и хардверских ресурса</w:t>
      </w:r>
      <w:r w:rsidR="001D6640">
        <w:rPr>
          <w:highlight w:val="white"/>
          <w:lang w:val="sr-Cyrl-RS"/>
        </w:rPr>
        <w:t>.</w:t>
      </w:r>
      <w:r w:rsidR="00AB53E1">
        <w:rPr>
          <w:highlight w:val="white"/>
          <w:lang w:val="sr-Cyrl-RS"/>
        </w:rPr>
        <w:t xml:space="preserve"> </w:t>
      </w:r>
      <w:r w:rsidR="00790ADE">
        <w:rPr>
          <w:highlight w:val="white"/>
          <w:lang w:val="sr-Cyrl-RS"/>
        </w:rPr>
        <w:t xml:space="preserve">Применом побољшања решења, предложених у оквиру рада, </w:t>
      </w:r>
      <w:r w:rsidR="008B6159">
        <w:rPr>
          <w:highlight w:val="white"/>
          <w:lang w:val="sr-Cyrl-RS"/>
        </w:rPr>
        <w:t>могао би се изградити модел задовољ</w:t>
      </w:r>
      <w:r w:rsidR="00686B78">
        <w:rPr>
          <w:highlight w:val="white"/>
          <w:lang w:val="sr-Cyrl-RS"/>
        </w:rPr>
        <w:t>а</w:t>
      </w:r>
      <w:r w:rsidR="008B6159">
        <w:rPr>
          <w:highlight w:val="white"/>
          <w:lang w:val="sr-Cyrl-RS"/>
        </w:rPr>
        <w:t>вајућих перформанси</w:t>
      </w:r>
      <w:r w:rsidR="00AB53E1">
        <w:rPr>
          <w:highlight w:val="white"/>
          <w:lang w:val="sr-Cyrl-RS"/>
        </w:rPr>
        <w:t>.</w:t>
      </w:r>
      <w:r w:rsidR="001D6640">
        <w:rPr>
          <w:highlight w:val="white"/>
          <w:lang w:val="sr-Cyrl-RS"/>
        </w:rPr>
        <w:t xml:space="preserve"> Овакво решење може се применити на</w:t>
      </w:r>
      <w:r w:rsidR="00AB6822">
        <w:rPr>
          <w:highlight w:val="white"/>
          <w:lang w:val="sr-Cyrl-RS"/>
        </w:rPr>
        <w:t xml:space="preserve"> друге стоне игре картама, као и на</w:t>
      </w:r>
      <w:r w:rsidR="001D6640">
        <w:rPr>
          <w:highlight w:val="white"/>
          <w:lang w:val="sr-Cyrl-RS"/>
        </w:rPr>
        <w:t xml:space="preserve"> било који проблем препознавања са великим бројем класа и ограниченим бројем примерака у скупу података.</w:t>
      </w:r>
    </w:p>
    <w:p w14:paraId="20D7B470" w14:textId="2B61A5F1" w:rsidR="0006713D" w:rsidRDefault="008937A5" w:rsidP="008937A5">
      <w:pPr>
        <w:pStyle w:val="SadrajLiteratura"/>
        <w:rPr>
          <w:highlight w:val="white"/>
          <w:lang w:val="sr-Cyrl-RS"/>
        </w:rPr>
      </w:pPr>
      <w:bookmarkStart w:id="32" w:name="_Toc115305100"/>
      <w:r>
        <w:rPr>
          <w:highlight w:val="white"/>
          <w:lang w:val="sr-Cyrl-RS"/>
        </w:rPr>
        <w:lastRenderedPageBreak/>
        <w:t>Литература</w:t>
      </w:r>
      <w:bookmarkEnd w:id="32"/>
    </w:p>
    <w:p w14:paraId="5C27C9D1" w14:textId="71773F23" w:rsidR="00387691" w:rsidRPr="008228D1" w:rsidRDefault="008228D1" w:rsidP="00FE2061">
      <w:pPr>
        <w:pStyle w:val="Referenca"/>
        <w:rPr>
          <w:highlight w:val="white"/>
        </w:rPr>
      </w:pPr>
      <w:r>
        <w:rPr>
          <w:highlight w:val="white"/>
        </w:rPr>
        <w:t>Andriy Burkov, The Hundred-page Machine Learning Book, Andriy Burkov, 2019.</w:t>
      </w:r>
    </w:p>
    <w:p w14:paraId="06BE0380" w14:textId="0E0C37E3" w:rsidR="008228D1" w:rsidRDefault="00981CDF" w:rsidP="00FE2061">
      <w:pPr>
        <w:pStyle w:val="Referenca"/>
        <w:rPr>
          <w:highlight w:val="white"/>
        </w:rPr>
      </w:pPr>
      <w:r>
        <w:rPr>
          <w:highlight w:val="white"/>
        </w:rPr>
        <w:t xml:space="preserve">Joseph Awoamim Yacim, Douw Boshoff, „Impact of Artificial Neural Networks Training Algorithms on Accurate Prediction of Property Values“, </w:t>
      </w:r>
      <w:r>
        <w:rPr>
          <w:i/>
          <w:iCs/>
          <w:highlight w:val="white"/>
        </w:rPr>
        <w:t>Journal of Real Estate Research</w:t>
      </w:r>
      <w:r>
        <w:rPr>
          <w:highlight w:val="white"/>
        </w:rPr>
        <w:t>, 40(3), 375-418, 2018.</w:t>
      </w:r>
    </w:p>
    <w:p w14:paraId="05C8C7A0" w14:textId="31FBC885" w:rsidR="00FB12CC" w:rsidRDefault="00FB12CC" w:rsidP="00FE2061">
      <w:pPr>
        <w:pStyle w:val="Referenca"/>
        <w:rPr>
          <w:highlight w:val="white"/>
        </w:rPr>
      </w:pPr>
      <w:r>
        <w:rPr>
          <w:highlight w:val="white"/>
        </w:rPr>
        <w:t>Stuart Russell, Peter Norvig, Artificial Intelligence: A Modern Approach</w:t>
      </w:r>
      <w:r w:rsidR="00A517B4">
        <w:rPr>
          <w:highlight w:val="white"/>
        </w:rPr>
        <w:t xml:space="preserve"> 3rd Edition</w:t>
      </w:r>
      <w:r>
        <w:rPr>
          <w:highlight w:val="white"/>
        </w:rPr>
        <w:t>, Pearson, 2009.</w:t>
      </w:r>
    </w:p>
    <w:p w14:paraId="23487600" w14:textId="4C2FADF0" w:rsidR="009B34D3" w:rsidRPr="009D1EFA" w:rsidRDefault="009B34D3" w:rsidP="00FE2061">
      <w:pPr>
        <w:pStyle w:val="Referenca"/>
        <w:rPr>
          <w:highlight w:val="white"/>
        </w:rPr>
      </w:pPr>
      <w:r>
        <w:rPr>
          <w:highlight w:val="white"/>
        </w:rPr>
        <w:t xml:space="preserve">Alex K, An Introduction to Neural Networks, </w:t>
      </w:r>
      <w:hyperlink r:id="rId30" w:history="1">
        <w:r w:rsidRPr="00900D49">
          <w:rPr>
            <w:rStyle w:val="Hyperlink"/>
          </w:rPr>
          <w:t>https://medium.com/swlh/an-introduction-to-neural-networks-de70cb4305f9</w:t>
        </w:r>
      </w:hyperlink>
      <w:r w:rsidR="00676B76">
        <w:t xml:space="preserve">, </w:t>
      </w:r>
      <w:r w:rsidR="006D5AE8">
        <w:t>22</w:t>
      </w:r>
      <w:r>
        <w:t>.09.2022</w:t>
      </w:r>
      <w:r w:rsidR="009D1EFA">
        <w:t>.</w:t>
      </w:r>
    </w:p>
    <w:p w14:paraId="1C2C25C5" w14:textId="555BB928" w:rsidR="009D1EFA" w:rsidRPr="00EA3380" w:rsidRDefault="00C83CA6" w:rsidP="00FE2061">
      <w:pPr>
        <w:pStyle w:val="Referenca"/>
        <w:rPr>
          <w:highlight w:val="white"/>
        </w:rPr>
      </w:pPr>
      <w:r>
        <w:rPr>
          <w:highlight w:val="white"/>
        </w:rPr>
        <w:t xml:space="preserve">CS321n Convolutional Neural Networks for Visual Recognition, </w:t>
      </w:r>
      <w:hyperlink r:id="rId31" w:history="1">
        <w:r w:rsidRPr="00900D49">
          <w:rPr>
            <w:rStyle w:val="Hyperlink"/>
          </w:rPr>
          <w:t>https://cs231n.github.io/convolutional-networks</w:t>
        </w:r>
      </w:hyperlink>
      <w:r>
        <w:t xml:space="preserve">, </w:t>
      </w:r>
      <w:r w:rsidR="006D5AE8">
        <w:t>23</w:t>
      </w:r>
      <w:r>
        <w:t>.09.2022.</w:t>
      </w:r>
    </w:p>
    <w:p w14:paraId="79E270CE" w14:textId="33AB6F3B" w:rsidR="00EA3380" w:rsidRPr="00DF06B0" w:rsidRDefault="00EA3380" w:rsidP="00FE2061">
      <w:pPr>
        <w:pStyle w:val="Referenca"/>
        <w:rPr>
          <w:highlight w:val="white"/>
        </w:rPr>
      </w:pPr>
      <w:r>
        <w:t xml:space="preserve">Yu-Gi-Oh! Card Database – YGOProDeck, </w:t>
      </w:r>
      <w:hyperlink r:id="rId32" w:history="1">
        <w:r w:rsidRPr="00900D49">
          <w:rPr>
            <w:rStyle w:val="Hyperlink"/>
          </w:rPr>
          <w:t>https://ygoprodeck.com/card-database</w:t>
        </w:r>
      </w:hyperlink>
      <w:r>
        <w:t xml:space="preserve">, </w:t>
      </w:r>
      <w:r w:rsidR="006D5AE8">
        <w:t>23</w:t>
      </w:r>
      <w:r>
        <w:t>.09.2022.</w:t>
      </w:r>
    </w:p>
    <w:p w14:paraId="008B7B55" w14:textId="6B89C7F6" w:rsidR="00DF06B0" w:rsidRPr="002C4523" w:rsidRDefault="005732C0" w:rsidP="00FE2061">
      <w:pPr>
        <w:pStyle w:val="Referenca"/>
        <w:rPr>
          <w:highlight w:val="white"/>
        </w:rPr>
      </w:pPr>
      <w:r>
        <w:rPr>
          <w:highlight w:val="white"/>
        </w:rPr>
        <w:t>tensorflow/tensorflow</w:t>
      </w:r>
      <w:r w:rsidRPr="005732C0">
        <w:rPr>
          <w:highlight w:val="white"/>
        </w:rPr>
        <w:t>:</w:t>
      </w:r>
      <w:r>
        <w:rPr>
          <w:highlight w:val="white"/>
        </w:rPr>
        <w:t xml:space="preserve"> An Open Source Machine Learning Framework for Everyone, </w:t>
      </w:r>
      <w:hyperlink r:id="rId33" w:history="1">
        <w:r w:rsidRPr="00900D49">
          <w:rPr>
            <w:rStyle w:val="Hyperlink"/>
          </w:rPr>
          <w:t>https://github.com/tensorflow/tensorflow</w:t>
        </w:r>
      </w:hyperlink>
      <w:r>
        <w:t xml:space="preserve">, </w:t>
      </w:r>
      <w:r w:rsidR="008857FC">
        <w:t>26</w:t>
      </w:r>
      <w:r>
        <w:t>.09.2022.</w:t>
      </w:r>
    </w:p>
    <w:p w14:paraId="2DF5806F" w14:textId="3188CAB2" w:rsidR="002C4523" w:rsidRPr="00215293" w:rsidRDefault="002C4523" w:rsidP="00FE2061">
      <w:pPr>
        <w:pStyle w:val="Referenca"/>
        <w:rPr>
          <w:highlight w:val="white"/>
        </w:rPr>
      </w:pPr>
      <w:r>
        <w:t xml:space="preserve">Keras: the Python deep learning API, </w:t>
      </w:r>
      <w:hyperlink r:id="rId34" w:history="1">
        <w:r w:rsidRPr="00900D49">
          <w:rPr>
            <w:rStyle w:val="Hyperlink"/>
          </w:rPr>
          <w:t>https://keras.io/</w:t>
        </w:r>
      </w:hyperlink>
      <w:r>
        <w:t xml:space="preserve">, </w:t>
      </w:r>
      <w:r w:rsidR="008857FC">
        <w:t>26</w:t>
      </w:r>
      <w:r>
        <w:t>.09.2022.</w:t>
      </w:r>
    </w:p>
    <w:p w14:paraId="2FC4FFCD" w14:textId="7C5047A5" w:rsidR="00215293" w:rsidRPr="00DB15D6" w:rsidRDefault="00215293" w:rsidP="00FE2061">
      <w:pPr>
        <w:pStyle w:val="Referenca"/>
        <w:rPr>
          <w:highlight w:val="white"/>
        </w:rPr>
      </w:pPr>
      <w:r>
        <w:rPr>
          <w:highlight w:val="white"/>
        </w:rPr>
        <w:t>Download</w:t>
      </w:r>
      <w:r w:rsidR="00622A39">
        <w:rPr>
          <w:highlight w:val="white"/>
        </w:rPr>
        <w:t xml:space="preserve"> Android Studio &amp; App Tools – Android Developers</w:t>
      </w:r>
      <w:r>
        <w:rPr>
          <w:highlight w:val="white"/>
        </w:rPr>
        <w:t xml:space="preserve">, </w:t>
      </w:r>
      <w:hyperlink r:id="rId35" w:history="1">
        <w:r w:rsidRPr="00900D49">
          <w:rPr>
            <w:rStyle w:val="Hyperlink"/>
          </w:rPr>
          <w:t>https://developer.android.com/studio</w:t>
        </w:r>
      </w:hyperlink>
      <w:r>
        <w:t xml:space="preserve">, </w:t>
      </w:r>
      <w:r w:rsidR="008857FC">
        <w:t>26</w:t>
      </w:r>
      <w:r>
        <w:t>.09.2022.</w:t>
      </w:r>
    </w:p>
    <w:p w14:paraId="0440E062" w14:textId="569F88F0" w:rsidR="00DB15D6" w:rsidRDefault="00DC0F40" w:rsidP="00FE2061">
      <w:pPr>
        <w:pStyle w:val="Referenca"/>
        <w:rPr>
          <w:highlight w:val="white"/>
        </w:rPr>
      </w:pPr>
      <w:r>
        <w:rPr>
          <w:highlight w:val="white"/>
        </w:rPr>
        <w:t xml:space="preserve">YOLO: Real-Time Object Detection Explained, </w:t>
      </w:r>
      <w:hyperlink r:id="rId36" w:history="1">
        <w:r w:rsidRPr="00900D49">
          <w:rPr>
            <w:rStyle w:val="Hyperlink"/>
          </w:rPr>
          <w:t>https://www.v7labs.com/blog/yolo-object-detection</w:t>
        </w:r>
      </w:hyperlink>
      <w:r>
        <w:t xml:space="preserve">, </w:t>
      </w:r>
      <w:r w:rsidR="005177A5">
        <w:t>24</w:t>
      </w:r>
      <w:r>
        <w:t>.09.2022.</w:t>
      </w:r>
    </w:p>
    <w:p w14:paraId="56E24AD6" w14:textId="6B27175B" w:rsidR="00FE2061" w:rsidRPr="002B1D61" w:rsidRDefault="00FE2061" w:rsidP="00FE2061">
      <w:pPr>
        <w:pStyle w:val="Referenca"/>
        <w:rPr>
          <w:highlight w:val="white"/>
        </w:rPr>
      </w:pPr>
      <w:r>
        <w:rPr>
          <w:highlight w:val="white"/>
        </w:rPr>
        <w:t>Intersection over Un</w:t>
      </w:r>
      <w:r w:rsidR="00555BE8">
        <w:rPr>
          <w:highlight w:val="white"/>
        </w:rPr>
        <w:t xml:space="preserve">ion (IoU) – Hasty.ai, </w:t>
      </w:r>
      <w:hyperlink r:id="rId37" w:history="1">
        <w:r w:rsidR="00555BE8" w:rsidRPr="00900D49">
          <w:rPr>
            <w:rStyle w:val="Hyperlink"/>
          </w:rPr>
          <w:t>https://hasty.ai/docs/mp-wiki/metrics/iou-intersection-over-union</w:t>
        </w:r>
      </w:hyperlink>
      <w:r w:rsidR="00555BE8">
        <w:t xml:space="preserve">, </w:t>
      </w:r>
      <w:r w:rsidR="005177A5">
        <w:t>24</w:t>
      </w:r>
      <w:r w:rsidR="00555BE8">
        <w:t>.09.2022.</w:t>
      </w:r>
    </w:p>
    <w:p w14:paraId="699403FC" w14:textId="56AAFC48" w:rsidR="002B1D61" w:rsidRPr="00336ECA" w:rsidRDefault="002B1D61" w:rsidP="00FE2061">
      <w:pPr>
        <w:pStyle w:val="Referenca"/>
        <w:rPr>
          <w:highlight w:val="white"/>
        </w:rPr>
      </w:pPr>
      <w:r>
        <w:rPr>
          <w:highlight w:val="white"/>
        </w:rPr>
        <w:t xml:space="preserve">Object Detection in 2022: The Definitive Guide – viso.ai, </w:t>
      </w:r>
      <w:hyperlink r:id="rId38" w:history="1">
        <w:r w:rsidRPr="00900D49">
          <w:rPr>
            <w:rStyle w:val="Hyperlink"/>
          </w:rPr>
          <w:t>https://viso.ai/deep-learning/object-detection</w:t>
        </w:r>
      </w:hyperlink>
      <w:r>
        <w:t xml:space="preserve">, </w:t>
      </w:r>
      <w:r w:rsidR="00D9198D">
        <w:t>2</w:t>
      </w:r>
      <w:r w:rsidR="00D80ED6">
        <w:t>4</w:t>
      </w:r>
      <w:r>
        <w:t>.09.2022.</w:t>
      </w:r>
    </w:p>
    <w:p w14:paraId="628876BD" w14:textId="1C025ED1" w:rsidR="00336ECA" w:rsidRDefault="00336ECA" w:rsidP="00336ECA">
      <w:pPr>
        <w:pStyle w:val="Referenca"/>
        <w:rPr>
          <w:highlight w:val="white"/>
        </w:rPr>
      </w:pPr>
      <w:r>
        <w:rPr>
          <w:highlight w:val="white"/>
        </w:rPr>
        <w:lastRenderedPageBreak/>
        <w:t>Ross Girshick, Jeff Donahue, Trevor Darrell, Jitendra Malik, „</w:t>
      </w:r>
      <w:r>
        <w:t>Rich feature hierarchies for accurate object detection and semantic segmentation</w:t>
      </w:r>
      <w:r>
        <w:rPr>
          <w:highlight w:val="white"/>
        </w:rPr>
        <w:t xml:space="preserve">“, </w:t>
      </w:r>
      <w:r>
        <w:rPr>
          <w:i/>
          <w:iCs/>
          <w:highlight w:val="white"/>
        </w:rPr>
        <w:t>IEEE Conference on Computer Vision and Pattern Recognition, 2014</w:t>
      </w:r>
      <w:r>
        <w:rPr>
          <w:highlight w:val="white"/>
        </w:rPr>
        <w:t>.</w:t>
      </w:r>
    </w:p>
    <w:p w14:paraId="21FC3AD7" w14:textId="6344ADE7" w:rsidR="002001C5" w:rsidRPr="0061792E" w:rsidRDefault="00E51CC5" w:rsidP="00336ECA">
      <w:pPr>
        <w:pStyle w:val="Referenca"/>
        <w:rPr>
          <w:highlight w:val="white"/>
        </w:rPr>
      </w:pPr>
      <w:r>
        <w:rPr>
          <w:highlight w:val="white"/>
        </w:rPr>
        <w:t xml:space="preserve">Jeremy Jordan, An overview of object detection: one stage methods, </w:t>
      </w:r>
      <w:hyperlink r:id="rId39" w:history="1">
        <w:r w:rsidRPr="00900D49">
          <w:rPr>
            <w:rStyle w:val="Hyperlink"/>
          </w:rPr>
          <w:t>https://www.jeremyjordan.me/object-detection-one-stage/</w:t>
        </w:r>
      </w:hyperlink>
      <w:r>
        <w:t xml:space="preserve">, </w:t>
      </w:r>
      <w:r w:rsidR="0015438A">
        <w:t>25</w:t>
      </w:r>
      <w:r>
        <w:t>.09.2022.</w:t>
      </w:r>
    </w:p>
    <w:p w14:paraId="1F221F8D" w14:textId="63BE7A43" w:rsidR="0061792E" w:rsidRPr="00380699" w:rsidRDefault="0061792E" w:rsidP="00336ECA">
      <w:pPr>
        <w:pStyle w:val="Referenca"/>
        <w:rPr>
          <w:highlight w:val="white"/>
        </w:rPr>
      </w:pPr>
      <w:r>
        <w:t xml:space="preserve">Overview | Protocol Buffers | Google Developers, </w:t>
      </w:r>
      <w:hyperlink r:id="rId40" w:history="1">
        <w:r w:rsidRPr="00900D49">
          <w:rPr>
            <w:rStyle w:val="Hyperlink"/>
          </w:rPr>
          <w:t>https://developers.google.com/protocol-buffers/docs/overview</w:t>
        </w:r>
      </w:hyperlink>
      <w:r>
        <w:t xml:space="preserve">, </w:t>
      </w:r>
      <w:r w:rsidR="006737CF">
        <w:t>2</w:t>
      </w:r>
      <w:r w:rsidR="00EA54D8">
        <w:t>5</w:t>
      </w:r>
      <w:r>
        <w:t>.09.2022.</w:t>
      </w:r>
    </w:p>
    <w:p w14:paraId="55751861" w14:textId="2ABDD3A4" w:rsidR="00380699" w:rsidRPr="00C731BC" w:rsidRDefault="00380699" w:rsidP="00336ECA">
      <w:pPr>
        <w:pStyle w:val="Referenca"/>
        <w:rPr>
          <w:highlight w:val="white"/>
        </w:rPr>
      </w:pPr>
      <w:r>
        <w:t xml:space="preserve">Classification: Precision and Recall | Machine Learning | Google Developers, </w:t>
      </w:r>
      <w:hyperlink r:id="rId41" w:history="1">
        <w:r w:rsidRPr="00900D49">
          <w:rPr>
            <w:rStyle w:val="Hyperlink"/>
          </w:rPr>
          <w:t>https://developers.google.com/machine-learning/crash-course/classification/precision-and-recall</w:t>
        </w:r>
      </w:hyperlink>
      <w:r>
        <w:t xml:space="preserve">, </w:t>
      </w:r>
      <w:r w:rsidR="002F5645">
        <w:t>26</w:t>
      </w:r>
      <w:r>
        <w:t>.09.2022.</w:t>
      </w:r>
    </w:p>
    <w:p w14:paraId="092403FB" w14:textId="4094D069" w:rsidR="00C731BC" w:rsidRPr="008A1AC4" w:rsidRDefault="00C731BC" w:rsidP="00336ECA">
      <w:pPr>
        <w:pStyle w:val="Referenca"/>
        <w:rPr>
          <w:highlight w:val="white"/>
        </w:rPr>
      </w:pPr>
      <w:r>
        <w:t xml:space="preserve">Gabriel Furnieles, Sigmoid and SoftMax Function in 5 minutes, </w:t>
      </w:r>
      <w:hyperlink r:id="rId42" w:history="1">
        <w:r w:rsidRPr="00900D49">
          <w:rPr>
            <w:rStyle w:val="Hyperlink"/>
          </w:rPr>
          <w:t>https://towardsdatascience.com/sigmoid-and-softmax-functions-in-5-minutes-f516c80ea1f9</w:t>
        </w:r>
      </w:hyperlink>
      <w:r>
        <w:t xml:space="preserve">, </w:t>
      </w:r>
      <w:r w:rsidR="008F6EED">
        <w:t>26</w:t>
      </w:r>
      <w:r>
        <w:t>.09.2022.</w:t>
      </w:r>
    </w:p>
    <w:p w14:paraId="08EFDF95" w14:textId="2341DA50" w:rsidR="008A1AC4" w:rsidRPr="00D91084" w:rsidRDefault="008A1AC4" w:rsidP="00336ECA">
      <w:pPr>
        <w:pStyle w:val="Referenca"/>
        <w:rPr>
          <w:highlight w:val="white"/>
        </w:rPr>
      </w:pPr>
      <w:r>
        <w:t xml:space="preserve">Derrick Mwiti, Image Classification with Convolutional Neural Networks (CNNs), </w:t>
      </w:r>
      <w:hyperlink r:id="rId43" w:history="1">
        <w:r w:rsidRPr="00900D49">
          <w:rPr>
            <w:rStyle w:val="Hyperlink"/>
          </w:rPr>
          <w:t>https://www.kdnuggets.com/2022/05/image-classification-convolutional-neural-networks-cnns.html</w:t>
        </w:r>
      </w:hyperlink>
      <w:r>
        <w:t xml:space="preserve">, </w:t>
      </w:r>
      <w:r w:rsidR="003E5607">
        <w:t>26</w:t>
      </w:r>
      <w:r>
        <w:t>.09.2022.</w:t>
      </w:r>
    </w:p>
    <w:p w14:paraId="37606D4E" w14:textId="6BD0F742" w:rsidR="00D91084" w:rsidRPr="00C178E4" w:rsidRDefault="00D91084" w:rsidP="00336ECA">
      <w:pPr>
        <w:pStyle w:val="Referenca"/>
        <w:rPr>
          <w:highlight w:val="white"/>
        </w:rPr>
      </w:pPr>
      <w:r>
        <w:t xml:space="preserve">Max Ferguson, Ronay Ak, Yung-Tsun Tina Lee, Kincho H. Law, „Automatic localization of casting defects with convolutional neural networks“, </w:t>
      </w:r>
      <w:r>
        <w:rPr>
          <w:i/>
          <w:iCs/>
        </w:rPr>
        <w:t>IEEE international conference on big data</w:t>
      </w:r>
      <w:r>
        <w:t>, 2017.</w:t>
      </w:r>
    </w:p>
    <w:p w14:paraId="189617BC" w14:textId="3843DE95" w:rsidR="00C178E4" w:rsidRPr="00FC63DC" w:rsidRDefault="00C178E4" w:rsidP="00336ECA">
      <w:pPr>
        <w:pStyle w:val="Referenca"/>
        <w:rPr>
          <w:highlight w:val="white"/>
        </w:rPr>
      </w:pPr>
      <w:r>
        <w:t xml:space="preserve">Gregory Koch, Richard Zemel, Ruslan Salakhutdinov, „Siamese Neural Networks for One-shot Image Recognition“, </w:t>
      </w:r>
      <w:r>
        <w:rPr>
          <w:i/>
          <w:iCs/>
        </w:rPr>
        <w:t>ICML deep learning workshop</w:t>
      </w:r>
      <w:r>
        <w:t>, 2015.</w:t>
      </w:r>
    </w:p>
    <w:p w14:paraId="1EBED159" w14:textId="6DEF0661" w:rsidR="00FC63DC" w:rsidRPr="00441667" w:rsidRDefault="002B5003" w:rsidP="00336ECA">
      <w:pPr>
        <w:pStyle w:val="Referenca"/>
        <w:rPr>
          <w:highlight w:val="white"/>
        </w:rPr>
      </w:pPr>
      <w:r>
        <w:rPr>
          <w:highlight w:val="white"/>
        </w:rPr>
        <w:t xml:space="preserve">Renu Khandelwal, One-Shot Learning With Siamese Network, </w:t>
      </w:r>
      <w:hyperlink r:id="rId44" w:history="1">
        <w:r w:rsidRPr="00900D49">
          <w:rPr>
            <w:rStyle w:val="Hyperlink"/>
          </w:rPr>
          <w:t>https://medium.com/swlh/one-shot-learning-with-siamese-network-1c7404c35fda</w:t>
        </w:r>
      </w:hyperlink>
      <w:r>
        <w:t xml:space="preserve">, </w:t>
      </w:r>
      <w:r w:rsidR="00B010CD">
        <w:t>27</w:t>
      </w:r>
      <w:r>
        <w:t>.09.2022.</w:t>
      </w:r>
    </w:p>
    <w:p w14:paraId="0E40E0D0" w14:textId="5CC6090E" w:rsidR="00441667" w:rsidRPr="00C91272" w:rsidRDefault="00441667" w:rsidP="00336ECA">
      <w:pPr>
        <w:pStyle w:val="Referenca"/>
        <w:rPr>
          <w:highlight w:val="white"/>
        </w:rPr>
      </w:pPr>
      <w:r>
        <w:t xml:space="preserve">Florian Schroff, Dmitry Kalenichenko, James Philibin, „FaceNet: A unified embedding for face recognition and clustering“, </w:t>
      </w:r>
      <w:r>
        <w:rPr>
          <w:i/>
          <w:iCs/>
        </w:rPr>
        <w:t>IEEE Conference on Computer Vision and Pattern Recognition, 2015.</w:t>
      </w:r>
    </w:p>
    <w:p w14:paraId="34564291" w14:textId="120F3E6C" w:rsidR="00C91272" w:rsidRPr="005732C0" w:rsidRDefault="00A817FA" w:rsidP="00336ECA">
      <w:pPr>
        <w:pStyle w:val="Referenca"/>
        <w:rPr>
          <w:highlight w:val="white"/>
        </w:rPr>
      </w:pPr>
      <w:r>
        <w:rPr>
          <w:highlight w:val="white"/>
        </w:rPr>
        <w:t xml:space="preserve">Oliver Moindrot, Triplet Loss and Online Triplet Mining in TensorFlow, </w:t>
      </w:r>
      <w:hyperlink r:id="rId45" w:history="1">
        <w:r w:rsidRPr="002700EA">
          <w:rPr>
            <w:rStyle w:val="Hyperlink"/>
          </w:rPr>
          <w:t>https://omoindrot.github.io/triplet-loss</w:t>
        </w:r>
      </w:hyperlink>
      <w:r>
        <w:t xml:space="preserve">, </w:t>
      </w:r>
      <w:r w:rsidR="00B010CD">
        <w:t>27</w:t>
      </w:r>
      <w:r>
        <w:t>.09.2022.</w:t>
      </w:r>
    </w:p>
    <w:sectPr w:rsidR="00C91272" w:rsidRPr="005732C0"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521B2" w14:textId="77777777" w:rsidR="00ED2CEE" w:rsidRDefault="00ED2CEE">
      <w:r>
        <w:separator/>
      </w:r>
    </w:p>
  </w:endnote>
  <w:endnote w:type="continuationSeparator" w:id="0">
    <w:p w14:paraId="66B48061" w14:textId="77777777" w:rsidR="00ED2CEE" w:rsidRDefault="00ED2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BD11B"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3AC1E648"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1DE90"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2F741DF8"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AA028" w14:textId="77777777" w:rsidR="00ED2CEE" w:rsidRDefault="00ED2CEE">
      <w:r>
        <w:separator/>
      </w:r>
    </w:p>
  </w:footnote>
  <w:footnote w:type="continuationSeparator" w:id="0">
    <w:p w14:paraId="5E646DAF" w14:textId="77777777" w:rsidR="00ED2CEE" w:rsidRDefault="00ED2C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566652B"/>
    <w:multiLevelType w:val="hybridMultilevel"/>
    <w:tmpl w:val="41361CB6"/>
    <w:lvl w:ilvl="0" w:tplc="073AA826">
      <w:start w:val="1"/>
      <w:numFmt w:val="decimal"/>
      <w:pStyle w:val="Referenca"/>
      <w:suff w:val="nothing"/>
      <w:lvlText w:val="[%1]"/>
      <w:lvlJc w:val="left"/>
      <w:pPr>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5"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7"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8"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0"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1"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2"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301232123">
    <w:abstractNumId w:val="4"/>
  </w:num>
  <w:num w:numId="2" w16cid:durableId="1370111199">
    <w:abstractNumId w:val="10"/>
  </w:num>
  <w:num w:numId="3" w16cid:durableId="939021151">
    <w:abstractNumId w:val="7"/>
  </w:num>
  <w:num w:numId="4" w16cid:durableId="1919097542">
    <w:abstractNumId w:val="8"/>
  </w:num>
  <w:num w:numId="5" w16cid:durableId="770903723">
    <w:abstractNumId w:val="11"/>
  </w:num>
  <w:num w:numId="6" w16cid:durableId="1494487070">
    <w:abstractNumId w:val="1"/>
  </w:num>
  <w:num w:numId="7" w16cid:durableId="417823414">
    <w:abstractNumId w:val="15"/>
  </w:num>
  <w:num w:numId="8" w16cid:durableId="1432890525">
    <w:abstractNumId w:val="19"/>
  </w:num>
  <w:num w:numId="9" w16cid:durableId="184174438">
    <w:abstractNumId w:val="14"/>
  </w:num>
  <w:num w:numId="10" w16cid:durableId="1033460906">
    <w:abstractNumId w:val="3"/>
  </w:num>
  <w:num w:numId="11" w16cid:durableId="493107725">
    <w:abstractNumId w:val="2"/>
  </w:num>
  <w:num w:numId="12" w16cid:durableId="1796871999">
    <w:abstractNumId w:val="0"/>
  </w:num>
  <w:num w:numId="13" w16cid:durableId="2128548695">
    <w:abstractNumId w:val="5"/>
  </w:num>
  <w:num w:numId="14" w16cid:durableId="177813904">
    <w:abstractNumId w:val="6"/>
  </w:num>
  <w:num w:numId="15" w16cid:durableId="427166490">
    <w:abstractNumId w:val="22"/>
  </w:num>
  <w:num w:numId="16" w16cid:durableId="1677880222">
    <w:abstractNumId w:val="16"/>
  </w:num>
  <w:num w:numId="17" w16cid:durableId="1607467928">
    <w:abstractNumId w:val="21"/>
  </w:num>
  <w:num w:numId="18" w16cid:durableId="1995257193">
    <w:abstractNumId w:val="17"/>
  </w:num>
  <w:num w:numId="19" w16cid:durableId="1792825907">
    <w:abstractNumId w:val="9"/>
  </w:num>
  <w:num w:numId="20" w16cid:durableId="509639335">
    <w:abstractNumId w:val="20"/>
  </w:num>
  <w:num w:numId="21" w16cid:durableId="11471604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53291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5529610">
    <w:abstractNumId w:val="12"/>
  </w:num>
  <w:num w:numId="24" w16cid:durableId="1340699293">
    <w:abstractNumId w:val="18"/>
  </w:num>
  <w:num w:numId="25" w16cid:durableId="19227176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4871B4"/>
    <w:rsid w:val="0000090D"/>
    <w:rsid w:val="00000BA8"/>
    <w:rsid w:val="000012FB"/>
    <w:rsid w:val="00001DEB"/>
    <w:rsid w:val="00004A1B"/>
    <w:rsid w:val="000056BB"/>
    <w:rsid w:val="00005943"/>
    <w:rsid w:val="00007975"/>
    <w:rsid w:val="000107AF"/>
    <w:rsid w:val="00010BAB"/>
    <w:rsid w:val="00015E41"/>
    <w:rsid w:val="00020F8F"/>
    <w:rsid w:val="000221BB"/>
    <w:rsid w:val="0002235A"/>
    <w:rsid w:val="00022379"/>
    <w:rsid w:val="00022CDE"/>
    <w:rsid w:val="00022D31"/>
    <w:rsid w:val="00023255"/>
    <w:rsid w:val="000232E2"/>
    <w:rsid w:val="0002415E"/>
    <w:rsid w:val="00024B7C"/>
    <w:rsid w:val="00024BA4"/>
    <w:rsid w:val="0002507D"/>
    <w:rsid w:val="000258DD"/>
    <w:rsid w:val="00025B48"/>
    <w:rsid w:val="000262B0"/>
    <w:rsid w:val="00030864"/>
    <w:rsid w:val="000337B2"/>
    <w:rsid w:val="00034112"/>
    <w:rsid w:val="0003418C"/>
    <w:rsid w:val="000341D5"/>
    <w:rsid w:val="00034324"/>
    <w:rsid w:val="000418DA"/>
    <w:rsid w:val="00041F20"/>
    <w:rsid w:val="0004244E"/>
    <w:rsid w:val="00044B8E"/>
    <w:rsid w:val="00044BBC"/>
    <w:rsid w:val="000603A4"/>
    <w:rsid w:val="00061399"/>
    <w:rsid w:val="00062E17"/>
    <w:rsid w:val="000632F4"/>
    <w:rsid w:val="00063807"/>
    <w:rsid w:val="00063F7E"/>
    <w:rsid w:val="000640AF"/>
    <w:rsid w:val="00065087"/>
    <w:rsid w:val="000661D2"/>
    <w:rsid w:val="000668E5"/>
    <w:rsid w:val="00066AB0"/>
    <w:rsid w:val="00066C16"/>
    <w:rsid w:val="0006713D"/>
    <w:rsid w:val="0007120B"/>
    <w:rsid w:val="0007341D"/>
    <w:rsid w:val="00075518"/>
    <w:rsid w:val="00075FB6"/>
    <w:rsid w:val="00080C50"/>
    <w:rsid w:val="00082C0D"/>
    <w:rsid w:val="00084D3C"/>
    <w:rsid w:val="00085193"/>
    <w:rsid w:val="0008619E"/>
    <w:rsid w:val="00086F16"/>
    <w:rsid w:val="000878AF"/>
    <w:rsid w:val="00090D5F"/>
    <w:rsid w:val="00091746"/>
    <w:rsid w:val="00091A10"/>
    <w:rsid w:val="00091F12"/>
    <w:rsid w:val="000A0E72"/>
    <w:rsid w:val="000A2641"/>
    <w:rsid w:val="000A425A"/>
    <w:rsid w:val="000A46C2"/>
    <w:rsid w:val="000B012A"/>
    <w:rsid w:val="000B07AB"/>
    <w:rsid w:val="000B0E6E"/>
    <w:rsid w:val="000B1246"/>
    <w:rsid w:val="000B67AD"/>
    <w:rsid w:val="000C0591"/>
    <w:rsid w:val="000C1A5E"/>
    <w:rsid w:val="000C254A"/>
    <w:rsid w:val="000C372D"/>
    <w:rsid w:val="000C3FD6"/>
    <w:rsid w:val="000C4625"/>
    <w:rsid w:val="000C46BA"/>
    <w:rsid w:val="000C54A4"/>
    <w:rsid w:val="000D23D4"/>
    <w:rsid w:val="000D294B"/>
    <w:rsid w:val="000D51FA"/>
    <w:rsid w:val="000D5CBE"/>
    <w:rsid w:val="000D5E43"/>
    <w:rsid w:val="000E1E13"/>
    <w:rsid w:val="000E3007"/>
    <w:rsid w:val="000E471E"/>
    <w:rsid w:val="000E505D"/>
    <w:rsid w:val="000E5DA7"/>
    <w:rsid w:val="000E5DE2"/>
    <w:rsid w:val="000E6AFB"/>
    <w:rsid w:val="000E78AA"/>
    <w:rsid w:val="000F0A29"/>
    <w:rsid w:val="000F0F13"/>
    <w:rsid w:val="000F0FA0"/>
    <w:rsid w:val="000F2225"/>
    <w:rsid w:val="000F26FC"/>
    <w:rsid w:val="000F47C9"/>
    <w:rsid w:val="000F58FC"/>
    <w:rsid w:val="000F59F8"/>
    <w:rsid w:val="00100671"/>
    <w:rsid w:val="001006C8"/>
    <w:rsid w:val="00101A9D"/>
    <w:rsid w:val="00101AE7"/>
    <w:rsid w:val="00103A24"/>
    <w:rsid w:val="001048B6"/>
    <w:rsid w:val="0010714E"/>
    <w:rsid w:val="00107781"/>
    <w:rsid w:val="001104C5"/>
    <w:rsid w:val="00110702"/>
    <w:rsid w:val="00115702"/>
    <w:rsid w:val="001205E7"/>
    <w:rsid w:val="00121234"/>
    <w:rsid w:val="00121B80"/>
    <w:rsid w:val="00122113"/>
    <w:rsid w:val="00123FAE"/>
    <w:rsid w:val="0012451E"/>
    <w:rsid w:val="0012525A"/>
    <w:rsid w:val="0012551E"/>
    <w:rsid w:val="00125C81"/>
    <w:rsid w:val="00130195"/>
    <w:rsid w:val="001313E3"/>
    <w:rsid w:val="0013385A"/>
    <w:rsid w:val="00133A70"/>
    <w:rsid w:val="00134EC4"/>
    <w:rsid w:val="00135926"/>
    <w:rsid w:val="001407C0"/>
    <w:rsid w:val="00142700"/>
    <w:rsid w:val="00143B45"/>
    <w:rsid w:val="00143D3C"/>
    <w:rsid w:val="00143DE5"/>
    <w:rsid w:val="00145B46"/>
    <w:rsid w:val="00146FCF"/>
    <w:rsid w:val="001518DF"/>
    <w:rsid w:val="00151A91"/>
    <w:rsid w:val="00151DFA"/>
    <w:rsid w:val="001522B0"/>
    <w:rsid w:val="00152D6B"/>
    <w:rsid w:val="00152F6D"/>
    <w:rsid w:val="0015438A"/>
    <w:rsid w:val="00155617"/>
    <w:rsid w:val="00155EA0"/>
    <w:rsid w:val="001634B8"/>
    <w:rsid w:val="00163FF2"/>
    <w:rsid w:val="00165297"/>
    <w:rsid w:val="00165389"/>
    <w:rsid w:val="00166A20"/>
    <w:rsid w:val="00166E6E"/>
    <w:rsid w:val="001675FC"/>
    <w:rsid w:val="00167700"/>
    <w:rsid w:val="00172481"/>
    <w:rsid w:val="00172624"/>
    <w:rsid w:val="00172C34"/>
    <w:rsid w:val="0017303B"/>
    <w:rsid w:val="001820CB"/>
    <w:rsid w:val="00182901"/>
    <w:rsid w:val="00183D71"/>
    <w:rsid w:val="001841B7"/>
    <w:rsid w:val="00184B54"/>
    <w:rsid w:val="00185A51"/>
    <w:rsid w:val="00190281"/>
    <w:rsid w:val="001921F7"/>
    <w:rsid w:val="0019240F"/>
    <w:rsid w:val="0019403C"/>
    <w:rsid w:val="001944AD"/>
    <w:rsid w:val="0019504C"/>
    <w:rsid w:val="0019658D"/>
    <w:rsid w:val="00196C7A"/>
    <w:rsid w:val="001A0993"/>
    <w:rsid w:val="001A26E7"/>
    <w:rsid w:val="001A53AE"/>
    <w:rsid w:val="001A5771"/>
    <w:rsid w:val="001A5810"/>
    <w:rsid w:val="001A5F04"/>
    <w:rsid w:val="001A6AEB"/>
    <w:rsid w:val="001B4823"/>
    <w:rsid w:val="001B74F0"/>
    <w:rsid w:val="001B7D63"/>
    <w:rsid w:val="001C09AD"/>
    <w:rsid w:val="001C255D"/>
    <w:rsid w:val="001C2BC3"/>
    <w:rsid w:val="001C2CAB"/>
    <w:rsid w:val="001C408D"/>
    <w:rsid w:val="001C4D2D"/>
    <w:rsid w:val="001C59D5"/>
    <w:rsid w:val="001C63FC"/>
    <w:rsid w:val="001C67BF"/>
    <w:rsid w:val="001C69C9"/>
    <w:rsid w:val="001C69CE"/>
    <w:rsid w:val="001C6A5D"/>
    <w:rsid w:val="001C72B1"/>
    <w:rsid w:val="001D2C78"/>
    <w:rsid w:val="001D353B"/>
    <w:rsid w:val="001D3C1E"/>
    <w:rsid w:val="001D4606"/>
    <w:rsid w:val="001D5BF1"/>
    <w:rsid w:val="001D6640"/>
    <w:rsid w:val="001E119D"/>
    <w:rsid w:val="001E29A0"/>
    <w:rsid w:val="001E61CF"/>
    <w:rsid w:val="001F0410"/>
    <w:rsid w:val="001F242B"/>
    <w:rsid w:val="001F38E1"/>
    <w:rsid w:val="001F6DB8"/>
    <w:rsid w:val="001F70F3"/>
    <w:rsid w:val="002001C5"/>
    <w:rsid w:val="0020095F"/>
    <w:rsid w:val="00201853"/>
    <w:rsid w:val="00203A16"/>
    <w:rsid w:val="002045B4"/>
    <w:rsid w:val="002079CF"/>
    <w:rsid w:val="00207E96"/>
    <w:rsid w:val="00210954"/>
    <w:rsid w:val="0021095F"/>
    <w:rsid w:val="00210B48"/>
    <w:rsid w:val="002118CB"/>
    <w:rsid w:val="00214EB2"/>
    <w:rsid w:val="00215293"/>
    <w:rsid w:val="00215DF2"/>
    <w:rsid w:val="00217EF5"/>
    <w:rsid w:val="00220909"/>
    <w:rsid w:val="0022255A"/>
    <w:rsid w:val="0022258F"/>
    <w:rsid w:val="00225543"/>
    <w:rsid w:val="00225A8D"/>
    <w:rsid w:val="002272E5"/>
    <w:rsid w:val="0023227F"/>
    <w:rsid w:val="0023379C"/>
    <w:rsid w:val="002338D3"/>
    <w:rsid w:val="0023610C"/>
    <w:rsid w:val="00236FD6"/>
    <w:rsid w:val="00237F86"/>
    <w:rsid w:val="00241482"/>
    <w:rsid w:val="0024148D"/>
    <w:rsid w:val="0024154E"/>
    <w:rsid w:val="00242779"/>
    <w:rsid w:val="00242858"/>
    <w:rsid w:val="00242C69"/>
    <w:rsid w:val="0024633A"/>
    <w:rsid w:val="00250829"/>
    <w:rsid w:val="00250BF4"/>
    <w:rsid w:val="00251AD1"/>
    <w:rsid w:val="0025747F"/>
    <w:rsid w:val="00263400"/>
    <w:rsid w:val="00264096"/>
    <w:rsid w:val="0026410C"/>
    <w:rsid w:val="00266767"/>
    <w:rsid w:val="00267306"/>
    <w:rsid w:val="00267A02"/>
    <w:rsid w:val="00267F22"/>
    <w:rsid w:val="00270881"/>
    <w:rsid w:val="0027147F"/>
    <w:rsid w:val="00272CCB"/>
    <w:rsid w:val="0027331C"/>
    <w:rsid w:val="0027544B"/>
    <w:rsid w:val="00275B27"/>
    <w:rsid w:val="00280364"/>
    <w:rsid w:val="002805CF"/>
    <w:rsid w:val="002809F3"/>
    <w:rsid w:val="00281518"/>
    <w:rsid w:val="00283ADA"/>
    <w:rsid w:val="0028548E"/>
    <w:rsid w:val="002856F5"/>
    <w:rsid w:val="0029163F"/>
    <w:rsid w:val="00293E0A"/>
    <w:rsid w:val="00294CB4"/>
    <w:rsid w:val="00296607"/>
    <w:rsid w:val="002A0293"/>
    <w:rsid w:val="002A0D2C"/>
    <w:rsid w:val="002A0FDC"/>
    <w:rsid w:val="002A3855"/>
    <w:rsid w:val="002A3A90"/>
    <w:rsid w:val="002A3FCC"/>
    <w:rsid w:val="002A54F7"/>
    <w:rsid w:val="002A5F84"/>
    <w:rsid w:val="002A60F9"/>
    <w:rsid w:val="002B04FD"/>
    <w:rsid w:val="002B0CE6"/>
    <w:rsid w:val="002B151A"/>
    <w:rsid w:val="002B1D61"/>
    <w:rsid w:val="002B3F0E"/>
    <w:rsid w:val="002B4CA2"/>
    <w:rsid w:val="002B4FC3"/>
    <w:rsid w:val="002B5003"/>
    <w:rsid w:val="002B6C51"/>
    <w:rsid w:val="002B7F9F"/>
    <w:rsid w:val="002C07F6"/>
    <w:rsid w:val="002C32E3"/>
    <w:rsid w:val="002C33D3"/>
    <w:rsid w:val="002C36EF"/>
    <w:rsid w:val="002C3B28"/>
    <w:rsid w:val="002C4523"/>
    <w:rsid w:val="002C4568"/>
    <w:rsid w:val="002C4B66"/>
    <w:rsid w:val="002C4C61"/>
    <w:rsid w:val="002D0E3E"/>
    <w:rsid w:val="002D18F4"/>
    <w:rsid w:val="002D1E94"/>
    <w:rsid w:val="002D33B8"/>
    <w:rsid w:val="002D3ADA"/>
    <w:rsid w:val="002D3B76"/>
    <w:rsid w:val="002D5089"/>
    <w:rsid w:val="002D7455"/>
    <w:rsid w:val="002E0E79"/>
    <w:rsid w:val="002E288B"/>
    <w:rsid w:val="002E30D4"/>
    <w:rsid w:val="002E3D27"/>
    <w:rsid w:val="002E42F1"/>
    <w:rsid w:val="002E55F6"/>
    <w:rsid w:val="002E6019"/>
    <w:rsid w:val="002F0BBC"/>
    <w:rsid w:val="002F152E"/>
    <w:rsid w:val="002F2585"/>
    <w:rsid w:val="002F29E2"/>
    <w:rsid w:val="002F4CCD"/>
    <w:rsid w:val="002F4DBC"/>
    <w:rsid w:val="002F5645"/>
    <w:rsid w:val="002F5FFB"/>
    <w:rsid w:val="002F6EE8"/>
    <w:rsid w:val="002F704B"/>
    <w:rsid w:val="002F7B2C"/>
    <w:rsid w:val="002F7C33"/>
    <w:rsid w:val="002F7C37"/>
    <w:rsid w:val="00301571"/>
    <w:rsid w:val="00302DB5"/>
    <w:rsid w:val="0030451D"/>
    <w:rsid w:val="0030522E"/>
    <w:rsid w:val="0030691F"/>
    <w:rsid w:val="0031011F"/>
    <w:rsid w:val="003106BB"/>
    <w:rsid w:val="00312B04"/>
    <w:rsid w:val="00314872"/>
    <w:rsid w:val="003157EE"/>
    <w:rsid w:val="003205BE"/>
    <w:rsid w:val="003267F7"/>
    <w:rsid w:val="00327E35"/>
    <w:rsid w:val="00330E89"/>
    <w:rsid w:val="00332F85"/>
    <w:rsid w:val="003332FA"/>
    <w:rsid w:val="00335418"/>
    <w:rsid w:val="00336ECA"/>
    <w:rsid w:val="00340914"/>
    <w:rsid w:val="00341B26"/>
    <w:rsid w:val="00344974"/>
    <w:rsid w:val="00345142"/>
    <w:rsid w:val="003462D0"/>
    <w:rsid w:val="003465EE"/>
    <w:rsid w:val="00350AE4"/>
    <w:rsid w:val="003529BD"/>
    <w:rsid w:val="00352E66"/>
    <w:rsid w:val="00353C14"/>
    <w:rsid w:val="00354E98"/>
    <w:rsid w:val="00356719"/>
    <w:rsid w:val="003569BD"/>
    <w:rsid w:val="00357C6D"/>
    <w:rsid w:val="00357FAE"/>
    <w:rsid w:val="0036071B"/>
    <w:rsid w:val="00362DEE"/>
    <w:rsid w:val="0036300C"/>
    <w:rsid w:val="00363293"/>
    <w:rsid w:val="00364C02"/>
    <w:rsid w:val="00365507"/>
    <w:rsid w:val="0036562A"/>
    <w:rsid w:val="00367229"/>
    <w:rsid w:val="00370A00"/>
    <w:rsid w:val="00370A33"/>
    <w:rsid w:val="0037293D"/>
    <w:rsid w:val="00373D3B"/>
    <w:rsid w:val="00374335"/>
    <w:rsid w:val="00374C8C"/>
    <w:rsid w:val="00376135"/>
    <w:rsid w:val="00377197"/>
    <w:rsid w:val="00377805"/>
    <w:rsid w:val="00380699"/>
    <w:rsid w:val="00382057"/>
    <w:rsid w:val="00382574"/>
    <w:rsid w:val="0038314C"/>
    <w:rsid w:val="00384BF4"/>
    <w:rsid w:val="003854F8"/>
    <w:rsid w:val="00387564"/>
    <w:rsid w:val="00387691"/>
    <w:rsid w:val="0039080C"/>
    <w:rsid w:val="00390D97"/>
    <w:rsid w:val="0039156B"/>
    <w:rsid w:val="00391579"/>
    <w:rsid w:val="00391BF0"/>
    <w:rsid w:val="00393923"/>
    <w:rsid w:val="00393AE0"/>
    <w:rsid w:val="00394773"/>
    <w:rsid w:val="00394E15"/>
    <w:rsid w:val="003951BC"/>
    <w:rsid w:val="00395556"/>
    <w:rsid w:val="0039564B"/>
    <w:rsid w:val="00397359"/>
    <w:rsid w:val="00397C91"/>
    <w:rsid w:val="003A240E"/>
    <w:rsid w:val="003A43B6"/>
    <w:rsid w:val="003A4BF8"/>
    <w:rsid w:val="003A519C"/>
    <w:rsid w:val="003B387F"/>
    <w:rsid w:val="003B5338"/>
    <w:rsid w:val="003B5A69"/>
    <w:rsid w:val="003B6CF4"/>
    <w:rsid w:val="003B715A"/>
    <w:rsid w:val="003B72CF"/>
    <w:rsid w:val="003C2AB0"/>
    <w:rsid w:val="003C2D23"/>
    <w:rsid w:val="003C58AA"/>
    <w:rsid w:val="003C6BBE"/>
    <w:rsid w:val="003C7B9E"/>
    <w:rsid w:val="003C7C8A"/>
    <w:rsid w:val="003D0895"/>
    <w:rsid w:val="003D1CA8"/>
    <w:rsid w:val="003D2239"/>
    <w:rsid w:val="003D29C1"/>
    <w:rsid w:val="003D3555"/>
    <w:rsid w:val="003D4047"/>
    <w:rsid w:val="003D56EF"/>
    <w:rsid w:val="003D5BA7"/>
    <w:rsid w:val="003D5D14"/>
    <w:rsid w:val="003E07BC"/>
    <w:rsid w:val="003E1BA2"/>
    <w:rsid w:val="003E53C2"/>
    <w:rsid w:val="003E5607"/>
    <w:rsid w:val="003E5D20"/>
    <w:rsid w:val="003E678C"/>
    <w:rsid w:val="003E6D3E"/>
    <w:rsid w:val="003E7CCE"/>
    <w:rsid w:val="003F07F4"/>
    <w:rsid w:val="003F16F2"/>
    <w:rsid w:val="003F23C8"/>
    <w:rsid w:val="003F58A6"/>
    <w:rsid w:val="003F648B"/>
    <w:rsid w:val="00400256"/>
    <w:rsid w:val="00400888"/>
    <w:rsid w:val="00400C55"/>
    <w:rsid w:val="00402DE4"/>
    <w:rsid w:val="00402F46"/>
    <w:rsid w:val="0040468D"/>
    <w:rsid w:val="00405ED4"/>
    <w:rsid w:val="004079A7"/>
    <w:rsid w:val="004137E2"/>
    <w:rsid w:val="0041695B"/>
    <w:rsid w:val="00416FAA"/>
    <w:rsid w:val="00420288"/>
    <w:rsid w:val="00420DA0"/>
    <w:rsid w:val="00421CDC"/>
    <w:rsid w:val="00424A2B"/>
    <w:rsid w:val="00424CF3"/>
    <w:rsid w:val="00426C9C"/>
    <w:rsid w:val="00426E8D"/>
    <w:rsid w:val="00426ED3"/>
    <w:rsid w:val="00431562"/>
    <w:rsid w:val="00432641"/>
    <w:rsid w:val="0043392B"/>
    <w:rsid w:val="00434181"/>
    <w:rsid w:val="00435422"/>
    <w:rsid w:val="004370A3"/>
    <w:rsid w:val="00440381"/>
    <w:rsid w:val="00440E87"/>
    <w:rsid w:val="00441667"/>
    <w:rsid w:val="00441D4A"/>
    <w:rsid w:val="004515BF"/>
    <w:rsid w:val="00454A2F"/>
    <w:rsid w:val="00455096"/>
    <w:rsid w:val="00455777"/>
    <w:rsid w:val="00455C07"/>
    <w:rsid w:val="00456737"/>
    <w:rsid w:val="00457C4C"/>
    <w:rsid w:val="00457D34"/>
    <w:rsid w:val="0046219F"/>
    <w:rsid w:val="00462323"/>
    <w:rsid w:val="00466085"/>
    <w:rsid w:val="004660F7"/>
    <w:rsid w:val="00466380"/>
    <w:rsid w:val="00467D12"/>
    <w:rsid w:val="00467DEB"/>
    <w:rsid w:val="00470382"/>
    <w:rsid w:val="004717ED"/>
    <w:rsid w:val="004722EE"/>
    <w:rsid w:val="0047275C"/>
    <w:rsid w:val="004728C8"/>
    <w:rsid w:val="00472E5A"/>
    <w:rsid w:val="00473A64"/>
    <w:rsid w:val="00474EBA"/>
    <w:rsid w:val="0047511D"/>
    <w:rsid w:val="004869FF"/>
    <w:rsid w:val="00486C1B"/>
    <w:rsid w:val="004871B4"/>
    <w:rsid w:val="00487852"/>
    <w:rsid w:val="00487BA6"/>
    <w:rsid w:val="00490119"/>
    <w:rsid w:val="0049108F"/>
    <w:rsid w:val="00494669"/>
    <w:rsid w:val="00494C41"/>
    <w:rsid w:val="00496731"/>
    <w:rsid w:val="00496DCF"/>
    <w:rsid w:val="004A0128"/>
    <w:rsid w:val="004A08A2"/>
    <w:rsid w:val="004A0CAF"/>
    <w:rsid w:val="004A0E84"/>
    <w:rsid w:val="004A1C4B"/>
    <w:rsid w:val="004A1CF8"/>
    <w:rsid w:val="004B2246"/>
    <w:rsid w:val="004B468F"/>
    <w:rsid w:val="004B6415"/>
    <w:rsid w:val="004C1A88"/>
    <w:rsid w:val="004C2107"/>
    <w:rsid w:val="004C222D"/>
    <w:rsid w:val="004C5D7A"/>
    <w:rsid w:val="004C5F8D"/>
    <w:rsid w:val="004D0F4F"/>
    <w:rsid w:val="004D1071"/>
    <w:rsid w:val="004D17AB"/>
    <w:rsid w:val="004D467F"/>
    <w:rsid w:val="004D46B6"/>
    <w:rsid w:val="004D4CD8"/>
    <w:rsid w:val="004D6F0B"/>
    <w:rsid w:val="004E08C0"/>
    <w:rsid w:val="004E2E99"/>
    <w:rsid w:val="004E2FBA"/>
    <w:rsid w:val="004E360E"/>
    <w:rsid w:val="004E3FF5"/>
    <w:rsid w:val="004E64B7"/>
    <w:rsid w:val="004E77DD"/>
    <w:rsid w:val="004F0C98"/>
    <w:rsid w:val="004F3EF3"/>
    <w:rsid w:val="004F5049"/>
    <w:rsid w:val="004F55B7"/>
    <w:rsid w:val="004F7C53"/>
    <w:rsid w:val="0050127D"/>
    <w:rsid w:val="00503D84"/>
    <w:rsid w:val="005041E2"/>
    <w:rsid w:val="00504F92"/>
    <w:rsid w:val="00505586"/>
    <w:rsid w:val="00506472"/>
    <w:rsid w:val="005132CC"/>
    <w:rsid w:val="00513EC8"/>
    <w:rsid w:val="00515799"/>
    <w:rsid w:val="00515D60"/>
    <w:rsid w:val="0051626B"/>
    <w:rsid w:val="0051676E"/>
    <w:rsid w:val="00516B04"/>
    <w:rsid w:val="005177A5"/>
    <w:rsid w:val="00517853"/>
    <w:rsid w:val="00517D39"/>
    <w:rsid w:val="00517EF6"/>
    <w:rsid w:val="005203C5"/>
    <w:rsid w:val="00520477"/>
    <w:rsid w:val="00521684"/>
    <w:rsid w:val="00521E3B"/>
    <w:rsid w:val="00523781"/>
    <w:rsid w:val="0052422C"/>
    <w:rsid w:val="00525633"/>
    <w:rsid w:val="00526F9E"/>
    <w:rsid w:val="00530240"/>
    <w:rsid w:val="00530373"/>
    <w:rsid w:val="0053271D"/>
    <w:rsid w:val="00532F05"/>
    <w:rsid w:val="005336F3"/>
    <w:rsid w:val="005346B3"/>
    <w:rsid w:val="005347B8"/>
    <w:rsid w:val="005348E1"/>
    <w:rsid w:val="00542CB8"/>
    <w:rsid w:val="00543FC1"/>
    <w:rsid w:val="0054467C"/>
    <w:rsid w:val="00544F10"/>
    <w:rsid w:val="005458AC"/>
    <w:rsid w:val="00550002"/>
    <w:rsid w:val="00550EC1"/>
    <w:rsid w:val="00551BE7"/>
    <w:rsid w:val="0055305B"/>
    <w:rsid w:val="0055342A"/>
    <w:rsid w:val="005540C9"/>
    <w:rsid w:val="00555BE8"/>
    <w:rsid w:val="005561D2"/>
    <w:rsid w:val="00556A49"/>
    <w:rsid w:val="00557E74"/>
    <w:rsid w:val="005600F5"/>
    <w:rsid w:val="00560171"/>
    <w:rsid w:val="005604E7"/>
    <w:rsid w:val="005642B4"/>
    <w:rsid w:val="00565081"/>
    <w:rsid w:val="00566009"/>
    <w:rsid w:val="005662A6"/>
    <w:rsid w:val="005702E0"/>
    <w:rsid w:val="00570329"/>
    <w:rsid w:val="00571C98"/>
    <w:rsid w:val="00572DAC"/>
    <w:rsid w:val="00572DBD"/>
    <w:rsid w:val="005732AB"/>
    <w:rsid w:val="005732C0"/>
    <w:rsid w:val="005739FB"/>
    <w:rsid w:val="00573BBE"/>
    <w:rsid w:val="00573CE5"/>
    <w:rsid w:val="005749C4"/>
    <w:rsid w:val="00574E4B"/>
    <w:rsid w:val="0057630C"/>
    <w:rsid w:val="005766D6"/>
    <w:rsid w:val="00577262"/>
    <w:rsid w:val="005774CC"/>
    <w:rsid w:val="005807B5"/>
    <w:rsid w:val="00580AC1"/>
    <w:rsid w:val="00581559"/>
    <w:rsid w:val="00581B28"/>
    <w:rsid w:val="00581E6C"/>
    <w:rsid w:val="0058305B"/>
    <w:rsid w:val="00586A4C"/>
    <w:rsid w:val="00586F2A"/>
    <w:rsid w:val="00587761"/>
    <w:rsid w:val="005879CD"/>
    <w:rsid w:val="00587F90"/>
    <w:rsid w:val="0059149F"/>
    <w:rsid w:val="0059431C"/>
    <w:rsid w:val="00594755"/>
    <w:rsid w:val="00594C2C"/>
    <w:rsid w:val="0059600A"/>
    <w:rsid w:val="00596D26"/>
    <w:rsid w:val="00597FE5"/>
    <w:rsid w:val="005A1A95"/>
    <w:rsid w:val="005A1AAD"/>
    <w:rsid w:val="005A35EA"/>
    <w:rsid w:val="005A3A54"/>
    <w:rsid w:val="005A55D2"/>
    <w:rsid w:val="005A5D88"/>
    <w:rsid w:val="005A5F03"/>
    <w:rsid w:val="005A6180"/>
    <w:rsid w:val="005A6E2E"/>
    <w:rsid w:val="005A73C6"/>
    <w:rsid w:val="005B1F67"/>
    <w:rsid w:val="005B3E48"/>
    <w:rsid w:val="005B59C3"/>
    <w:rsid w:val="005B71CC"/>
    <w:rsid w:val="005B7400"/>
    <w:rsid w:val="005B77E3"/>
    <w:rsid w:val="005C08E1"/>
    <w:rsid w:val="005C0940"/>
    <w:rsid w:val="005C1D56"/>
    <w:rsid w:val="005C25AF"/>
    <w:rsid w:val="005D0183"/>
    <w:rsid w:val="005D2C3A"/>
    <w:rsid w:val="005D32B9"/>
    <w:rsid w:val="005D3448"/>
    <w:rsid w:val="005D45DA"/>
    <w:rsid w:val="005D54B0"/>
    <w:rsid w:val="005D5A5E"/>
    <w:rsid w:val="005D64AF"/>
    <w:rsid w:val="005E0DC2"/>
    <w:rsid w:val="005E0E71"/>
    <w:rsid w:val="005E309C"/>
    <w:rsid w:val="005E5ACD"/>
    <w:rsid w:val="005E60B1"/>
    <w:rsid w:val="005E7003"/>
    <w:rsid w:val="005E79B8"/>
    <w:rsid w:val="005F2CC4"/>
    <w:rsid w:val="005F431B"/>
    <w:rsid w:val="005F50F8"/>
    <w:rsid w:val="005F62B2"/>
    <w:rsid w:val="005F7307"/>
    <w:rsid w:val="005F730A"/>
    <w:rsid w:val="005F7C13"/>
    <w:rsid w:val="00600F1F"/>
    <w:rsid w:val="0060135C"/>
    <w:rsid w:val="00602CFB"/>
    <w:rsid w:val="00603BFD"/>
    <w:rsid w:val="0060417C"/>
    <w:rsid w:val="00604FAE"/>
    <w:rsid w:val="00605F1B"/>
    <w:rsid w:val="0060646C"/>
    <w:rsid w:val="006065A4"/>
    <w:rsid w:val="00610856"/>
    <w:rsid w:val="00610E58"/>
    <w:rsid w:val="006113C2"/>
    <w:rsid w:val="00611AFC"/>
    <w:rsid w:val="00611ED6"/>
    <w:rsid w:val="00611F55"/>
    <w:rsid w:val="006126DE"/>
    <w:rsid w:val="00614791"/>
    <w:rsid w:val="0061792E"/>
    <w:rsid w:val="00621257"/>
    <w:rsid w:val="006217D7"/>
    <w:rsid w:val="00622A39"/>
    <w:rsid w:val="006238C4"/>
    <w:rsid w:val="006245BC"/>
    <w:rsid w:val="00625FF7"/>
    <w:rsid w:val="0062773F"/>
    <w:rsid w:val="0063032E"/>
    <w:rsid w:val="00630E3C"/>
    <w:rsid w:val="0063182A"/>
    <w:rsid w:val="00631ABE"/>
    <w:rsid w:val="006327E4"/>
    <w:rsid w:val="00632A3A"/>
    <w:rsid w:val="00632EE6"/>
    <w:rsid w:val="006330B5"/>
    <w:rsid w:val="00634F7F"/>
    <w:rsid w:val="00635210"/>
    <w:rsid w:val="006366ED"/>
    <w:rsid w:val="006412E1"/>
    <w:rsid w:val="0064433A"/>
    <w:rsid w:val="00646060"/>
    <w:rsid w:val="00646433"/>
    <w:rsid w:val="00652117"/>
    <w:rsid w:val="006535A2"/>
    <w:rsid w:val="00654FE5"/>
    <w:rsid w:val="00655072"/>
    <w:rsid w:val="00655E74"/>
    <w:rsid w:val="0065672A"/>
    <w:rsid w:val="00657309"/>
    <w:rsid w:val="006574B6"/>
    <w:rsid w:val="00657828"/>
    <w:rsid w:val="0066058C"/>
    <w:rsid w:val="00662792"/>
    <w:rsid w:val="0066380F"/>
    <w:rsid w:val="006664E9"/>
    <w:rsid w:val="00666E71"/>
    <w:rsid w:val="00666F21"/>
    <w:rsid w:val="006674F0"/>
    <w:rsid w:val="00667C18"/>
    <w:rsid w:val="00670B10"/>
    <w:rsid w:val="006737CF"/>
    <w:rsid w:val="00676B76"/>
    <w:rsid w:val="00677054"/>
    <w:rsid w:val="00677D2A"/>
    <w:rsid w:val="00681CEF"/>
    <w:rsid w:val="00682051"/>
    <w:rsid w:val="00682165"/>
    <w:rsid w:val="006821B7"/>
    <w:rsid w:val="00682582"/>
    <w:rsid w:val="00682B5F"/>
    <w:rsid w:val="006831B2"/>
    <w:rsid w:val="00684E40"/>
    <w:rsid w:val="006850B0"/>
    <w:rsid w:val="006850E6"/>
    <w:rsid w:val="0068558B"/>
    <w:rsid w:val="006856B9"/>
    <w:rsid w:val="00686B78"/>
    <w:rsid w:val="00686FD4"/>
    <w:rsid w:val="006872FB"/>
    <w:rsid w:val="00690E84"/>
    <w:rsid w:val="006923AE"/>
    <w:rsid w:val="00692669"/>
    <w:rsid w:val="00692888"/>
    <w:rsid w:val="006951BD"/>
    <w:rsid w:val="006953F1"/>
    <w:rsid w:val="00696E9A"/>
    <w:rsid w:val="0069723A"/>
    <w:rsid w:val="006A566A"/>
    <w:rsid w:val="006A7279"/>
    <w:rsid w:val="006B2862"/>
    <w:rsid w:val="006B4D50"/>
    <w:rsid w:val="006B5816"/>
    <w:rsid w:val="006B68C3"/>
    <w:rsid w:val="006B7CFB"/>
    <w:rsid w:val="006C0CE8"/>
    <w:rsid w:val="006C1077"/>
    <w:rsid w:val="006C4418"/>
    <w:rsid w:val="006C604A"/>
    <w:rsid w:val="006C6D86"/>
    <w:rsid w:val="006D0DE4"/>
    <w:rsid w:val="006D1930"/>
    <w:rsid w:val="006D2273"/>
    <w:rsid w:val="006D275B"/>
    <w:rsid w:val="006D2C53"/>
    <w:rsid w:val="006D35AA"/>
    <w:rsid w:val="006D3E40"/>
    <w:rsid w:val="006D470F"/>
    <w:rsid w:val="006D4EA1"/>
    <w:rsid w:val="006D5A20"/>
    <w:rsid w:val="006D5AE8"/>
    <w:rsid w:val="006D79F2"/>
    <w:rsid w:val="006D7D56"/>
    <w:rsid w:val="006E17C3"/>
    <w:rsid w:val="006E19A1"/>
    <w:rsid w:val="006E5AAA"/>
    <w:rsid w:val="006E72F7"/>
    <w:rsid w:val="006F050C"/>
    <w:rsid w:val="006F0ADF"/>
    <w:rsid w:val="006F1DD0"/>
    <w:rsid w:val="006F32BB"/>
    <w:rsid w:val="006F3ADB"/>
    <w:rsid w:val="006F5267"/>
    <w:rsid w:val="006F5A0C"/>
    <w:rsid w:val="006F7556"/>
    <w:rsid w:val="00701B18"/>
    <w:rsid w:val="007048A8"/>
    <w:rsid w:val="00704DAF"/>
    <w:rsid w:val="0070542D"/>
    <w:rsid w:val="007069E8"/>
    <w:rsid w:val="00710F2D"/>
    <w:rsid w:val="00716620"/>
    <w:rsid w:val="00716CFE"/>
    <w:rsid w:val="00717E1C"/>
    <w:rsid w:val="00717EE7"/>
    <w:rsid w:val="00721643"/>
    <w:rsid w:val="00722A7B"/>
    <w:rsid w:val="00723CEE"/>
    <w:rsid w:val="00725325"/>
    <w:rsid w:val="00725898"/>
    <w:rsid w:val="00725A1D"/>
    <w:rsid w:val="007266F9"/>
    <w:rsid w:val="00733257"/>
    <w:rsid w:val="007339F4"/>
    <w:rsid w:val="00734C96"/>
    <w:rsid w:val="00734E6D"/>
    <w:rsid w:val="00736621"/>
    <w:rsid w:val="00736999"/>
    <w:rsid w:val="00741299"/>
    <w:rsid w:val="007416D7"/>
    <w:rsid w:val="007424F8"/>
    <w:rsid w:val="00745D06"/>
    <w:rsid w:val="00746567"/>
    <w:rsid w:val="00751753"/>
    <w:rsid w:val="007520A7"/>
    <w:rsid w:val="00752976"/>
    <w:rsid w:val="00752C87"/>
    <w:rsid w:val="00752E26"/>
    <w:rsid w:val="00754446"/>
    <w:rsid w:val="007554E0"/>
    <w:rsid w:val="0075551A"/>
    <w:rsid w:val="00757533"/>
    <w:rsid w:val="00760839"/>
    <w:rsid w:val="00761B06"/>
    <w:rsid w:val="00761B88"/>
    <w:rsid w:val="00764FC3"/>
    <w:rsid w:val="00765952"/>
    <w:rsid w:val="00765C75"/>
    <w:rsid w:val="00767C32"/>
    <w:rsid w:val="00767E28"/>
    <w:rsid w:val="00767FFB"/>
    <w:rsid w:val="00772961"/>
    <w:rsid w:val="00774884"/>
    <w:rsid w:val="00776D70"/>
    <w:rsid w:val="0077784D"/>
    <w:rsid w:val="00780BCB"/>
    <w:rsid w:val="007839E7"/>
    <w:rsid w:val="00787402"/>
    <w:rsid w:val="00787BD7"/>
    <w:rsid w:val="00790ADE"/>
    <w:rsid w:val="00790DFF"/>
    <w:rsid w:val="00790E3F"/>
    <w:rsid w:val="00792E2C"/>
    <w:rsid w:val="00795E7B"/>
    <w:rsid w:val="00797011"/>
    <w:rsid w:val="007A2582"/>
    <w:rsid w:val="007A2EEA"/>
    <w:rsid w:val="007A3492"/>
    <w:rsid w:val="007A405F"/>
    <w:rsid w:val="007A518F"/>
    <w:rsid w:val="007A5AB1"/>
    <w:rsid w:val="007A5F9D"/>
    <w:rsid w:val="007A74F0"/>
    <w:rsid w:val="007B15E1"/>
    <w:rsid w:val="007B26B1"/>
    <w:rsid w:val="007B30D8"/>
    <w:rsid w:val="007B3BEE"/>
    <w:rsid w:val="007B57E6"/>
    <w:rsid w:val="007C0350"/>
    <w:rsid w:val="007C2BEA"/>
    <w:rsid w:val="007C3472"/>
    <w:rsid w:val="007C5175"/>
    <w:rsid w:val="007C5F95"/>
    <w:rsid w:val="007C6539"/>
    <w:rsid w:val="007D1516"/>
    <w:rsid w:val="007D27C8"/>
    <w:rsid w:val="007D5D14"/>
    <w:rsid w:val="007E03AB"/>
    <w:rsid w:val="007E1997"/>
    <w:rsid w:val="007E6338"/>
    <w:rsid w:val="007E6B07"/>
    <w:rsid w:val="007E71D2"/>
    <w:rsid w:val="007F01BE"/>
    <w:rsid w:val="007F2F77"/>
    <w:rsid w:val="007F4C13"/>
    <w:rsid w:val="007F53B0"/>
    <w:rsid w:val="007F68B7"/>
    <w:rsid w:val="007F7185"/>
    <w:rsid w:val="00806E28"/>
    <w:rsid w:val="00810B7F"/>
    <w:rsid w:val="00811A12"/>
    <w:rsid w:val="008130F7"/>
    <w:rsid w:val="00813A00"/>
    <w:rsid w:val="00813F28"/>
    <w:rsid w:val="00814313"/>
    <w:rsid w:val="00815179"/>
    <w:rsid w:val="008158D3"/>
    <w:rsid w:val="008163F5"/>
    <w:rsid w:val="0081669E"/>
    <w:rsid w:val="00821C26"/>
    <w:rsid w:val="008228D1"/>
    <w:rsid w:val="00822B8F"/>
    <w:rsid w:val="00823005"/>
    <w:rsid w:val="008230C1"/>
    <w:rsid w:val="00823A4F"/>
    <w:rsid w:val="00824759"/>
    <w:rsid w:val="00825229"/>
    <w:rsid w:val="00825567"/>
    <w:rsid w:val="00825DE8"/>
    <w:rsid w:val="008309A0"/>
    <w:rsid w:val="00831948"/>
    <w:rsid w:val="0083231F"/>
    <w:rsid w:val="008330DB"/>
    <w:rsid w:val="00834BB9"/>
    <w:rsid w:val="00840B5D"/>
    <w:rsid w:val="008423BC"/>
    <w:rsid w:val="00844393"/>
    <w:rsid w:val="008453E4"/>
    <w:rsid w:val="00845503"/>
    <w:rsid w:val="00846884"/>
    <w:rsid w:val="008471DF"/>
    <w:rsid w:val="00847BC2"/>
    <w:rsid w:val="00847C33"/>
    <w:rsid w:val="00847D64"/>
    <w:rsid w:val="008516C9"/>
    <w:rsid w:val="008520A8"/>
    <w:rsid w:val="00854ACC"/>
    <w:rsid w:val="00855DCC"/>
    <w:rsid w:val="00856156"/>
    <w:rsid w:val="00856530"/>
    <w:rsid w:val="00860023"/>
    <w:rsid w:val="00860531"/>
    <w:rsid w:val="00860623"/>
    <w:rsid w:val="00860902"/>
    <w:rsid w:val="00861B30"/>
    <w:rsid w:val="0086248D"/>
    <w:rsid w:val="00863720"/>
    <w:rsid w:val="00870BC2"/>
    <w:rsid w:val="00870DBA"/>
    <w:rsid w:val="00875388"/>
    <w:rsid w:val="0087591F"/>
    <w:rsid w:val="008762DD"/>
    <w:rsid w:val="00876682"/>
    <w:rsid w:val="00876941"/>
    <w:rsid w:val="008778C1"/>
    <w:rsid w:val="00880F85"/>
    <w:rsid w:val="00881140"/>
    <w:rsid w:val="008818FC"/>
    <w:rsid w:val="00882D34"/>
    <w:rsid w:val="00885138"/>
    <w:rsid w:val="00885260"/>
    <w:rsid w:val="0088572B"/>
    <w:rsid w:val="008857FC"/>
    <w:rsid w:val="00890F03"/>
    <w:rsid w:val="00891332"/>
    <w:rsid w:val="0089197E"/>
    <w:rsid w:val="00891EBE"/>
    <w:rsid w:val="008928A2"/>
    <w:rsid w:val="00893228"/>
    <w:rsid w:val="008934BB"/>
    <w:rsid w:val="008937A5"/>
    <w:rsid w:val="00893A75"/>
    <w:rsid w:val="00894886"/>
    <w:rsid w:val="00896DE5"/>
    <w:rsid w:val="0089731E"/>
    <w:rsid w:val="0089743C"/>
    <w:rsid w:val="008A19CC"/>
    <w:rsid w:val="008A1A94"/>
    <w:rsid w:val="008A1AC4"/>
    <w:rsid w:val="008A1F04"/>
    <w:rsid w:val="008A6972"/>
    <w:rsid w:val="008A7676"/>
    <w:rsid w:val="008A7919"/>
    <w:rsid w:val="008B0A2F"/>
    <w:rsid w:val="008B264A"/>
    <w:rsid w:val="008B445F"/>
    <w:rsid w:val="008B4EA6"/>
    <w:rsid w:val="008B4FFD"/>
    <w:rsid w:val="008B52D2"/>
    <w:rsid w:val="008B5A4D"/>
    <w:rsid w:val="008B5EDE"/>
    <w:rsid w:val="008B6159"/>
    <w:rsid w:val="008B69DD"/>
    <w:rsid w:val="008C027C"/>
    <w:rsid w:val="008C13C5"/>
    <w:rsid w:val="008C172B"/>
    <w:rsid w:val="008C40DC"/>
    <w:rsid w:val="008C4C6F"/>
    <w:rsid w:val="008C5576"/>
    <w:rsid w:val="008C6FDE"/>
    <w:rsid w:val="008C763F"/>
    <w:rsid w:val="008C7C9D"/>
    <w:rsid w:val="008D177C"/>
    <w:rsid w:val="008D3847"/>
    <w:rsid w:val="008D3FBA"/>
    <w:rsid w:val="008D4476"/>
    <w:rsid w:val="008D476A"/>
    <w:rsid w:val="008D4D6E"/>
    <w:rsid w:val="008E3718"/>
    <w:rsid w:val="008E4DC5"/>
    <w:rsid w:val="008E5C7B"/>
    <w:rsid w:val="008E7025"/>
    <w:rsid w:val="008E74DE"/>
    <w:rsid w:val="008F0FFE"/>
    <w:rsid w:val="008F2344"/>
    <w:rsid w:val="008F2AFD"/>
    <w:rsid w:val="008F3600"/>
    <w:rsid w:val="008F4917"/>
    <w:rsid w:val="008F6EED"/>
    <w:rsid w:val="00904486"/>
    <w:rsid w:val="00905F1A"/>
    <w:rsid w:val="00906B99"/>
    <w:rsid w:val="009075C0"/>
    <w:rsid w:val="00907E2C"/>
    <w:rsid w:val="009108B2"/>
    <w:rsid w:val="00913652"/>
    <w:rsid w:val="0091367D"/>
    <w:rsid w:val="0091410B"/>
    <w:rsid w:val="009143C2"/>
    <w:rsid w:val="00915003"/>
    <w:rsid w:val="00917329"/>
    <w:rsid w:val="0092006F"/>
    <w:rsid w:val="00920697"/>
    <w:rsid w:val="00921D8D"/>
    <w:rsid w:val="00922E49"/>
    <w:rsid w:val="00922E77"/>
    <w:rsid w:val="009244F6"/>
    <w:rsid w:val="00924DE3"/>
    <w:rsid w:val="00924F02"/>
    <w:rsid w:val="009268B0"/>
    <w:rsid w:val="009269C8"/>
    <w:rsid w:val="00926BF8"/>
    <w:rsid w:val="009273E7"/>
    <w:rsid w:val="00930003"/>
    <w:rsid w:val="0093005C"/>
    <w:rsid w:val="009310A2"/>
    <w:rsid w:val="00931F1A"/>
    <w:rsid w:val="00932ABD"/>
    <w:rsid w:val="0093331A"/>
    <w:rsid w:val="009344D2"/>
    <w:rsid w:val="0093577A"/>
    <w:rsid w:val="00935E08"/>
    <w:rsid w:val="00936F50"/>
    <w:rsid w:val="00940684"/>
    <w:rsid w:val="009408FF"/>
    <w:rsid w:val="00940E94"/>
    <w:rsid w:val="00942850"/>
    <w:rsid w:val="0094481E"/>
    <w:rsid w:val="00945E3F"/>
    <w:rsid w:val="00947859"/>
    <w:rsid w:val="00950403"/>
    <w:rsid w:val="009516B0"/>
    <w:rsid w:val="0095179E"/>
    <w:rsid w:val="00954964"/>
    <w:rsid w:val="00960F3C"/>
    <w:rsid w:val="009615B3"/>
    <w:rsid w:val="00961A0F"/>
    <w:rsid w:val="00961F5B"/>
    <w:rsid w:val="0096205E"/>
    <w:rsid w:val="0096254C"/>
    <w:rsid w:val="00962F6C"/>
    <w:rsid w:val="00963809"/>
    <w:rsid w:val="0096540C"/>
    <w:rsid w:val="009664F9"/>
    <w:rsid w:val="00967898"/>
    <w:rsid w:val="00970408"/>
    <w:rsid w:val="00972248"/>
    <w:rsid w:val="0097235D"/>
    <w:rsid w:val="009752C8"/>
    <w:rsid w:val="0097755B"/>
    <w:rsid w:val="00977D0E"/>
    <w:rsid w:val="009814D4"/>
    <w:rsid w:val="00981CDF"/>
    <w:rsid w:val="009835A7"/>
    <w:rsid w:val="0098361E"/>
    <w:rsid w:val="009850F8"/>
    <w:rsid w:val="009857F6"/>
    <w:rsid w:val="009861D1"/>
    <w:rsid w:val="00986384"/>
    <w:rsid w:val="00986601"/>
    <w:rsid w:val="0098781A"/>
    <w:rsid w:val="00991C1E"/>
    <w:rsid w:val="00992026"/>
    <w:rsid w:val="00992B0F"/>
    <w:rsid w:val="00993A5B"/>
    <w:rsid w:val="0099405E"/>
    <w:rsid w:val="00995AE2"/>
    <w:rsid w:val="00995FD9"/>
    <w:rsid w:val="009A04F2"/>
    <w:rsid w:val="009A2860"/>
    <w:rsid w:val="009A2CA8"/>
    <w:rsid w:val="009A2F6C"/>
    <w:rsid w:val="009A327A"/>
    <w:rsid w:val="009A5CD9"/>
    <w:rsid w:val="009A5EAC"/>
    <w:rsid w:val="009A7D62"/>
    <w:rsid w:val="009A7EC6"/>
    <w:rsid w:val="009B0ACC"/>
    <w:rsid w:val="009B19F4"/>
    <w:rsid w:val="009B34D3"/>
    <w:rsid w:val="009B3921"/>
    <w:rsid w:val="009B439A"/>
    <w:rsid w:val="009B484E"/>
    <w:rsid w:val="009B6460"/>
    <w:rsid w:val="009B66CA"/>
    <w:rsid w:val="009B6EA8"/>
    <w:rsid w:val="009B6ED9"/>
    <w:rsid w:val="009B75B2"/>
    <w:rsid w:val="009C17A5"/>
    <w:rsid w:val="009C1E69"/>
    <w:rsid w:val="009C3DF6"/>
    <w:rsid w:val="009D1EFA"/>
    <w:rsid w:val="009D3984"/>
    <w:rsid w:val="009D3C60"/>
    <w:rsid w:val="009D467D"/>
    <w:rsid w:val="009D5286"/>
    <w:rsid w:val="009E0194"/>
    <w:rsid w:val="009E05DC"/>
    <w:rsid w:val="009E2618"/>
    <w:rsid w:val="009E365B"/>
    <w:rsid w:val="009E3E10"/>
    <w:rsid w:val="009E4795"/>
    <w:rsid w:val="009E51EB"/>
    <w:rsid w:val="009E6032"/>
    <w:rsid w:val="009E7343"/>
    <w:rsid w:val="009E7A33"/>
    <w:rsid w:val="009E7BB9"/>
    <w:rsid w:val="009F0698"/>
    <w:rsid w:val="009F10C1"/>
    <w:rsid w:val="009F135C"/>
    <w:rsid w:val="009F406D"/>
    <w:rsid w:val="009F428D"/>
    <w:rsid w:val="009F4387"/>
    <w:rsid w:val="009F665E"/>
    <w:rsid w:val="009F66AB"/>
    <w:rsid w:val="009F753B"/>
    <w:rsid w:val="00A01149"/>
    <w:rsid w:val="00A01582"/>
    <w:rsid w:val="00A01E60"/>
    <w:rsid w:val="00A03C11"/>
    <w:rsid w:val="00A0484E"/>
    <w:rsid w:val="00A049A3"/>
    <w:rsid w:val="00A04EF0"/>
    <w:rsid w:val="00A06750"/>
    <w:rsid w:val="00A068C9"/>
    <w:rsid w:val="00A07D81"/>
    <w:rsid w:val="00A117EC"/>
    <w:rsid w:val="00A12BC3"/>
    <w:rsid w:val="00A1314E"/>
    <w:rsid w:val="00A133CB"/>
    <w:rsid w:val="00A13EA8"/>
    <w:rsid w:val="00A14EB5"/>
    <w:rsid w:val="00A157A3"/>
    <w:rsid w:val="00A15849"/>
    <w:rsid w:val="00A15F8E"/>
    <w:rsid w:val="00A22E2B"/>
    <w:rsid w:val="00A25D1D"/>
    <w:rsid w:val="00A27651"/>
    <w:rsid w:val="00A279CC"/>
    <w:rsid w:val="00A3069A"/>
    <w:rsid w:val="00A3091B"/>
    <w:rsid w:val="00A32EC5"/>
    <w:rsid w:val="00A34D10"/>
    <w:rsid w:val="00A35108"/>
    <w:rsid w:val="00A41F23"/>
    <w:rsid w:val="00A4290B"/>
    <w:rsid w:val="00A43B02"/>
    <w:rsid w:val="00A44490"/>
    <w:rsid w:val="00A45148"/>
    <w:rsid w:val="00A462CF"/>
    <w:rsid w:val="00A473D2"/>
    <w:rsid w:val="00A47E10"/>
    <w:rsid w:val="00A50819"/>
    <w:rsid w:val="00A51458"/>
    <w:rsid w:val="00A517B4"/>
    <w:rsid w:val="00A52FE3"/>
    <w:rsid w:val="00A54CEA"/>
    <w:rsid w:val="00A57257"/>
    <w:rsid w:val="00A5795A"/>
    <w:rsid w:val="00A61872"/>
    <w:rsid w:val="00A61D8B"/>
    <w:rsid w:val="00A62DB7"/>
    <w:rsid w:val="00A63195"/>
    <w:rsid w:val="00A63AFE"/>
    <w:rsid w:val="00A64716"/>
    <w:rsid w:val="00A65547"/>
    <w:rsid w:val="00A6568D"/>
    <w:rsid w:val="00A65719"/>
    <w:rsid w:val="00A661C3"/>
    <w:rsid w:val="00A66A84"/>
    <w:rsid w:val="00A72CA2"/>
    <w:rsid w:val="00A739A2"/>
    <w:rsid w:val="00A7694F"/>
    <w:rsid w:val="00A76B46"/>
    <w:rsid w:val="00A76FE9"/>
    <w:rsid w:val="00A802AF"/>
    <w:rsid w:val="00A809DA"/>
    <w:rsid w:val="00A8132A"/>
    <w:rsid w:val="00A817FA"/>
    <w:rsid w:val="00A83353"/>
    <w:rsid w:val="00A837BA"/>
    <w:rsid w:val="00A86201"/>
    <w:rsid w:val="00A86A94"/>
    <w:rsid w:val="00A92759"/>
    <w:rsid w:val="00A929CB"/>
    <w:rsid w:val="00A93669"/>
    <w:rsid w:val="00A95073"/>
    <w:rsid w:val="00AA00CF"/>
    <w:rsid w:val="00AA2FE3"/>
    <w:rsid w:val="00AA3367"/>
    <w:rsid w:val="00AA56DE"/>
    <w:rsid w:val="00AA625D"/>
    <w:rsid w:val="00AA6F8A"/>
    <w:rsid w:val="00AA75D6"/>
    <w:rsid w:val="00AB179F"/>
    <w:rsid w:val="00AB1CAC"/>
    <w:rsid w:val="00AB53E1"/>
    <w:rsid w:val="00AB55C1"/>
    <w:rsid w:val="00AB6822"/>
    <w:rsid w:val="00AC0E09"/>
    <w:rsid w:val="00AC7482"/>
    <w:rsid w:val="00AD01AB"/>
    <w:rsid w:val="00AD71A8"/>
    <w:rsid w:val="00AD7394"/>
    <w:rsid w:val="00AE03B1"/>
    <w:rsid w:val="00AE0461"/>
    <w:rsid w:val="00AE0A02"/>
    <w:rsid w:val="00AE6F8E"/>
    <w:rsid w:val="00AE7176"/>
    <w:rsid w:val="00AF284F"/>
    <w:rsid w:val="00AF2FEF"/>
    <w:rsid w:val="00AF3B86"/>
    <w:rsid w:val="00AF4972"/>
    <w:rsid w:val="00AF49AA"/>
    <w:rsid w:val="00AF6CCC"/>
    <w:rsid w:val="00AF7AD9"/>
    <w:rsid w:val="00B00D28"/>
    <w:rsid w:val="00B010CD"/>
    <w:rsid w:val="00B0351B"/>
    <w:rsid w:val="00B038F4"/>
    <w:rsid w:val="00B039E0"/>
    <w:rsid w:val="00B03C87"/>
    <w:rsid w:val="00B04EB5"/>
    <w:rsid w:val="00B06286"/>
    <w:rsid w:val="00B06A44"/>
    <w:rsid w:val="00B07ADF"/>
    <w:rsid w:val="00B11810"/>
    <w:rsid w:val="00B119FA"/>
    <w:rsid w:val="00B12338"/>
    <w:rsid w:val="00B1273A"/>
    <w:rsid w:val="00B12B0E"/>
    <w:rsid w:val="00B12D4D"/>
    <w:rsid w:val="00B14330"/>
    <w:rsid w:val="00B150FF"/>
    <w:rsid w:val="00B1555B"/>
    <w:rsid w:val="00B15FF1"/>
    <w:rsid w:val="00B16F5E"/>
    <w:rsid w:val="00B17A09"/>
    <w:rsid w:val="00B25865"/>
    <w:rsid w:val="00B268A8"/>
    <w:rsid w:val="00B30358"/>
    <w:rsid w:val="00B34F7F"/>
    <w:rsid w:val="00B366B7"/>
    <w:rsid w:val="00B401F6"/>
    <w:rsid w:val="00B409A8"/>
    <w:rsid w:val="00B437FD"/>
    <w:rsid w:val="00B43CC9"/>
    <w:rsid w:val="00B45408"/>
    <w:rsid w:val="00B4585B"/>
    <w:rsid w:val="00B46012"/>
    <w:rsid w:val="00B51523"/>
    <w:rsid w:val="00B535CF"/>
    <w:rsid w:val="00B53615"/>
    <w:rsid w:val="00B54EE2"/>
    <w:rsid w:val="00B568A7"/>
    <w:rsid w:val="00B60052"/>
    <w:rsid w:val="00B60C78"/>
    <w:rsid w:val="00B622C2"/>
    <w:rsid w:val="00B649CB"/>
    <w:rsid w:val="00B64D5E"/>
    <w:rsid w:val="00B653B5"/>
    <w:rsid w:val="00B65F81"/>
    <w:rsid w:val="00B66094"/>
    <w:rsid w:val="00B6652B"/>
    <w:rsid w:val="00B66EE8"/>
    <w:rsid w:val="00B6716A"/>
    <w:rsid w:val="00B70139"/>
    <w:rsid w:val="00B70DD8"/>
    <w:rsid w:val="00B72E67"/>
    <w:rsid w:val="00B74AA6"/>
    <w:rsid w:val="00B74ACE"/>
    <w:rsid w:val="00B77E82"/>
    <w:rsid w:val="00B80208"/>
    <w:rsid w:val="00B81AEB"/>
    <w:rsid w:val="00B82F49"/>
    <w:rsid w:val="00B83890"/>
    <w:rsid w:val="00B83B34"/>
    <w:rsid w:val="00B8516B"/>
    <w:rsid w:val="00B868BC"/>
    <w:rsid w:val="00B905EB"/>
    <w:rsid w:val="00B90C50"/>
    <w:rsid w:val="00B92BA4"/>
    <w:rsid w:val="00B92C8A"/>
    <w:rsid w:val="00B92F0F"/>
    <w:rsid w:val="00B93563"/>
    <w:rsid w:val="00B94A55"/>
    <w:rsid w:val="00BA0038"/>
    <w:rsid w:val="00BA0D72"/>
    <w:rsid w:val="00BA0F9D"/>
    <w:rsid w:val="00BA452A"/>
    <w:rsid w:val="00BA4824"/>
    <w:rsid w:val="00BA5EA9"/>
    <w:rsid w:val="00BA6017"/>
    <w:rsid w:val="00BA664C"/>
    <w:rsid w:val="00BA745A"/>
    <w:rsid w:val="00BA7524"/>
    <w:rsid w:val="00BB01CF"/>
    <w:rsid w:val="00BB0A86"/>
    <w:rsid w:val="00BB0B10"/>
    <w:rsid w:val="00BB0C5A"/>
    <w:rsid w:val="00BB3525"/>
    <w:rsid w:val="00BB357A"/>
    <w:rsid w:val="00BB3C80"/>
    <w:rsid w:val="00BC4386"/>
    <w:rsid w:val="00BC69BA"/>
    <w:rsid w:val="00BD2E56"/>
    <w:rsid w:val="00BD328C"/>
    <w:rsid w:val="00BD3610"/>
    <w:rsid w:val="00BD6DCE"/>
    <w:rsid w:val="00BD7763"/>
    <w:rsid w:val="00BE051E"/>
    <w:rsid w:val="00BE139F"/>
    <w:rsid w:val="00BE2E51"/>
    <w:rsid w:val="00BE39D4"/>
    <w:rsid w:val="00BE5325"/>
    <w:rsid w:val="00BE732C"/>
    <w:rsid w:val="00BF1684"/>
    <w:rsid w:val="00BF16D8"/>
    <w:rsid w:val="00BF17FA"/>
    <w:rsid w:val="00BF260D"/>
    <w:rsid w:val="00BF27E2"/>
    <w:rsid w:val="00BF2E35"/>
    <w:rsid w:val="00BF4F70"/>
    <w:rsid w:val="00BF70F1"/>
    <w:rsid w:val="00C01C6D"/>
    <w:rsid w:val="00C04220"/>
    <w:rsid w:val="00C04786"/>
    <w:rsid w:val="00C04F6A"/>
    <w:rsid w:val="00C05E3E"/>
    <w:rsid w:val="00C06B8D"/>
    <w:rsid w:val="00C11BDA"/>
    <w:rsid w:val="00C1214C"/>
    <w:rsid w:val="00C1267A"/>
    <w:rsid w:val="00C12EF8"/>
    <w:rsid w:val="00C14D85"/>
    <w:rsid w:val="00C15ED2"/>
    <w:rsid w:val="00C16894"/>
    <w:rsid w:val="00C178E4"/>
    <w:rsid w:val="00C211ED"/>
    <w:rsid w:val="00C21541"/>
    <w:rsid w:val="00C222DF"/>
    <w:rsid w:val="00C22978"/>
    <w:rsid w:val="00C23CA5"/>
    <w:rsid w:val="00C24F79"/>
    <w:rsid w:val="00C27C63"/>
    <w:rsid w:val="00C3347D"/>
    <w:rsid w:val="00C33F8D"/>
    <w:rsid w:val="00C37C90"/>
    <w:rsid w:val="00C41527"/>
    <w:rsid w:val="00C42376"/>
    <w:rsid w:val="00C426C6"/>
    <w:rsid w:val="00C4429B"/>
    <w:rsid w:val="00C45253"/>
    <w:rsid w:val="00C46A64"/>
    <w:rsid w:val="00C46FB3"/>
    <w:rsid w:val="00C47880"/>
    <w:rsid w:val="00C50BD5"/>
    <w:rsid w:val="00C518C6"/>
    <w:rsid w:val="00C53068"/>
    <w:rsid w:val="00C54FC4"/>
    <w:rsid w:val="00C558C6"/>
    <w:rsid w:val="00C55943"/>
    <w:rsid w:val="00C57204"/>
    <w:rsid w:val="00C572A0"/>
    <w:rsid w:val="00C6420F"/>
    <w:rsid w:val="00C65AEF"/>
    <w:rsid w:val="00C65CEC"/>
    <w:rsid w:val="00C65EDF"/>
    <w:rsid w:val="00C700AA"/>
    <w:rsid w:val="00C717C3"/>
    <w:rsid w:val="00C71B6A"/>
    <w:rsid w:val="00C721BA"/>
    <w:rsid w:val="00C72BB0"/>
    <w:rsid w:val="00C731BC"/>
    <w:rsid w:val="00C754DC"/>
    <w:rsid w:val="00C7623B"/>
    <w:rsid w:val="00C774A8"/>
    <w:rsid w:val="00C81EE9"/>
    <w:rsid w:val="00C83CA6"/>
    <w:rsid w:val="00C8476A"/>
    <w:rsid w:val="00C8506D"/>
    <w:rsid w:val="00C85457"/>
    <w:rsid w:val="00C85A1B"/>
    <w:rsid w:val="00C86820"/>
    <w:rsid w:val="00C86CDB"/>
    <w:rsid w:val="00C87E96"/>
    <w:rsid w:val="00C91272"/>
    <w:rsid w:val="00C9274C"/>
    <w:rsid w:val="00C92A36"/>
    <w:rsid w:val="00C930FE"/>
    <w:rsid w:val="00C94C4B"/>
    <w:rsid w:val="00C9540C"/>
    <w:rsid w:val="00C95BA0"/>
    <w:rsid w:val="00CA04E7"/>
    <w:rsid w:val="00CA0D08"/>
    <w:rsid w:val="00CA2482"/>
    <w:rsid w:val="00CA298C"/>
    <w:rsid w:val="00CA2EB7"/>
    <w:rsid w:val="00CA39DC"/>
    <w:rsid w:val="00CA433C"/>
    <w:rsid w:val="00CB08EC"/>
    <w:rsid w:val="00CB0C6C"/>
    <w:rsid w:val="00CB1E83"/>
    <w:rsid w:val="00CB2F10"/>
    <w:rsid w:val="00CB4E20"/>
    <w:rsid w:val="00CB6E46"/>
    <w:rsid w:val="00CB7711"/>
    <w:rsid w:val="00CC033C"/>
    <w:rsid w:val="00CC5D3B"/>
    <w:rsid w:val="00CC5E0C"/>
    <w:rsid w:val="00CC784C"/>
    <w:rsid w:val="00CC79E1"/>
    <w:rsid w:val="00CD12B1"/>
    <w:rsid w:val="00CD1EC9"/>
    <w:rsid w:val="00CD26D4"/>
    <w:rsid w:val="00CD4CA8"/>
    <w:rsid w:val="00CD7A07"/>
    <w:rsid w:val="00CE1030"/>
    <w:rsid w:val="00CE1184"/>
    <w:rsid w:val="00CE4319"/>
    <w:rsid w:val="00CE657B"/>
    <w:rsid w:val="00CE6604"/>
    <w:rsid w:val="00CE6AC9"/>
    <w:rsid w:val="00CF0648"/>
    <w:rsid w:val="00CF26F9"/>
    <w:rsid w:val="00CF42D2"/>
    <w:rsid w:val="00CF4371"/>
    <w:rsid w:val="00CF45CD"/>
    <w:rsid w:val="00CF5979"/>
    <w:rsid w:val="00CF59EA"/>
    <w:rsid w:val="00CF5DD3"/>
    <w:rsid w:val="00CF62D3"/>
    <w:rsid w:val="00CF6E68"/>
    <w:rsid w:val="00D003D4"/>
    <w:rsid w:val="00D0557B"/>
    <w:rsid w:val="00D05E01"/>
    <w:rsid w:val="00D070F1"/>
    <w:rsid w:val="00D07E5D"/>
    <w:rsid w:val="00D117E4"/>
    <w:rsid w:val="00D11C8A"/>
    <w:rsid w:val="00D123DA"/>
    <w:rsid w:val="00D12C2A"/>
    <w:rsid w:val="00D1445D"/>
    <w:rsid w:val="00D144A8"/>
    <w:rsid w:val="00D148DE"/>
    <w:rsid w:val="00D17228"/>
    <w:rsid w:val="00D173EC"/>
    <w:rsid w:val="00D20430"/>
    <w:rsid w:val="00D20D2B"/>
    <w:rsid w:val="00D21784"/>
    <w:rsid w:val="00D2470E"/>
    <w:rsid w:val="00D25276"/>
    <w:rsid w:val="00D25504"/>
    <w:rsid w:val="00D26453"/>
    <w:rsid w:val="00D27076"/>
    <w:rsid w:val="00D27641"/>
    <w:rsid w:val="00D3065A"/>
    <w:rsid w:val="00D31AF0"/>
    <w:rsid w:val="00D31F69"/>
    <w:rsid w:val="00D32A58"/>
    <w:rsid w:val="00D33F1D"/>
    <w:rsid w:val="00D33FBD"/>
    <w:rsid w:val="00D343CB"/>
    <w:rsid w:val="00D34460"/>
    <w:rsid w:val="00D355E6"/>
    <w:rsid w:val="00D36204"/>
    <w:rsid w:val="00D36853"/>
    <w:rsid w:val="00D40080"/>
    <w:rsid w:val="00D4093A"/>
    <w:rsid w:val="00D410AB"/>
    <w:rsid w:val="00D42E84"/>
    <w:rsid w:val="00D43D3D"/>
    <w:rsid w:val="00D45441"/>
    <w:rsid w:val="00D47537"/>
    <w:rsid w:val="00D51211"/>
    <w:rsid w:val="00D513A0"/>
    <w:rsid w:val="00D53D8C"/>
    <w:rsid w:val="00D54448"/>
    <w:rsid w:val="00D5644C"/>
    <w:rsid w:val="00D56BE0"/>
    <w:rsid w:val="00D5703F"/>
    <w:rsid w:val="00D6118B"/>
    <w:rsid w:val="00D619D4"/>
    <w:rsid w:val="00D61AA6"/>
    <w:rsid w:val="00D61FB4"/>
    <w:rsid w:val="00D65152"/>
    <w:rsid w:val="00D71CC6"/>
    <w:rsid w:val="00D729AD"/>
    <w:rsid w:val="00D76251"/>
    <w:rsid w:val="00D76E8F"/>
    <w:rsid w:val="00D77E51"/>
    <w:rsid w:val="00D809C5"/>
    <w:rsid w:val="00D80ED6"/>
    <w:rsid w:val="00D81749"/>
    <w:rsid w:val="00D81ED4"/>
    <w:rsid w:val="00D848C8"/>
    <w:rsid w:val="00D850AA"/>
    <w:rsid w:val="00D85F17"/>
    <w:rsid w:val="00D90362"/>
    <w:rsid w:val="00D9059C"/>
    <w:rsid w:val="00D91084"/>
    <w:rsid w:val="00D9198D"/>
    <w:rsid w:val="00D91F01"/>
    <w:rsid w:val="00D92BE1"/>
    <w:rsid w:val="00D92E5C"/>
    <w:rsid w:val="00D93036"/>
    <w:rsid w:val="00D944DC"/>
    <w:rsid w:val="00D95093"/>
    <w:rsid w:val="00D96844"/>
    <w:rsid w:val="00D96CA0"/>
    <w:rsid w:val="00DA0074"/>
    <w:rsid w:val="00DA0096"/>
    <w:rsid w:val="00DA00BF"/>
    <w:rsid w:val="00DA0409"/>
    <w:rsid w:val="00DA1163"/>
    <w:rsid w:val="00DA157E"/>
    <w:rsid w:val="00DA1F8C"/>
    <w:rsid w:val="00DA2094"/>
    <w:rsid w:val="00DA4C9C"/>
    <w:rsid w:val="00DA6809"/>
    <w:rsid w:val="00DA7BE8"/>
    <w:rsid w:val="00DB0C2E"/>
    <w:rsid w:val="00DB0F7D"/>
    <w:rsid w:val="00DB15D6"/>
    <w:rsid w:val="00DB1DC9"/>
    <w:rsid w:val="00DB29F3"/>
    <w:rsid w:val="00DB3971"/>
    <w:rsid w:val="00DB3A3B"/>
    <w:rsid w:val="00DB4BED"/>
    <w:rsid w:val="00DB6F68"/>
    <w:rsid w:val="00DC0CF8"/>
    <w:rsid w:val="00DC0F40"/>
    <w:rsid w:val="00DC1790"/>
    <w:rsid w:val="00DC38CE"/>
    <w:rsid w:val="00DC3ED0"/>
    <w:rsid w:val="00DC4170"/>
    <w:rsid w:val="00DC56AC"/>
    <w:rsid w:val="00DC604B"/>
    <w:rsid w:val="00DC6821"/>
    <w:rsid w:val="00DC7466"/>
    <w:rsid w:val="00DD0806"/>
    <w:rsid w:val="00DD2C05"/>
    <w:rsid w:val="00DD3EC5"/>
    <w:rsid w:val="00DD4DAC"/>
    <w:rsid w:val="00DD551F"/>
    <w:rsid w:val="00DD56F6"/>
    <w:rsid w:val="00DD68B9"/>
    <w:rsid w:val="00DD6BA7"/>
    <w:rsid w:val="00DD6EE2"/>
    <w:rsid w:val="00DD70E9"/>
    <w:rsid w:val="00DE048D"/>
    <w:rsid w:val="00DE2CD9"/>
    <w:rsid w:val="00DE344B"/>
    <w:rsid w:val="00DE4ACE"/>
    <w:rsid w:val="00DE5C0C"/>
    <w:rsid w:val="00DE76DE"/>
    <w:rsid w:val="00DE7D4D"/>
    <w:rsid w:val="00DE7F9A"/>
    <w:rsid w:val="00DF06B0"/>
    <w:rsid w:val="00DF1984"/>
    <w:rsid w:val="00DF26DA"/>
    <w:rsid w:val="00DF3BA3"/>
    <w:rsid w:val="00DF4F58"/>
    <w:rsid w:val="00DF5786"/>
    <w:rsid w:val="00DF7560"/>
    <w:rsid w:val="00E041C7"/>
    <w:rsid w:val="00E04A4D"/>
    <w:rsid w:val="00E04E6E"/>
    <w:rsid w:val="00E051AD"/>
    <w:rsid w:val="00E054CD"/>
    <w:rsid w:val="00E11BBB"/>
    <w:rsid w:val="00E12581"/>
    <w:rsid w:val="00E13195"/>
    <w:rsid w:val="00E16106"/>
    <w:rsid w:val="00E173A2"/>
    <w:rsid w:val="00E17C5F"/>
    <w:rsid w:val="00E233AC"/>
    <w:rsid w:val="00E23EB0"/>
    <w:rsid w:val="00E27F12"/>
    <w:rsid w:val="00E30C1B"/>
    <w:rsid w:val="00E33DBD"/>
    <w:rsid w:val="00E35A83"/>
    <w:rsid w:val="00E37E90"/>
    <w:rsid w:val="00E42C29"/>
    <w:rsid w:val="00E4304D"/>
    <w:rsid w:val="00E43284"/>
    <w:rsid w:val="00E43384"/>
    <w:rsid w:val="00E44A52"/>
    <w:rsid w:val="00E44C81"/>
    <w:rsid w:val="00E45ACC"/>
    <w:rsid w:val="00E47141"/>
    <w:rsid w:val="00E503CF"/>
    <w:rsid w:val="00E516AE"/>
    <w:rsid w:val="00E51CC5"/>
    <w:rsid w:val="00E52553"/>
    <w:rsid w:val="00E52A98"/>
    <w:rsid w:val="00E5539C"/>
    <w:rsid w:val="00E578F7"/>
    <w:rsid w:val="00E57A94"/>
    <w:rsid w:val="00E60815"/>
    <w:rsid w:val="00E61995"/>
    <w:rsid w:val="00E6275C"/>
    <w:rsid w:val="00E641CF"/>
    <w:rsid w:val="00E65CBC"/>
    <w:rsid w:val="00E67887"/>
    <w:rsid w:val="00E7161C"/>
    <w:rsid w:val="00E71892"/>
    <w:rsid w:val="00E721CE"/>
    <w:rsid w:val="00E72C33"/>
    <w:rsid w:val="00E73547"/>
    <w:rsid w:val="00E74E70"/>
    <w:rsid w:val="00E76A25"/>
    <w:rsid w:val="00E7712B"/>
    <w:rsid w:val="00E77918"/>
    <w:rsid w:val="00E847FB"/>
    <w:rsid w:val="00E86075"/>
    <w:rsid w:val="00E874A1"/>
    <w:rsid w:val="00E93B4E"/>
    <w:rsid w:val="00E942E7"/>
    <w:rsid w:val="00E94C13"/>
    <w:rsid w:val="00E96309"/>
    <w:rsid w:val="00E97DA9"/>
    <w:rsid w:val="00EA000B"/>
    <w:rsid w:val="00EA0896"/>
    <w:rsid w:val="00EA1C9B"/>
    <w:rsid w:val="00EA21ED"/>
    <w:rsid w:val="00EA242C"/>
    <w:rsid w:val="00EA3380"/>
    <w:rsid w:val="00EA54D8"/>
    <w:rsid w:val="00EA5BA9"/>
    <w:rsid w:val="00EA657C"/>
    <w:rsid w:val="00EA7E56"/>
    <w:rsid w:val="00EB0E12"/>
    <w:rsid w:val="00EB5392"/>
    <w:rsid w:val="00EB5D7C"/>
    <w:rsid w:val="00EB7B5E"/>
    <w:rsid w:val="00EC1158"/>
    <w:rsid w:val="00EC13E7"/>
    <w:rsid w:val="00EC151B"/>
    <w:rsid w:val="00EC1A0A"/>
    <w:rsid w:val="00EC20A3"/>
    <w:rsid w:val="00EC2BF6"/>
    <w:rsid w:val="00EC3993"/>
    <w:rsid w:val="00EC557C"/>
    <w:rsid w:val="00EC7DF5"/>
    <w:rsid w:val="00ED042A"/>
    <w:rsid w:val="00ED15CA"/>
    <w:rsid w:val="00ED181C"/>
    <w:rsid w:val="00ED2902"/>
    <w:rsid w:val="00ED2CEE"/>
    <w:rsid w:val="00ED3C7B"/>
    <w:rsid w:val="00ED4E94"/>
    <w:rsid w:val="00ED6102"/>
    <w:rsid w:val="00ED7315"/>
    <w:rsid w:val="00ED7503"/>
    <w:rsid w:val="00ED7B69"/>
    <w:rsid w:val="00EE1165"/>
    <w:rsid w:val="00EE499C"/>
    <w:rsid w:val="00EE5AFA"/>
    <w:rsid w:val="00EE5D12"/>
    <w:rsid w:val="00EE6CB7"/>
    <w:rsid w:val="00EF08B5"/>
    <w:rsid w:val="00EF13D7"/>
    <w:rsid w:val="00EF7970"/>
    <w:rsid w:val="00EF7AB0"/>
    <w:rsid w:val="00EF7AB9"/>
    <w:rsid w:val="00F01197"/>
    <w:rsid w:val="00F01B65"/>
    <w:rsid w:val="00F01EF0"/>
    <w:rsid w:val="00F021C0"/>
    <w:rsid w:val="00F06BB2"/>
    <w:rsid w:val="00F073D5"/>
    <w:rsid w:val="00F076A3"/>
    <w:rsid w:val="00F07C1A"/>
    <w:rsid w:val="00F106D9"/>
    <w:rsid w:val="00F1091A"/>
    <w:rsid w:val="00F10999"/>
    <w:rsid w:val="00F10B60"/>
    <w:rsid w:val="00F12DE7"/>
    <w:rsid w:val="00F13643"/>
    <w:rsid w:val="00F1652E"/>
    <w:rsid w:val="00F1790E"/>
    <w:rsid w:val="00F229FA"/>
    <w:rsid w:val="00F2445C"/>
    <w:rsid w:val="00F25455"/>
    <w:rsid w:val="00F26367"/>
    <w:rsid w:val="00F2657E"/>
    <w:rsid w:val="00F30BD0"/>
    <w:rsid w:val="00F32056"/>
    <w:rsid w:val="00F3276F"/>
    <w:rsid w:val="00F33B5B"/>
    <w:rsid w:val="00F34D67"/>
    <w:rsid w:val="00F41489"/>
    <w:rsid w:val="00F423B7"/>
    <w:rsid w:val="00F44278"/>
    <w:rsid w:val="00F4431A"/>
    <w:rsid w:val="00F44DA5"/>
    <w:rsid w:val="00F52610"/>
    <w:rsid w:val="00F53B08"/>
    <w:rsid w:val="00F5410A"/>
    <w:rsid w:val="00F55822"/>
    <w:rsid w:val="00F57201"/>
    <w:rsid w:val="00F57870"/>
    <w:rsid w:val="00F615D6"/>
    <w:rsid w:val="00F618BB"/>
    <w:rsid w:val="00F61C94"/>
    <w:rsid w:val="00F62B7A"/>
    <w:rsid w:val="00F62E24"/>
    <w:rsid w:val="00F63061"/>
    <w:rsid w:val="00F63358"/>
    <w:rsid w:val="00F63539"/>
    <w:rsid w:val="00F6494D"/>
    <w:rsid w:val="00F64E6B"/>
    <w:rsid w:val="00F660D2"/>
    <w:rsid w:val="00F6659E"/>
    <w:rsid w:val="00F66843"/>
    <w:rsid w:val="00F7184A"/>
    <w:rsid w:val="00F72D2E"/>
    <w:rsid w:val="00F74378"/>
    <w:rsid w:val="00F76B1B"/>
    <w:rsid w:val="00F81ED9"/>
    <w:rsid w:val="00F8289C"/>
    <w:rsid w:val="00F83970"/>
    <w:rsid w:val="00F86320"/>
    <w:rsid w:val="00F86EBE"/>
    <w:rsid w:val="00F90022"/>
    <w:rsid w:val="00F90251"/>
    <w:rsid w:val="00F90C0C"/>
    <w:rsid w:val="00F90E08"/>
    <w:rsid w:val="00F92DCE"/>
    <w:rsid w:val="00F94393"/>
    <w:rsid w:val="00F95835"/>
    <w:rsid w:val="00F95B51"/>
    <w:rsid w:val="00F973CF"/>
    <w:rsid w:val="00F97B91"/>
    <w:rsid w:val="00FA031D"/>
    <w:rsid w:val="00FA1E8B"/>
    <w:rsid w:val="00FA2A42"/>
    <w:rsid w:val="00FA313F"/>
    <w:rsid w:val="00FA373F"/>
    <w:rsid w:val="00FA51CC"/>
    <w:rsid w:val="00FA53F9"/>
    <w:rsid w:val="00FA5C93"/>
    <w:rsid w:val="00FA6365"/>
    <w:rsid w:val="00FA722C"/>
    <w:rsid w:val="00FB12CC"/>
    <w:rsid w:val="00FB28E1"/>
    <w:rsid w:val="00FB2C23"/>
    <w:rsid w:val="00FB409B"/>
    <w:rsid w:val="00FB527C"/>
    <w:rsid w:val="00FC1205"/>
    <w:rsid w:val="00FC12AB"/>
    <w:rsid w:val="00FC3313"/>
    <w:rsid w:val="00FC4217"/>
    <w:rsid w:val="00FC4445"/>
    <w:rsid w:val="00FC5657"/>
    <w:rsid w:val="00FC5C41"/>
    <w:rsid w:val="00FC63DC"/>
    <w:rsid w:val="00FD12B6"/>
    <w:rsid w:val="00FD139D"/>
    <w:rsid w:val="00FD3AC1"/>
    <w:rsid w:val="00FD450D"/>
    <w:rsid w:val="00FD5ED5"/>
    <w:rsid w:val="00FD7203"/>
    <w:rsid w:val="00FD7D94"/>
    <w:rsid w:val="00FE0227"/>
    <w:rsid w:val="00FE0C8F"/>
    <w:rsid w:val="00FE0F30"/>
    <w:rsid w:val="00FE2061"/>
    <w:rsid w:val="00FE2134"/>
    <w:rsid w:val="00FE2396"/>
    <w:rsid w:val="00FE266E"/>
    <w:rsid w:val="00FE5786"/>
    <w:rsid w:val="00FE59EE"/>
    <w:rsid w:val="00FE6595"/>
    <w:rsid w:val="00FE77F4"/>
    <w:rsid w:val="00FE7AAD"/>
    <w:rsid w:val="00FF008D"/>
    <w:rsid w:val="00FF08B7"/>
    <w:rsid w:val="00FF1A11"/>
    <w:rsid w:val="00FF253F"/>
    <w:rsid w:val="00FF2DAB"/>
    <w:rsid w:val="00FF338F"/>
    <w:rsid w:val="00FF3771"/>
    <w:rsid w:val="00FF3F5F"/>
    <w:rsid w:val="00FF4C1E"/>
    <w:rsid w:val="00FF599E"/>
    <w:rsid w:val="00FF6D42"/>
    <w:rsid w:val="00FF77A6"/>
    <w:rsid w:val="00FF7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24F077"/>
  <w15:docId w15:val="{9E63A0C8-E06C-4D87-9314-BC46B122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Title">
    <w:name w:val="Title"/>
    <w:basedOn w:val="Normal"/>
    <w:next w:val="Normal"/>
    <w:link w:val="TitleChar"/>
    <w:uiPriority w:val="10"/>
    <w:qFormat/>
    <w:rsid w:val="00CA2E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2EB7"/>
    <w:rPr>
      <w:rFonts w:asciiTheme="majorHAnsi" w:eastAsiaTheme="majorEastAsia" w:hAnsiTheme="majorHAnsi" w:cstheme="majorBidi"/>
      <w:spacing w:val="-10"/>
      <w:kern w:val="28"/>
      <w:sz w:val="56"/>
      <w:szCs w:val="56"/>
      <w:lang w:val="en-GB"/>
    </w:rPr>
  </w:style>
  <w:style w:type="character" w:styleId="PlaceholderText">
    <w:name w:val="Placeholder Text"/>
    <w:basedOn w:val="DefaultParagraphFont"/>
    <w:uiPriority w:val="99"/>
    <w:semiHidden/>
    <w:rsid w:val="00823005"/>
    <w:rPr>
      <w:color w:val="808080"/>
    </w:rPr>
  </w:style>
  <w:style w:type="character" w:styleId="UnresolvedMention">
    <w:name w:val="Unresolved Mention"/>
    <w:basedOn w:val="DefaultParagraphFont"/>
    <w:uiPriority w:val="99"/>
    <w:semiHidden/>
    <w:unhideWhenUsed/>
    <w:rsid w:val="009B34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989091026">
      <w:bodyDiv w:val="1"/>
      <w:marLeft w:val="0"/>
      <w:marRight w:val="0"/>
      <w:marTop w:val="0"/>
      <w:marBottom w:val="0"/>
      <w:divBdr>
        <w:top w:val="none" w:sz="0" w:space="0" w:color="auto"/>
        <w:left w:val="none" w:sz="0" w:space="0" w:color="auto"/>
        <w:bottom w:val="none" w:sz="0" w:space="0" w:color="auto"/>
        <w:right w:val="none" w:sz="0" w:space="0" w:color="auto"/>
      </w:divBdr>
    </w:div>
    <w:div w:id="1018501702">
      <w:bodyDiv w:val="1"/>
      <w:marLeft w:val="0"/>
      <w:marRight w:val="0"/>
      <w:marTop w:val="0"/>
      <w:marBottom w:val="0"/>
      <w:divBdr>
        <w:top w:val="none" w:sz="0" w:space="0" w:color="auto"/>
        <w:left w:val="none" w:sz="0" w:space="0" w:color="auto"/>
        <w:bottom w:val="none" w:sz="0" w:space="0" w:color="auto"/>
        <w:right w:val="none" w:sz="0" w:space="0" w:color="auto"/>
      </w:divBdr>
      <w:divsChild>
        <w:div w:id="955868836">
          <w:marLeft w:val="0"/>
          <w:marRight w:val="0"/>
          <w:marTop w:val="0"/>
          <w:marBottom w:val="0"/>
          <w:divBdr>
            <w:top w:val="none" w:sz="0" w:space="0" w:color="auto"/>
            <w:left w:val="none" w:sz="0" w:space="0" w:color="auto"/>
            <w:bottom w:val="none" w:sz="0" w:space="0" w:color="auto"/>
            <w:right w:val="none" w:sz="0" w:space="0" w:color="auto"/>
          </w:divBdr>
          <w:divsChild>
            <w:div w:id="176098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62755">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73762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jeremyjordan.me/object-detection-one-stag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keras.io/" TargetMode="External"/><Relationship Id="rId42" Type="http://schemas.openxmlformats.org/officeDocument/2006/relationships/hyperlink" Target="https://towardsdatascience.com/sigmoid-and-softmax-functions-in-5-minutes-f516c80ea1f9"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tensorflow/tensorflow" TargetMode="External"/><Relationship Id="rId38" Type="http://schemas.openxmlformats.org/officeDocument/2006/relationships/hyperlink" Target="https://viso.ai/deep-learning/object-detection"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yperlink" Target="https://developers.google.com/machine-learning/crash-course/classification/precision-and-recal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yperlink" Target="https://ygoprodeck.com/card-database" TargetMode="External"/><Relationship Id="rId37" Type="http://schemas.openxmlformats.org/officeDocument/2006/relationships/hyperlink" Target="https://hasty.ai/docs/mp-wiki/metrics/iou-intersection-over-union" TargetMode="External"/><Relationship Id="rId40" Type="http://schemas.openxmlformats.org/officeDocument/2006/relationships/hyperlink" Target="https://developers.google.com/protocol-buffers/docs/overview" TargetMode="External"/><Relationship Id="rId45" Type="http://schemas.openxmlformats.org/officeDocument/2006/relationships/hyperlink" Target="https://omoindrot.github.io/triplet-los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www.v7labs.com/blog/yolo-object-detection" TargetMode="Externa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hyperlink" Target="https://cs231n.github.io/convolutional-networks" TargetMode="External"/><Relationship Id="rId44" Type="http://schemas.openxmlformats.org/officeDocument/2006/relationships/hyperlink" Target="https://medium.com/swlh/one-shot-learning-with-siamese-network-1c7404c35fd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edium.com/swlh/an-introduction-to-neural-networks-de70cb4305f9" TargetMode="External"/><Relationship Id="rId35" Type="http://schemas.openxmlformats.org/officeDocument/2006/relationships/hyperlink" Target="https://developer.android.com/studio" TargetMode="External"/><Relationship Id="rId43" Type="http://schemas.openxmlformats.org/officeDocument/2006/relationships/hyperlink" Target="https://www.kdnuggets.com/2022/05/image-classification-convolutional-neural-networks-cnn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ks\diplomski\jugio\diplomsk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diplomski.dotx</Template>
  <TotalTime>5905</TotalTime>
  <Pages>45</Pages>
  <Words>10882</Words>
  <Characters>62033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72770</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Aleksandar Dinčić</dc:creator>
  <cp:lastModifiedBy>Aleksandar Dinčić</cp:lastModifiedBy>
  <cp:revision>1456</cp:revision>
  <cp:lastPrinted>2010-03-22T09:00:00Z</cp:lastPrinted>
  <dcterms:created xsi:type="dcterms:W3CDTF">2022-09-20T12:54:00Z</dcterms:created>
  <dcterms:modified xsi:type="dcterms:W3CDTF">2022-09-29T09:51:00Z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